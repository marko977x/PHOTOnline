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80BBE0" w14:textId="77777777" w:rsidR="003372D3" w:rsidRDefault="0049435D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PHOTOnline</w:t>
      </w:r>
    </w:p>
    <w:p w14:paraId="672A6659" w14:textId="77777777" w:rsidR="0049435D" w:rsidRPr="0049435D" w:rsidRDefault="0049435D" w:rsidP="0049435D">
      <w:pPr>
        <w:rPr>
          <w:lang w:val="sr-Latn-CS"/>
        </w:rPr>
      </w:pPr>
    </w:p>
    <w:p w14:paraId="57EE5ED0" w14:textId="77777777" w:rsidR="003372D3" w:rsidRPr="003372D3" w:rsidRDefault="0049435D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Sistem za pobolj</w:t>
      </w:r>
      <w:r>
        <w:rPr>
          <w:lang w:val="sr-Latn-RS"/>
        </w:rPr>
        <w:t>šanje rada fotografske radnje</w:t>
      </w:r>
      <w:r>
        <w:rPr>
          <w:lang w:val="sr-Latn-CS"/>
        </w:rPr>
        <w:t xml:space="preserve"> </w:t>
      </w:r>
    </w:p>
    <w:p w14:paraId="29D6B04F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795B3B50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0A37501D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7E7B734B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5DAB6C7B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23F6467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29D06CEC" w14:textId="77777777" w:rsidTr="2FC7C36B">
        <w:tc>
          <w:tcPr>
            <w:tcW w:w="2304" w:type="dxa"/>
          </w:tcPr>
          <w:p w14:paraId="746F1487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702199EA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C320DDC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2F1888F9" w14:textId="77777777" w:rsidTr="2FC7C36B">
        <w:tc>
          <w:tcPr>
            <w:tcW w:w="2304" w:type="dxa"/>
          </w:tcPr>
          <w:p w14:paraId="6F084AA4" w14:textId="77777777" w:rsidR="003372D3" w:rsidRPr="003372D3" w:rsidRDefault="00A77DE5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29</w:t>
            </w:r>
            <w:r w:rsidR="003372D3">
              <w:rPr>
                <w:lang w:val="sr-Latn-CS"/>
              </w:rPr>
              <w:t>.03.20</w:t>
            </w:r>
            <w:r>
              <w:rPr>
                <w:lang w:val="sr-Latn-CS"/>
              </w:rPr>
              <w:t>19</w:t>
            </w:r>
          </w:p>
        </w:tc>
        <w:tc>
          <w:tcPr>
            <w:tcW w:w="1152" w:type="dxa"/>
          </w:tcPr>
          <w:p w14:paraId="4B3AA50C" w14:textId="77777777" w:rsidR="003372D3" w:rsidRPr="003372D3" w:rsidRDefault="00A77DE5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37F0B55" w14:textId="24A998C9" w:rsidR="003372D3" w:rsidRPr="003372D3" w:rsidRDefault="2FC7C36B" w:rsidP="2FC7C36B">
            <w:pPr>
              <w:pStyle w:val="Tabletext"/>
              <w:rPr>
                <w:lang w:val="sr-Latn-CS"/>
              </w:rPr>
            </w:pPr>
            <w:r w:rsidRPr="2FC7C36B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2C49E685" w14:textId="77777777" w:rsidR="00A22B36" w:rsidRDefault="00A22B36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Jovan Aritonović,</w:t>
            </w:r>
          </w:p>
          <w:p w14:paraId="46C1537C" w14:textId="77777777" w:rsidR="00A22B36" w:rsidRDefault="00A22B36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Milica Trifunović,</w:t>
            </w:r>
          </w:p>
          <w:p w14:paraId="080BA329" w14:textId="77777777" w:rsidR="00A22B36" w:rsidRDefault="00A22B36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Nikola Trajković,</w:t>
            </w:r>
          </w:p>
          <w:p w14:paraId="11E578BE" w14:textId="77777777" w:rsidR="00A22B36" w:rsidRPr="003372D3" w:rsidRDefault="00A22B36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Marko Aranđelović</w:t>
            </w:r>
          </w:p>
        </w:tc>
      </w:tr>
      <w:tr w:rsidR="003372D3" w:rsidRPr="003372D3" w14:paraId="02EB378F" w14:textId="77777777" w:rsidTr="2FC7C36B">
        <w:tc>
          <w:tcPr>
            <w:tcW w:w="2304" w:type="dxa"/>
          </w:tcPr>
          <w:p w14:paraId="6A05A809" w14:textId="2A67AF16" w:rsidR="003372D3" w:rsidRPr="003372D3" w:rsidRDefault="002611F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31.03.2019</w:t>
            </w:r>
          </w:p>
        </w:tc>
        <w:tc>
          <w:tcPr>
            <w:tcW w:w="1152" w:type="dxa"/>
          </w:tcPr>
          <w:p w14:paraId="5A39BBE3" w14:textId="5342526D" w:rsidR="003372D3" w:rsidRPr="003372D3" w:rsidRDefault="002611F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744" w:type="dxa"/>
          </w:tcPr>
          <w:p w14:paraId="41C8F396" w14:textId="159BC86F" w:rsidR="003372D3" w:rsidRPr="00397DD2" w:rsidRDefault="002611F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Ispravka</w:t>
            </w:r>
          </w:p>
        </w:tc>
        <w:tc>
          <w:tcPr>
            <w:tcW w:w="2304" w:type="dxa"/>
          </w:tcPr>
          <w:p w14:paraId="72A3D3EC" w14:textId="343871B1" w:rsidR="003372D3" w:rsidRPr="003372D3" w:rsidRDefault="002611F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Marko Aranđelović</w:t>
            </w:r>
          </w:p>
        </w:tc>
      </w:tr>
      <w:tr w:rsidR="003372D3" w:rsidRPr="003372D3" w14:paraId="0D0B940D" w14:textId="77777777" w:rsidTr="2FC7C36B">
        <w:tc>
          <w:tcPr>
            <w:tcW w:w="2304" w:type="dxa"/>
          </w:tcPr>
          <w:p w14:paraId="0E27B00A" w14:textId="69992027" w:rsidR="003372D3" w:rsidRPr="003372D3" w:rsidRDefault="00717DF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14.06.2019</w:t>
            </w:r>
          </w:p>
        </w:tc>
        <w:tc>
          <w:tcPr>
            <w:tcW w:w="1152" w:type="dxa"/>
          </w:tcPr>
          <w:p w14:paraId="60061E4C" w14:textId="32736B2F" w:rsidR="003372D3" w:rsidRPr="003372D3" w:rsidRDefault="00717DF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2.0</w:t>
            </w:r>
          </w:p>
        </w:tc>
        <w:tc>
          <w:tcPr>
            <w:tcW w:w="3744" w:type="dxa"/>
          </w:tcPr>
          <w:p w14:paraId="44EAFD9C" w14:textId="10E3BCF3" w:rsidR="003372D3" w:rsidRPr="003372D3" w:rsidRDefault="00717DF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Ispravka</w:t>
            </w:r>
          </w:p>
        </w:tc>
        <w:tc>
          <w:tcPr>
            <w:tcW w:w="2304" w:type="dxa"/>
          </w:tcPr>
          <w:p w14:paraId="4B94D5A5" w14:textId="07EC2980" w:rsidR="003372D3" w:rsidRPr="003372D3" w:rsidRDefault="00717DF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Milica Trifunović</w:t>
            </w:r>
          </w:p>
        </w:tc>
      </w:tr>
      <w:tr w:rsidR="003372D3" w:rsidRPr="003372D3" w14:paraId="3DEEC669" w14:textId="77777777" w:rsidTr="2FC7C36B">
        <w:tc>
          <w:tcPr>
            <w:tcW w:w="2304" w:type="dxa"/>
          </w:tcPr>
          <w:p w14:paraId="3656B9A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5FB081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49F31C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3128261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62486C05" w14:textId="77777777" w:rsidR="00206E1F" w:rsidRPr="003372D3" w:rsidRDefault="00206E1F">
      <w:pPr>
        <w:rPr>
          <w:lang w:val="sr-Latn-CS"/>
        </w:rPr>
      </w:pPr>
    </w:p>
    <w:p w14:paraId="414DD773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31297B8A" w14:textId="77777777" w:rsidR="00717073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717073" w:rsidRPr="00F804C6">
        <w:rPr>
          <w:noProof/>
          <w:lang w:val="sr-Latn-CS"/>
        </w:rPr>
        <w:t>1.</w:t>
      </w:r>
      <w:r w:rsidR="00717073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717073" w:rsidRPr="00F804C6">
        <w:rPr>
          <w:noProof/>
          <w:lang w:val="sr-Latn-CS"/>
        </w:rPr>
        <w:t>Cilj dokumenta</w:t>
      </w:r>
      <w:r w:rsidR="00717073">
        <w:rPr>
          <w:noProof/>
        </w:rPr>
        <w:tab/>
      </w:r>
      <w:r w:rsidR="00717073">
        <w:rPr>
          <w:noProof/>
        </w:rPr>
        <w:fldChar w:fldCharType="begin"/>
      </w:r>
      <w:r w:rsidR="00717073">
        <w:rPr>
          <w:noProof/>
        </w:rPr>
        <w:instrText xml:space="preserve"> PAGEREF _Toc11440456 \h </w:instrText>
      </w:r>
      <w:r w:rsidR="00717073">
        <w:rPr>
          <w:noProof/>
        </w:rPr>
      </w:r>
      <w:r w:rsidR="00717073">
        <w:rPr>
          <w:noProof/>
        </w:rPr>
        <w:fldChar w:fldCharType="separate"/>
      </w:r>
      <w:r w:rsidR="00717073">
        <w:rPr>
          <w:noProof/>
        </w:rPr>
        <w:t>4</w:t>
      </w:r>
      <w:r w:rsidR="00717073">
        <w:rPr>
          <w:noProof/>
        </w:rPr>
        <w:fldChar w:fldCharType="end"/>
      </w:r>
    </w:p>
    <w:p w14:paraId="1F7526A4" w14:textId="77777777" w:rsidR="00717073" w:rsidRDefault="00717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581C52" w14:textId="77777777" w:rsidR="00717073" w:rsidRDefault="00717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435F37" w14:textId="77777777" w:rsidR="00717073" w:rsidRDefault="00717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A88A56" w14:textId="77777777" w:rsidR="00717073" w:rsidRDefault="00717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CFD86B" w14:textId="77777777" w:rsidR="00717073" w:rsidRDefault="007170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AE25CF" w14:textId="77777777" w:rsidR="00717073" w:rsidRDefault="007170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lang w:val="sr-Latn-CS"/>
        </w:rPr>
        <w:t>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ED6518" w14:textId="77777777" w:rsidR="00717073" w:rsidRDefault="007170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lang w:val="sr-Latn-CS"/>
        </w:rPr>
        <w:t>Fotograf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4C1CF8" w14:textId="77777777" w:rsidR="00717073" w:rsidRDefault="007170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lang w:val="sr-Latn-C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lang w:val="sr-Latn-CS"/>
        </w:rPr>
        <w:t>Uprava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000200" w14:textId="77777777" w:rsidR="00717073" w:rsidRDefault="007170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lang w:val="sr-Latn-CS"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59A4C6" w14:textId="77777777" w:rsidR="00717073" w:rsidRDefault="00717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13138D" w14:textId="77777777" w:rsidR="00717073" w:rsidRDefault="007170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E1D6F9" w14:textId="77777777" w:rsidR="00717073" w:rsidRDefault="007170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lang w:val="sr-Latn-CS"/>
        </w:rPr>
        <w:t>Pregled sadržaja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C00E4A0" w14:textId="77777777" w:rsidR="00717073" w:rsidRDefault="007170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lang w:val="sr-Latn-CS"/>
        </w:rPr>
        <w:t>Pregled albuma sa prethodnih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4FA39F" w14:textId="77777777" w:rsidR="00717073" w:rsidRDefault="007170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lang w:val="sr-Latn-CS"/>
        </w:rPr>
        <w:t>Pregled proizvoda firme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44C7E7" w14:textId="77777777" w:rsidR="00717073" w:rsidRDefault="007170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lang w:val="sr-Latn-CS"/>
        </w:rPr>
        <w:t>Registrovanje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CB5CB27" w14:textId="77777777" w:rsidR="00717073" w:rsidRDefault="007170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lang w:val="sr-Latn-CS"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lang w:val="sr-Latn-CS"/>
        </w:rPr>
        <w:t>Ažuriranje lozinke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53F4FAB" w14:textId="77777777" w:rsidR="00717073" w:rsidRDefault="007170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lang w:val="sr-Latn-CS"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lang w:val="sr-Latn-CS"/>
        </w:rPr>
        <w:t>Naručivanje slika sa prethodnih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8E004F2" w14:textId="77777777" w:rsidR="00717073" w:rsidRDefault="007170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lang w:val="sr-Latn-CS"/>
        </w:rPr>
        <w:t>6.8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lang w:val="sr-Latn-CS"/>
        </w:rPr>
        <w:t>Zakazivanje usluga fotografisanja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52AB019" w14:textId="77777777" w:rsidR="00717073" w:rsidRDefault="007170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lang w:val="sr-Latn-CS"/>
        </w:rPr>
        <w:t>6.9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lang w:val="sr-Latn-CS"/>
        </w:rPr>
        <w:t>Naručivanje proizvoda firme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1B2966A" w14:textId="77777777" w:rsidR="00717073" w:rsidRDefault="0071707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color w:val="000000" w:themeColor="text1"/>
          <w:lang w:val="sr-Latn-CS"/>
        </w:rPr>
        <w:t>6.10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color w:val="000000" w:themeColor="text1"/>
          <w:lang w:val="sr-Latn-CS"/>
        </w:rPr>
        <w:t>Pregled dosadašnjih narudžbina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B410034" w14:textId="77777777" w:rsidR="00717073" w:rsidRDefault="0071707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color w:val="000000" w:themeColor="text1"/>
          <w:lang w:val="sr-Latn-CS"/>
        </w:rPr>
        <w:t>6.11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color w:val="000000" w:themeColor="text1"/>
          <w:lang w:val="sr-Latn-CS"/>
        </w:rPr>
        <w:t>Pregled dosadašnjih zakazivanja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4152D9B" w14:textId="77777777" w:rsidR="00717073" w:rsidRDefault="0071707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color w:val="000000" w:themeColor="text1"/>
          <w:lang w:val="sr-Latn-CS"/>
        </w:rPr>
        <w:t>6.12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lang w:val="sr-Latn-CS"/>
        </w:rPr>
        <w:t>Dodavanje albuma sa pethodnih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bookmarkStart w:id="0" w:name="_GoBack"/>
      <w:bookmarkEnd w:id="0"/>
    </w:p>
    <w:p w14:paraId="3B83424A" w14:textId="77777777" w:rsidR="00717073" w:rsidRDefault="0071707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color w:val="000000" w:themeColor="text1"/>
          <w:lang w:val="sr-Latn-CS"/>
        </w:rPr>
        <w:t>6.13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lang w:val="sr-Latn-CS"/>
        </w:rPr>
        <w:t>Uvid u angažovanja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592E674" w14:textId="77777777" w:rsidR="00717073" w:rsidRDefault="0071707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color w:val="000000" w:themeColor="text1"/>
          <w:lang w:val="sr-Latn-CS"/>
        </w:rPr>
        <w:t>6.14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lang w:val="sr-Latn-CS"/>
        </w:rPr>
        <w:t>Uređivanje slika na početnoj strani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F9FB440" w14:textId="77777777" w:rsidR="00717073" w:rsidRDefault="0071707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color w:val="000000" w:themeColor="text1"/>
          <w:lang w:val="sr-Latn-CS"/>
        </w:rPr>
        <w:t>6.15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lang w:val="sr-Latn-CS"/>
        </w:rPr>
        <w:t>Upravljanje narudžbinama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CD2D95D" w14:textId="77777777" w:rsidR="00717073" w:rsidRDefault="0071707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color w:val="000000" w:themeColor="text1"/>
          <w:lang w:val="sr-Latn-CS"/>
        </w:rPr>
        <w:t>6.16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lang w:val="sr-Latn-CS"/>
        </w:rPr>
        <w:t>Upravljanje zahtevima za zakazivanje fotografisanja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FE97DA9" w14:textId="77777777" w:rsidR="00717073" w:rsidRDefault="0071707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lang w:val="sr-Latn-CS"/>
        </w:rPr>
        <w:t>6.17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lang w:val="sr-Latn-CS"/>
        </w:rPr>
        <w:t>Evidencija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B866AB4" w14:textId="77777777" w:rsidR="00717073" w:rsidRDefault="0071707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lang w:val="sr-Latn-CS"/>
        </w:rPr>
        <w:t>6.18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lang w:val="sr-Latn-CS"/>
        </w:rPr>
        <w:t>Dodavanje profila fotografa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EB8389C" w14:textId="77777777" w:rsidR="00717073" w:rsidRDefault="00717073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lang w:val="sr-Latn-CS"/>
        </w:rPr>
        <w:t>6.19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lang w:val="sr-Latn-CS"/>
        </w:rPr>
        <w:t>Brisanje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C607B82" w14:textId="77777777" w:rsidR="00717073" w:rsidRDefault="00717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color w:val="000000" w:themeColor="text1"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C6F04F7" w14:textId="77777777" w:rsidR="00717073" w:rsidRDefault="007170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color w:val="000000" w:themeColor="text1"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A1E504C" w14:textId="77777777" w:rsidR="00717073" w:rsidRDefault="007170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color w:val="000000" w:themeColor="text1"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7FB41E8" w14:textId="77777777" w:rsidR="00717073" w:rsidRDefault="007170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color w:val="000000" w:themeColor="text1"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D1C5A5E" w14:textId="77777777" w:rsidR="00717073" w:rsidRDefault="007170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color w:val="000000" w:themeColor="text1"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3C39001" w14:textId="77777777" w:rsidR="00717073" w:rsidRDefault="007170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color w:val="000000" w:themeColor="text1"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078579E" w14:textId="77777777" w:rsidR="00717073" w:rsidRDefault="007170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804C6">
        <w:rPr>
          <w:noProof/>
          <w:color w:val="000000" w:themeColor="text1"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804C6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_Toc11440493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FEF77B7" w14:textId="77777777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362FD78F" w14:textId="77777777" w:rsidR="00206E1F" w:rsidRPr="003372D3" w:rsidRDefault="003372D3">
      <w:pPr>
        <w:pStyle w:val="Heading1"/>
        <w:rPr>
          <w:lang w:val="sr-Latn-CS"/>
        </w:rPr>
      </w:pPr>
      <w:bookmarkStart w:id="1" w:name="_Toc1144045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</w:p>
    <w:p w14:paraId="774F648F" w14:textId="77777777" w:rsidR="00206E1F" w:rsidRPr="003372D3" w:rsidRDefault="00B849B5" w:rsidP="00964761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P</w:t>
      </w:r>
      <w:r w:rsidR="00964761">
        <w:rPr>
          <w:lang w:val="sr-Latn-CS"/>
        </w:rPr>
        <w:t>HOTOnline</w:t>
      </w:r>
      <w:r>
        <w:rPr>
          <w:lang w:val="sr-Latn-CS"/>
        </w:rPr>
        <w:t xml:space="preserve"> portala.</w:t>
      </w:r>
      <w:r w:rsidR="00397DD2">
        <w:rPr>
          <w:lang w:val="sr-Latn-CS"/>
        </w:rPr>
        <w:t xml:space="preserve"> </w:t>
      </w:r>
    </w:p>
    <w:p w14:paraId="1AA9D462" w14:textId="77777777" w:rsidR="00206E1F" w:rsidRPr="003372D3" w:rsidRDefault="003372D3">
      <w:pPr>
        <w:pStyle w:val="Heading1"/>
        <w:rPr>
          <w:lang w:val="sr-Latn-CS"/>
        </w:rPr>
      </w:pPr>
      <w:bookmarkStart w:id="2" w:name="_Toc1144045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14:paraId="74B353F4" w14:textId="77777777" w:rsidR="00DE518F" w:rsidRDefault="00B849B5" w:rsidP="00964761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Dokument se odnosi na </w:t>
      </w:r>
      <w:r w:rsidR="00964761">
        <w:rPr>
          <w:lang w:val="sr-Latn-CS"/>
        </w:rPr>
        <w:t>PHOTOnline</w:t>
      </w:r>
      <w:r>
        <w:rPr>
          <w:lang w:val="sr-Latn-CS"/>
        </w:rPr>
        <w:t xml:space="preserve"> portal koji će biti razvijen od strane </w:t>
      </w:r>
      <w:r w:rsidR="00964761">
        <w:rPr>
          <w:lang w:val="sr-Latn-CS"/>
        </w:rPr>
        <w:t>Group-ArT-a. PHOTOnline predstavlja pseudonim sistema za pobolj</w:t>
      </w:r>
      <w:r w:rsidR="00964761">
        <w:rPr>
          <w:lang w:val="sr-Latn-RS"/>
        </w:rPr>
        <w:t>š</w:t>
      </w:r>
      <w:r w:rsidR="00964761">
        <w:rPr>
          <w:lang w:val="sr-Latn-CS"/>
        </w:rPr>
        <w:t>anje rada fotografske radnje. Namena sistema je efikasno prezentovanje rada firme, online naručivanje proizvoda firme, zakazivanje usluga i lakša komunikacija između korisnika, zaposlenih i uprave u fotografskoj radnji.</w:t>
      </w:r>
    </w:p>
    <w:p w14:paraId="6F3B69C3" w14:textId="77777777" w:rsidR="00206E1F" w:rsidRPr="003372D3" w:rsidRDefault="003372D3">
      <w:pPr>
        <w:pStyle w:val="Heading1"/>
        <w:rPr>
          <w:lang w:val="sr-Latn-CS"/>
        </w:rPr>
      </w:pPr>
      <w:bookmarkStart w:id="3" w:name="_Toc11440458"/>
      <w:r>
        <w:rPr>
          <w:lang w:val="sr-Latn-CS"/>
        </w:rPr>
        <w:t>Reference</w:t>
      </w:r>
      <w:bookmarkEnd w:id="3"/>
    </w:p>
    <w:p w14:paraId="207EE3DF" w14:textId="77777777" w:rsidR="00206E1F" w:rsidRPr="003372D3" w:rsidRDefault="003372D3" w:rsidP="00964761">
      <w:pPr>
        <w:pStyle w:val="BodyText"/>
        <w:jc w:val="both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27F8155F" w14:textId="77777777" w:rsidR="00964761" w:rsidRDefault="00964761" w:rsidP="00964761">
      <w:pPr>
        <w:pStyle w:val="BodyText"/>
        <w:numPr>
          <w:ilvl w:val="0"/>
          <w:numId w:val="7"/>
        </w:numPr>
        <w:jc w:val="both"/>
        <w:rPr>
          <w:lang w:val="sr-Latn-CS"/>
        </w:rPr>
      </w:pPr>
      <w:r>
        <w:rPr>
          <w:lang w:val="sr-Latn-CS"/>
        </w:rPr>
        <w:t>PHOTOnline – Predlog projekta, SI</w:t>
      </w:r>
      <w:r>
        <w:rPr>
          <w:lang w:val="en-GB"/>
        </w:rPr>
        <w:t>-</w:t>
      </w:r>
      <w:r>
        <w:rPr>
          <w:lang w:val="sr-Latn-CS"/>
        </w:rPr>
        <w:t xml:space="preserve">PHOTOnline-01, V1.0, 2019, Group-ArT. </w:t>
      </w:r>
    </w:p>
    <w:p w14:paraId="435A9CF6" w14:textId="77777777" w:rsidR="00964761" w:rsidRDefault="00964761" w:rsidP="00964761">
      <w:pPr>
        <w:pStyle w:val="BodyText"/>
        <w:numPr>
          <w:ilvl w:val="0"/>
          <w:numId w:val="7"/>
        </w:numPr>
        <w:jc w:val="both"/>
        <w:rPr>
          <w:lang w:val="sr-Latn-CS"/>
        </w:rPr>
      </w:pPr>
      <w:r>
        <w:rPr>
          <w:lang w:val="sr-Latn-CS"/>
        </w:rPr>
        <w:t>PHOTOnline – Vizija sistema, SI-PHOTOnline-02, V1.0, 2019, Group-ArT.</w:t>
      </w:r>
    </w:p>
    <w:p w14:paraId="40820200" w14:textId="77777777" w:rsidR="00964761" w:rsidRDefault="00964761" w:rsidP="00964761">
      <w:pPr>
        <w:pStyle w:val="BodyText"/>
        <w:numPr>
          <w:ilvl w:val="0"/>
          <w:numId w:val="7"/>
        </w:numPr>
        <w:jc w:val="both"/>
        <w:rPr>
          <w:lang w:val="sr-Latn-CS"/>
        </w:rPr>
      </w:pPr>
      <w:r>
        <w:rPr>
          <w:lang w:val="sr-Latn-CS"/>
        </w:rPr>
        <w:t>PHOTOnline – Plan realizacije projekta, SI-PHOTOnline-03, V1.0, 2019, Group-ArT.</w:t>
      </w:r>
    </w:p>
    <w:p w14:paraId="3EAA6FD5" w14:textId="77777777" w:rsidR="00206E1F" w:rsidRDefault="006E5E1D" w:rsidP="006E5E1D">
      <w:pPr>
        <w:pStyle w:val="Heading1"/>
        <w:rPr>
          <w:lang w:val="sr-Latn-CS"/>
        </w:rPr>
      </w:pPr>
      <w:bookmarkStart w:id="4" w:name="_Toc1144045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4"/>
    </w:p>
    <w:p w14:paraId="01513173" w14:textId="77777777" w:rsidR="00DE264C" w:rsidRDefault="0020422A" w:rsidP="00DE264C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964761">
        <w:rPr>
          <w:lang w:val="sr-Latn-CS"/>
        </w:rPr>
        <w:t xml:space="preserve">PHOTOnline </w:t>
      </w:r>
      <w:r w:rsidR="00E177E4">
        <w:rPr>
          <w:lang w:val="sr-Latn-CS"/>
        </w:rPr>
        <w:t>portala prikazan je na sledećoj slici:</w:t>
      </w:r>
      <w:r w:rsidR="00DE264C" w:rsidRPr="00DE264C">
        <w:rPr>
          <w:lang w:val="sr-Latn-CS"/>
        </w:rPr>
        <w:t xml:space="preserve"> </w:t>
      </w:r>
    </w:p>
    <w:p w14:paraId="4101652C" w14:textId="77777777" w:rsidR="00DE264C" w:rsidRDefault="00DE264C" w:rsidP="00DE264C">
      <w:pPr>
        <w:pStyle w:val="BodyText"/>
        <w:rPr>
          <w:lang w:val="sr-Latn-CS"/>
        </w:rPr>
      </w:pPr>
    </w:p>
    <w:p w14:paraId="4B99056E" w14:textId="175F51BD" w:rsidR="00A977F8" w:rsidRDefault="00925A3B" w:rsidP="006C0616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3ECF7010" wp14:editId="24CDFAF9">
            <wp:extent cx="5943600" cy="3903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09D0" w14:textId="3FD05835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lastRenderedPageBreak/>
        <w:t>Slučajevi korišćenja</w:t>
      </w:r>
      <w:r w:rsidR="00754881">
        <w:rPr>
          <w:lang w:val="sr-Latn-CS"/>
        </w:rPr>
        <w:t xml:space="preserve"> </w:t>
      </w:r>
      <w:r w:rsidR="006E69E2">
        <w:rPr>
          <w:i/>
          <w:lang w:val="sr-Latn-CS"/>
        </w:rPr>
        <w:t>pregled svih narudžbina i zakazivanja</w:t>
      </w:r>
      <w:r w:rsidR="00A977F8">
        <w:rPr>
          <w:i/>
          <w:iCs/>
          <w:lang w:val="sr-Latn-CS"/>
        </w:rPr>
        <w:t>, evidencija svih profila</w:t>
      </w:r>
      <w:r w:rsidR="0001604D">
        <w:rPr>
          <w:i/>
          <w:iCs/>
          <w:lang w:val="sr-Latn-CS"/>
        </w:rPr>
        <w:t xml:space="preserve">, </w:t>
      </w:r>
      <w:r w:rsidR="00C32B98" w:rsidRPr="0051746B">
        <w:rPr>
          <w:i/>
          <w:lang w:val="sr-Latn-CS"/>
        </w:rPr>
        <w:t>evidencija svih profila</w:t>
      </w:r>
      <w:r w:rsidR="0001604D">
        <w:rPr>
          <w:i/>
          <w:lang w:val="sr-Latn-CS"/>
        </w:rPr>
        <w:t xml:space="preserve"> i </w:t>
      </w:r>
      <w:r w:rsidR="007A53FE">
        <w:rPr>
          <w:i/>
          <w:lang w:val="sr-Latn-CS"/>
        </w:rPr>
        <w:t xml:space="preserve">upravljanje zahtevima korisnika </w:t>
      </w:r>
      <w:r>
        <w:rPr>
          <w:lang w:val="sr-Latn-CS"/>
        </w:rPr>
        <w:t xml:space="preserve">obuhvataju složenije radnje koje se mogu </w:t>
      </w:r>
      <w:r w:rsidR="006E5E1D">
        <w:rPr>
          <w:lang w:val="sr-Latn-CS"/>
        </w:rPr>
        <w:t>dalje razložiti na pojedinačne slučajeve korišćenja.</w:t>
      </w:r>
    </w:p>
    <w:p w14:paraId="31B3A58C" w14:textId="430511C7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>Detaljni UM</w:t>
      </w:r>
      <w:r w:rsidR="00EF74BB">
        <w:rPr>
          <w:lang w:val="sr-Latn-CS"/>
        </w:rPr>
        <w:t xml:space="preserve">L dijagram za slučaj korišćenja </w:t>
      </w:r>
      <w:r w:rsidR="00EF74BB">
        <w:rPr>
          <w:i/>
          <w:lang w:val="sr-Latn-CS"/>
        </w:rPr>
        <w:t>pregled svih narudžbina i zakazivanja</w:t>
      </w:r>
      <w:r w:rsidR="0051746B">
        <w:rPr>
          <w:i/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14:paraId="1299C43A" w14:textId="1514F71F" w:rsidR="00962138" w:rsidRDefault="004F37CA" w:rsidP="001E3290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35227A8A" wp14:editId="3F0DF24B">
            <wp:extent cx="4235450" cy="1612900"/>
            <wp:effectExtent l="0" t="0" r="0" b="6350"/>
            <wp:docPr id="5" name="Picture 1" descr="Pregled narudzbina i zakazivan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gled narudzbina i zakazivanj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21EE" w14:textId="77777777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>Detaljni UML dijagram za slučaj korišćenja</w:t>
      </w:r>
      <w:r w:rsidR="00754881">
        <w:rPr>
          <w:lang w:val="sr-Latn-CS"/>
        </w:rPr>
        <w:t xml:space="preserve"> </w:t>
      </w:r>
      <w:r w:rsidR="00754881" w:rsidRPr="0051746B">
        <w:rPr>
          <w:i/>
          <w:lang w:val="sr-Latn-CS"/>
        </w:rPr>
        <w:t>evidencija svih profila</w:t>
      </w:r>
      <w:r>
        <w:rPr>
          <w:lang w:val="sr-Latn-CS"/>
        </w:rPr>
        <w:t xml:space="preserve"> je prikazan na sledećoj slici:</w:t>
      </w:r>
    </w:p>
    <w:p w14:paraId="4DDBEF00" w14:textId="2F517C92" w:rsidR="006E5E1D" w:rsidRDefault="004F37CA" w:rsidP="004E457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5C97B305" wp14:editId="2A44DFFB">
            <wp:extent cx="5365750" cy="2493010"/>
            <wp:effectExtent l="0" t="0" r="6350" b="2540"/>
            <wp:docPr id="4" name="Picture 2" descr="Evidencija svih prof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ja svih profil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3776B" w14:textId="77777777"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2C5D88">
        <w:rPr>
          <w:i/>
          <w:lang w:val="sr-Latn-CS"/>
        </w:rPr>
        <w:t xml:space="preserve">upravljanje zahtevima korisnika </w:t>
      </w:r>
      <w:r>
        <w:rPr>
          <w:lang w:val="sr-Latn-CS"/>
        </w:rPr>
        <w:t>je prikazan na sledećoj slici:</w:t>
      </w:r>
    </w:p>
    <w:p w14:paraId="3CF2D8B6" w14:textId="22036716" w:rsidR="0001666D" w:rsidRDefault="004F37CA" w:rsidP="007A53FE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77748DB0" wp14:editId="79F408D2">
            <wp:extent cx="5607050" cy="2233930"/>
            <wp:effectExtent l="0" t="0" r="0" b="0"/>
            <wp:docPr id="3" name="Picture 3" descr="Upravljanje zahtevima korisn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ravljanje zahtevima korisni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AF3AD" w14:textId="77777777" w:rsidR="006E5E1D" w:rsidRPr="007E7172" w:rsidRDefault="006E5E1D" w:rsidP="006E5E1D">
      <w:pPr>
        <w:pStyle w:val="Heading1"/>
        <w:rPr>
          <w:lang w:val="sr-Latn-CS"/>
        </w:rPr>
      </w:pPr>
      <w:bookmarkStart w:id="5" w:name="_Toc11440460"/>
      <w:r w:rsidRPr="007E7172">
        <w:rPr>
          <w:lang w:val="sr-Latn-CS"/>
        </w:rPr>
        <w:lastRenderedPageBreak/>
        <w:t>Profili korisnika</w:t>
      </w:r>
      <w:bookmarkEnd w:id="5"/>
    </w:p>
    <w:p w14:paraId="601AF485" w14:textId="564955D7" w:rsidR="0020422A" w:rsidRPr="007E7172" w:rsidRDefault="0020422A" w:rsidP="004E4574">
      <w:pPr>
        <w:pStyle w:val="BodyText"/>
        <w:rPr>
          <w:lang w:val="sr-Latn-CS"/>
        </w:rPr>
      </w:pPr>
      <w:r w:rsidRPr="007E7172">
        <w:rPr>
          <w:lang w:val="sr-Latn-CS"/>
        </w:rPr>
        <w:t xml:space="preserve">Identifikovani su sledeći </w:t>
      </w:r>
      <w:r w:rsidR="004E4574" w:rsidRPr="007E7172">
        <w:rPr>
          <w:lang w:val="sr-Latn-CS"/>
        </w:rPr>
        <w:t>profili</w:t>
      </w:r>
      <w:r w:rsidRPr="007E7172">
        <w:rPr>
          <w:lang w:val="sr-Latn-CS"/>
        </w:rPr>
        <w:t xml:space="preserve"> korisnika portala </w:t>
      </w:r>
      <w:r w:rsidR="007E7172">
        <w:rPr>
          <w:lang w:val="sr-Latn-CS"/>
        </w:rPr>
        <w:t>PHOTOnline</w:t>
      </w:r>
      <w:r w:rsidRPr="007E7172">
        <w:rPr>
          <w:lang w:val="sr-Latn-CS"/>
        </w:rPr>
        <w:t>:</w:t>
      </w:r>
    </w:p>
    <w:p w14:paraId="76806523" w14:textId="77777777" w:rsidR="007E7172" w:rsidRPr="003372D3" w:rsidRDefault="007E7172" w:rsidP="007E7172">
      <w:pPr>
        <w:pStyle w:val="Heading2"/>
        <w:rPr>
          <w:lang w:val="sr-Latn-CS"/>
        </w:rPr>
      </w:pPr>
      <w:bookmarkStart w:id="6" w:name="_Toc11440461"/>
      <w:r>
        <w:rPr>
          <w:lang w:val="sr-Latn-CS"/>
        </w:rPr>
        <w:t>Posetilac portala</w:t>
      </w:r>
      <w:bookmarkEnd w:id="6"/>
    </w:p>
    <w:p w14:paraId="36B4EDAC" w14:textId="77777777" w:rsidR="007E7172" w:rsidRDefault="007E7172" w:rsidP="007E7172">
      <w:pPr>
        <w:pStyle w:val="BodyText"/>
        <w:jc w:val="both"/>
        <w:rPr>
          <w:lang w:val="sr-Latn-CS"/>
        </w:rPr>
      </w:pPr>
      <w:r w:rsidRPr="001E38F4">
        <w:rPr>
          <w:lang w:val="sr-Latn-CS"/>
        </w:rPr>
        <w:t>Posetilac</w:t>
      </w:r>
      <w:r>
        <w:rPr>
          <w:lang w:val="sr-Latn-CS"/>
        </w:rPr>
        <w:t xml:space="preserve"> je osoba koja je pristupila portalu kao neregistrovani korisnik i za njega se ne čuvaju nikakve informacije u sistemu. Posetilac moze registrovati nalog i kasnije se na taj prijaviti kao korisnik.</w:t>
      </w:r>
    </w:p>
    <w:p w14:paraId="560E9FFF" w14:textId="77777777" w:rsidR="007E7172" w:rsidRDefault="007E7172" w:rsidP="007E7172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Kao takav, posetilac će imati uvid u multimedijalni sadržaj na početnoj strani, kontakt, lokaciju i osnovne informacije o firmi. Moći će da pregleda proizvode koje nudi firma i pristupi albumu uz poznavanje šifre, ali bez mogućnosti naručivanja. </w:t>
      </w:r>
    </w:p>
    <w:p w14:paraId="0A1CE28A" w14:textId="77777777" w:rsidR="007E7172" w:rsidRPr="003372D3" w:rsidRDefault="007E7172" w:rsidP="007E7172">
      <w:pPr>
        <w:pStyle w:val="Heading2"/>
        <w:rPr>
          <w:lang w:val="sr-Latn-CS"/>
        </w:rPr>
      </w:pPr>
      <w:bookmarkStart w:id="7" w:name="_Toc11440462"/>
      <w:r>
        <w:rPr>
          <w:lang w:val="sr-Latn-CS"/>
        </w:rPr>
        <w:t>Korisnik</w:t>
      </w:r>
      <w:bookmarkEnd w:id="7"/>
    </w:p>
    <w:p w14:paraId="112B8700" w14:textId="3B28179A" w:rsidR="007E7172" w:rsidRDefault="007E7172" w:rsidP="007E7172">
      <w:pPr>
        <w:pStyle w:val="BodyText"/>
        <w:jc w:val="both"/>
        <w:rPr>
          <w:lang w:val="sr-Latn-CS"/>
        </w:rPr>
      </w:pPr>
      <w:r>
        <w:rPr>
          <w:lang w:val="sr-Latn-CS"/>
        </w:rPr>
        <w:t>Prijavljivanjem na sajt imaće mogućnost online naručivanja proizvoda(izrada fotografija, kalendara, šolja,</w:t>
      </w:r>
      <w:r w:rsidR="00660BFD">
        <w:rPr>
          <w:lang w:val="sr-Latn-CS"/>
        </w:rPr>
        <w:t xml:space="preserve"> slagalica</w:t>
      </w:r>
      <w:r>
        <w:rPr>
          <w:lang w:val="sr-Latn-CS"/>
        </w:rPr>
        <w:t xml:space="preserve">...) i zakazivanja usluga(shooting-a i sve vrste proslava) sa uvidom u kalendar slobodnih termina. </w:t>
      </w:r>
    </w:p>
    <w:p w14:paraId="4DE6CDB0" w14:textId="77777777" w:rsidR="007E7172" w:rsidRDefault="007E7172" w:rsidP="007E7172">
      <w:pPr>
        <w:pStyle w:val="BodyText"/>
        <w:jc w:val="both"/>
        <w:rPr>
          <w:lang w:val="sr-Latn-CS"/>
        </w:rPr>
      </w:pPr>
      <w:r>
        <w:rPr>
          <w:lang w:val="sr-Latn-CS"/>
        </w:rPr>
        <w:t>Korisnik ima mogućnost naručivanja slika iz albuma sa proslave unošenjem odgovarajuće šifre generisane od strane fotografske radnje, dobijene od organizatora proslave.</w:t>
      </w:r>
    </w:p>
    <w:p w14:paraId="2A6DA5BE" w14:textId="77777777" w:rsidR="007E7172" w:rsidRDefault="007E7172" w:rsidP="007E7172">
      <w:pPr>
        <w:pStyle w:val="BodyText"/>
        <w:jc w:val="both"/>
        <w:rPr>
          <w:lang w:val="sr-Latn-CS"/>
        </w:rPr>
      </w:pPr>
      <w:r>
        <w:rPr>
          <w:lang w:val="sr-Latn-CS"/>
        </w:rPr>
        <w:t>Relacija generalizacije od korisnika ka posetiocu ukazuje da korisnik nasledjuje sve mogucnosti posetioca.</w:t>
      </w:r>
    </w:p>
    <w:p w14:paraId="4B7C2478" w14:textId="77777777" w:rsidR="007E7172" w:rsidRPr="003372D3" w:rsidRDefault="007E7172" w:rsidP="007E7172">
      <w:pPr>
        <w:pStyle w:val="Heading2"/>
        <w:rPr>
          <w:lang w:val="sr-Latn-CS"/>
        </w:rPr>
      </w:pPr>
      <w:bookmarkStart w:id="8" w:name="_Toc11440463"/>
      <w:r>
        <w:rPr>
          <w:lang w:val="sr-Latn-CS"/>
        </w:rPr>
        <w:t>Fotograf</w:t>
      </w:r>
      <w:bookmarkEnd w:id="8"/>
    </w:p>
    <w:p w14:paraId="748FDD24" w14:textId="7FCA04F9" w:rsidR="007E7172" w:rsidRDefault="007E7172" w:rsidP="007E7172">
      <w:pPr>
        <w:pStyle w:val="BodyText"/>
        <w:jc w:val="both"/>
        <w:rPr>
          <w:lang w:val="sr-Latn-CS"/>
        </w:rPr>
      </w:pPr>
      <w:r>
        <w:rPr>
          <w:lang w:val="sr-Latn-CS"/>
        </w:rPr>
        <w:t>Fotograf je osoba zaposlena u fotografskoj radnji i na osnovu toga ima mogućnost uređivanja stranice dodavanjem albuma sa prethodnih</w:t>
      </w:r>
      <w:r w:rsidR="00660BFD">
        <w:rPr>
          <w:lang w:val="sr-Latn-CS"/>
        </w:rPr>
        <w:t xml:space="preserve"> angažovanja</w:t>
      </w:r>
      <w:r>
        <w:rPr>
          <w:lang w:val="sr-Latn-CS"/>
        </w:rPr>
        <w:t>. Pri čemu su svi albumi zaštićeni jedinstvenom šifrom, koja će biti poznata organizatoru proslave.</w:t>
      </w:r>
      <w:r w:rsidRPr="00873E47">
        <w:rPr>
          <w:lang w:val="sr-Latn-CS"/>
        </w:rPr>
        <w:t xml:space="preserve"> </w:t>
      </w:r>
    </w:p>
    <w:p w14:paraId="4E23AE34" w14:textId="77777777" w:rsidR="007E7172" w:rsidRPr="000C7FF7" w:rsidRDefault="007E7172" w:rsidP="007E7172">
      <w:pPr>
        <w:pStyle w:val="BodyText"/>
        <w:jc w:val="both"/>
        <w:rPr>
          <w:lang w:val="sr-Latn-CS"/>
        </w:rPr>
      </w:pPr>
      <w:r>
        <w:rPr>
          <w:lang w:val="sr-Latn-CS"/>
        </w:rPr>
        <w:t>Pored toga logovanjem na sajt imaće uvid u svoje obaveze(angažovanja od strane uprave).</w:t>
      </w:r>
    </w:p>
    <w:p w14:paraId="49DEF21B" w14:textId="77777777" w:rsidR="007E7172" w:rsidRPr="003372D3" w:rsidRDefault="007E7172" w:rsidP="007E7172">
      <w:pPr>
        <w:pStyle w:val="Heading2"/>
        <w:rPr>
          <w:lang w:val="sr-Latn-CS"/>
        </w:rPr>
      </w:pPr>
      <w:bookmarkStart w:id="9" w:name="_Toc11440464"/>
      <w:r>
        <w:rPr>
          <w:lang w:val="sr-Latn-CS"/>
        </w:rPr>
        <w:t>Uprava</w:t>
      </w:r>
      <w:bookmarkEnd w:id="9"/>
    </w:p>
    <w:p w14:paraId="08FAE142" w14:textId="62BA9E45" w:rsidR="007E7172" w:rsidRPr="00C441F3" w:rsidRDefault="007E7172" w:rsidP="007E7172">
      <w:pPr>
        <w:pStyle w:val="BodyText"/>
        <w:jc w:val="both"/>
        <w:rPr>
          <w:lang w:val="sr-Latn-RS"/>
        </w:rPr>
      </w:pPr>
      <w:r>
        <w:rPr>
          <w:lang w:val="sr-Latn-CS"/>
        </w:rPr>
        <w:t xml:space="preserve">Osoba koja radi u upravi je zaposlena u fotografskoj radnji </w:t>
      </w:r>
      <w:r w:rsidR="00B35F97">
        <w:rPr>
          <w:lang w:val="sr-Latn-CS"/>
        </w:rPr>
        <w:t>i na osnovu toga ima mogućnost uređivanja stranice dodavanjem albuma sa prethodnih angažovanja i slika za prezentaciju na početnoj strani. N</w:t>
      </w:r>
      <w:r>
        <w:rPr>
          <w:lang w:val="sr-Latn-CS"/>
        </w:rPr>
        <w:t>jen glavni cilj je detaljno vođenje evidencije o njenim članovima, raspoređivanje obaveza fotografima i upravljanje zahtevima korisnika portala(odobravanje/odbijanje zahteva i obaveštavanje korisnika o odluci).</w:t>
      </w:r>
    </w:p>
    <w:p w14:paraId="1BA06696" w14:textId="77777777" w:rsidR="007E7172" w:rsidRPr="003372D3" w:rsidRDefault="007E7172" w:rsidP="007E7172">
      <w:pPr>
        <w:pStyle w:val="Heading2"/>
        <w:rPr>
          <w:lang w:val="sr-Latn-CS"/>
        </w:rPr>
      </w:pPr>
      <w:bookmarkStart w:id="10" w:name="_Toc11440465"/>
      <w:r>
        <w:rPr>
          <w:lang w:val="sr-Latn-CS"/>
        </w:rPr>
        <w:t>Administrator</w:t>
      </w:r>
      <w:bookmarkEnd w:id="10"/>
    </w:p>
    <w:p w14:paraId="738C5883" w14:textId="77777777" w:rsidR="007E7172" w:rsidRDefault="007E7172" w:rsidP="007E7172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Administrator je zadužena za instaliranje, konfigurisanje i kasnije održavanje konfiguracije portala. </w:t>
      </w:r>
    </w:p>
    <w:p w14:paraId="4C095302" w14:textId="77777777" w:rsidR="007E7172" w:rsidRPr="003372D3" w:rsidRDefault="007E7172" w:rsidP="007E7172">
      <w:pPr>
        <w:pStyle w:val="BodyText"/>
        <w:jc w:val="both"/>
        <w:rPr>
          <w:lang w:val="sr-Latn-CS"/>
        </w:rPr>
      </w:pPr>
      <w:r>
        <w:rPr>
          <w:lang w:val="sr-Latn-CS"/>
        </w:rPr>
        <w:t>Administrator će imati pristup svim funkcijama sistema.</w:t>
      </w:r>
    </w:p>
    <w:p w14:paraId="7F825E50" w14:textId="77777777" w:rsidR="00397DD2" w:rsidRDefault="006E5E1D" w:rsidP="00397DD2">
      <w:pPr>
        <w:pStyle w:val="Heading1"/>
        <w:rPr>
          <w:lang w:val="sr-Latn-CS"/>
        </w:rPr>
      </w:pPr>
      <w:bookmarkStart w:id="11" w:name="_Toc11440466"/>
      <w:r>
        <w:rPr>
          <w:lang w:val="sr-Latn-CS"/>
        </w:rPr>
        <w:t>Opis slučajeva korišćenja</w:t>
      </w:r>
      <w:bookmarkEnd w:id="11"/>
    </w:p>
    <w:p w14:paraId="4BFF7BCC" w14:textId="77777777" w:rsidR="00786068" w:rsidRPr="003372D3" w:rsidRDefault="0001666D" w:rsidP="00786068">
      <w:pPr>
        <w:pStyle w:val="Heading2"/>
        <w:rPr>
          <w:lang w:val="sr-Latn-CS"/>
        </w:rPr>
      </w:pPr>
      <w:bookmarkStart w:id="12" w:name="_Toc11440467"/>
      <w:r>
        <w:rPr>
          <w:lang w:val="sr-Latn-CS"/>
        </w:rPr>
        <w:t>Prijavljivanje</w:t>
      </w:r>
      <w:bookmarkEnd w:id="12"/>
    </w:p>
    <w:p w14:paraId="2AE8D395" w14:textId="77777777" w:rsidR="00397DD2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14:paraId="7D6193A1" w14:textId="77777777" w:rsidR="0001666D" w:rsidRPr="0001666D" w:rsidRDefault="0001666D" w:rsidP="002C12A7">
      <w:pPr>
        <w:pStyle w:val="BodyText"/>
        <w:keepNext/>
        <w:rPr>
          <w:bCs/>
          <w:lang w:val="sr-Latn-CS"/>
        </w:rPr>
      </w:pPr>
      <w:r>
        <w:rPr>
          <w:bCs/>
          <w:lang w:val="sr-Latn-CS"/>
        </w:rPr>
        <w:t>Logovanje na portal koristeći mejl ili lozinku.</w:t>
      </w:r>
    </w:p>
    <w:p w14:paraId="406FE465" w14:textId="77777777" w:rsidR="00EB10DF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14:paraId="68BEFB47" w14:textId="38795AD5" w:rsidR="0001666D" w:rsidRPr="0001666D" w:rsidRDefault="001064DF" w:rsidP="0001666D">
      <w:pPr>
        <w:pStyle w:val="BodyText"/>
        <w:keepNext/>
        <w:rPr>
          <w:bCs/>
          <w:lang w:val="sr-Latn-CS"/>
        </w:rPr>
      </w:pPr>
      <w:r>
        <w:rPr>
          <w:bCs/>
          <w:lang w:val="sr-Latn-CS"/>
        </w:rPr>
        <w:t>Zaposlen(</w:t>
      </w:r>
      <w:r w:rsidR="0001666D">
        <w:rPr>
          <w:bCs/>
          <w:lang w:val="sr-Latn-CS"/>
        </w:rPr>
        <w:t>Fotograf, Uprava), Korisnik.</w:t>
      </w:r>
    </w:p>
    <w:p w14:paraId="786CEE2F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14:paraId="06F14BD7" w14:textId="77777777" w:rsidR="000366F2" w:rsidRDefault="0001666D" w:rsidP="00EB10DF">
      <w:pPr>
        <w:pStyle w:val="BodyText"/>
        <w:rPr>
          <w:lang w:val="sr-Latn-CS"/>
        </w:rPr>
      </w:pPr>
      <w:r>
        <w:rPr>
          <w:lang w:val="sr-Latn-CS"/>
        </w:rPr>
        <w:t>Korisnik nije trenutno prijavljen.</w:t>
      </w:r>
    </w:p>
    <w:p w14:paraId="5578D34A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14:paraId="39158952" w14:textId="5060BFEC" w:rsidR="000366F2" w:rsidRDefault="75E20720" w:rsidP="75E20720">
      <w:pPr>
        <w:pStyle w:val="BodyText"/>
        <w:numPr>
          <w:ilvl w:val="0"/>
          <w:numId w:val="8"/>
        </w:numPr>
        <w:rPr>
          <w:lang w:val="sr-Latn-CS"/>
        </w:rPr>
      </w:pPr>
      <w:r w:rsidRPr="75E20720">
        <w:rPr>
          <w:lang w:val="sr-Latn-CS"/>
        </w:rPr>
        <w:t>Kor</w:t>
      </w:r>
      <w:r w:rsidR="00C03B9F">
        <w:rPr>
          <w:lang w:val="sr-Latn-CS"/>
        </w:rPr>
        <w:t>i</w:t>
      </w:r>
      <w:r w:rsidRPr="75E20720">
        <w:rPr>
          <w:lang w:val="sr-Latn-CS"/>
        </w:rPr>
        <w:t>snik otvaranjem web aplikacije vidi početnu stranu portala i ima mogućnost prijave putem mejla i lozinke.</w:t>
      </w:r>
    </w:p>
    <w:p w14:paraId="36B1321A" w14:textId="77777777" w:rsidR="00B8184E" w:rsidRPr="0021793C" w:rsidRDefault="00B8184E" w:rsidP="00946092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unosi mejl i lozinku, nakon čega šalje svoje podatke serveru klikon na dugme </w:t>
      </w:r>
      <w:r>
        <w:rPr>
          <w:i/>
          <w:lang w:val="sr-Latn-CS"/>
        </w:rPr>
        <w:t>Prijavi se.</w:t>
      </w:r>
    </w:p>
    <w:p w14:paraId="3A305856" w14:textId="6B88DEE4" w:rsidR="0021793C" w:rsidRDefault="0021793C" w:rsidP="0021793C">
      <w:pPr>
        <w:pStyle w:val="BodyText"/>
        <w:numPr>
          <w:ilvl w:val="0"/>
          <w:numId w:val="8"/>
        </w:numPr>
        <w:tabs>
          <w:tab w:val="clear" w:pos="1440"/>
        </w:tabs>
        <w:rPr>
          <w:lang w:val="sr-Latn-RS"/>
        </w:rPr>
      </w:pPr>
      <w:r>
        <w:rPr>
          <w:lang w:val="sr-Latn-RS"/>
        </w:rPr>
        <w:lastRenderedPageBreak/>
        <w:t>Uneti podaci se prosleđuju do baze podataka gde se vrši njihova autentifikacija.</w:t>
      </w:r>
      <w:r w:rsidR="0095711C">
        <w:rPr>
          <w:lang w:val="sr-Latn-RS"/>
        </w:rPr>
        <w:t xml:space="preserve"> </w:t>
      </w:r>
      <w:r w:rsidR="0095711C" w:rsidRPr="00CF2AB8">
        <w:rPr>
          <w:lang w:val="sr-Latn-CS"/>
        </w:rPr>
        <w:t xml:space="preserve">[izuzetak: </w:t>
      </w:r>
      <w:r w:rsidR="0095711C" w:rsidRPr="0095711C">
        <w:rPr>
          <w:iCs/>
          <w:lang w:val="sr-Latn-RS"/>
        </w:rPr>
        <w:t>Pogrešan mejl i/ili lozinka</w:t>
      </w:r>
      <w:r w:rsidR="0095711C" w:rsidRPr="00CF2AB8">
        <w:rPr>
          <w:lang w:val="sr-Latn-CS"/>
        </w:rPr>
        <w:t>].</w:t>
      </w:r>
    </w:p>
    <w:p w14:paraId="42C4840D" w14:textId="4C11EFB8" w:rsidR="00691B09" w:rsidRDefault="00691B09" w:rsidP="00691B09">
      <w:pPr>
        <w:pStyle w:val="BodyText"/>
        <w:numPr>
          <w:ilvl w:val="0"/>
          <w:numId w:val="8"/>
        </w:numPr>
        <w:tabs>
          <w:tab w:val="clear" w:pos="1440"/>
        </w:tabs>
        <w:rPr>
          <w:lang w:val="sr-Latn-RS"/>
        </w:rPr>
      </w:pPr>
      <w:r>
        <w:rPr>
          <w:lang w:val="sr-Latn-RS"/>
        </w:rPr>
        <w:t xml:space="preserve">Ukoliko je autentifikacija uspešna generišu se podaci koji će omogućiti autorizaciju samog naloga. </w:t>
      </w:r>
    </w:p>
    <w:p w14:paraId="72B1CFF6" w14:textId="77777777" w:rsidR="0021793C" w:rsidRDefault="00281FBA" w:rsidP="00946092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Nakon toga se prikazuje početna strana sa prikazom multimedijalnog sadržaja.</w:t>
      </w:r>
    </w:p>
    <w:p w14:paraId="66969C14" w14:textId="77777777" w:rsidR="00EB10DF" w:rsidRPr="007E0B43" w:rsidRDefault="001D4549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EB10DF" w:rsidRPr="007E0B43">
        <w:rPr>
          <w:b/>
          <w:bCs/>
          <w:lang w:val="sr-Latn-CS"/>
        </w:rPr>
        <w:t>ci</w:t>
      </w:r>
      <w:r w:rsidR="000366F2" w:rsidRPr="007E0B43">
        <w:rPr>
          <w:b/>
          <w:bCs/>
          <w:lang w:val="sr-Latn-CS"/>
        </w:rPr>
        <w:t>:</w:t>
      </w:r>
    </w:p>
    <w:p w14:paraId="1C7BFE92" w14:textId="77777777" w:rsidR="000366F2" w:rsidRPr="00A024E8" w:rsidRDefault="001064DF" w:rsidP="00A024E8">
      <w:pPr>
        <w:pStyle w:val="BodyText"/>
        <w:rPr>
          <w:lang w:val="sr-Latn-RS"/>
        </w:rPr>
      </w:pPr>
      <w:r>
        <w:t>[</w:t>
      </w:r>
      <w:r w:rsidR="00BE4625">
        <w:rPr>
          <w:i/>
          <w:iCs/>
          <w:lang w:val="sr-Latn-RS"/>
        </w:rPr>
        <w:t>Pogrešan mejl</w:t>
      </w:r>
      <w:r>
        <w:rPr>
          <w:i/>
          <w:iCs/>
          <w:lang w:val="sr-Latn-RS"/>
        </w:rPr>
        <w:t xml:space="preserve"> i/ili lozinka</w:t>
      </w:r>
      <w:r>
        <w:t>]</w:t>
      </w:r>
      <w:r>
        <w:rPr>
          <w:lang w:val="sr-Latn-RS"/>
        </w:rPr>
        <w:t xml:space="preserve"> Vraća korisnika na formu za logovanje uz prikladnu poruku.</w:t>
      </w:r>
    </w:p>
    <w:p w14:paraId="2C092B87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14:paraId="720DD68D" w14:textId="77777777" w:rsidR="000366F2" w:rsidRDefault="00A024E8" w:rsidP="00EB10DF">
      <w:pPr>
        <w:pStyle w:val="BodyText"/>
        <w:rPr>
          <w:lang w:val="sr-Latn-CS"/>
        </w:rPr>
      </w:pPr>
      <w:r>
        <w:rPr>
          <w:lang w:val="sr-Latn-RS"/>
        </w:rPr>
        <w:t>Korisnik je ulogovan i od sad na dalje ima pristup dostupnim servisima.</w:t>
      </w:r>
    </w:p>
    <w:p w14:paraId="3B36D968" w14:textId="0260B2FC" w:rsidR="00786068" w:rsidRPr="003372D3" w:rsidRDefault="75E20720" w:rsidP="75E20720">
      <w:pPr>
        <w:pStyle w:val="Heading2"/>
        <w:rPr>
          <w:lang w:val="sr-Latn-CS"/>
        </w:rPr>
      </w:pPr>
      <w:bookmarkStart w:id="13" w:name="_Toc11440468"/>
      <w:r w:rsidRPr="75E20720">
        <w:rPr>
          <w:lang w:val="sr-Latn-CS"/>
        </w:rPr>
        <w:t>Pregled sadržaja portala</w:t>
      </w:r>
      <w:bookmarkEnd w:id="13"/>
    </w:p>
    <w:p w14:paraId="648B48B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362BACA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portala sa osnovnim </w:t>
      </w:r>
      <w:r w:rsidR="00BE4625">
        <w:rPr>
          <w:lang w:val="sr-Latn-CS"/>
        </w:rPr>
        <w:t>podacima o fotografskoj radnji</w:t>
      </w:r>
      <w:r>
        <w:rPr>
          <w:lang w:val="sr-Latn-CS"/>
        </w:rPr>
        <w:t>.</w:t>
      </w:r>
      <w:r w:rsidR="00BE4625">
        <w:rPr>
          <w:lang w:val="sr-Latn-CS"/>
        </w:rPr>
        <w:t xml:space="preserve"> </w:t>
      </w:r>
    </w:p>
    <w:p w14:paraId="0FE06A1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F2E146E" w14:textId="77777777"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 xml:space="preserve">Posetilac portala, </w:t>
      </w:r>
      <w:r w:rsidR="00BE4625">
        <w:rPr>
          <w:lang w:val="sr-Latn-CS"/>
        </w:rPr>
        <w:t>korisnik</w:t>
      </w:r>
      <w:r>
        <w:rPr>
          <w:lang w:val="sr-Latn-CS"/>
        </w:rPr>
        <w:t>.</w:t>
      </w:r>
    </w:p>
    <w:p w14:paraId="0CAA60A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5DF0016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4D5705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37D3795" w14:textId="77777777" w:rsidR="007E0B43" w:rsidRDefault="00D270AF" w:rsidP="00D270AF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bira opciju za prikaz osnovne stranice portala.</w:t>
      </w:r>
    </w:p>
    <w:p w14:paraId="40D0FFD9" w14:textId="77777777" w:rsidR="00D270AF" w:rsidRDefault="00D270AF" w:rsidP="00D270AF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Prikazuje se osnovna stranica portala.</w:t>
      </w:r>
    </w:p>
    <w:p w14:paraId="241358CC" w14:textId="77777777" w:rsidR="007E0B43" w:rsidRPr="007E0B43" w:rsidRDefault="001D4549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14:paraId="09F9677B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42FD8D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FB1023C" w14:textId="77777777" w:rsidR="007E0B43" w:rsidRDefault="00D270AF" w:rsidP="00D270AF">
      <w:pPr>
        <w:pStyle w:val="BodyText"/>
        <w:rPr>
          <w:lang w:val="sr-Latn-CS"/>
        </w:rPr>
      </w:pPr>
      <w:r>
        <w:rPr>
          <w:lang w:val="sr-Latn-CS"/>
        </w:rPr>
        <w:t>Tekuća stranica je osnovna stranica portala</w:t>
      </w:r>
      <w:r w:rsidR="00932297">
        <w:rPr>
          <w:lang w:val="sr-Latn-CS"/>
        </w:rPr>
        <w:t>.</w:t>
      </w:r>
    </w:p>
    <w:p w14:paraId="71D05F5D" w14:textId="77777777" w:rsidR="00CF5849" w:rsidRDefault="00CF5849" w:rsidP="00786068">
      <w:pPr>
        <w:pStyle w:val="Heading2"/>
        <w:rPr>
          <w:lang w:val="sr-Latn-CS"/>
        </w:rPr>
      </w:pPr>
      <w:bookmarkStart w:id="14" w:name="_Toc11440469"/>
      <w:r>
        <w:rPr>
          <w:lang w:val="sr-Latn-CS"/>
        </w:rPr>
        <w:t>Pregled albuma sa prethodnih događaja</w:t>
      </w:r>
      <w:bookmarkEnd w:id="14"/>
    </w:p>
    <w:p w14:paraId="2EB19987" w14:textId="77777777" w:rsidR="00CF5849" w:rsidRPr="007E0B43" w:rsidRDefault="00CF5849" w:rsidP="00CF5849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5BBF0C9" w14:textId="77777777" w:rsidR="00CF5849" w:rsidRDefault="00F60B17" w:rsidP="00CF5849">
      <w:pPr>
        <w:pStyle w:val="BodyText"/>
        <w:rPr>
          <w:lang w:val="sr-Latn-CS"/>
        </w:rPr>
      </w:pPr>
      <w:r>
        <w:rPr>
          <w:lang w:val="sr-Latn-CS"/>
        </w:rPr>
        <w:t>Posetilac ima mogućnost uvida u albume sa prethodnih doga</w:t>
      </w:r>
      <w:r>
        <w:rPr>
          <w:lang w:val="sr-Latn-RS"/>
        </w:rPr>
        <w:t>đaja fotografske radnje i pregleda sadržaja određenog albuma uz unos odgovarajuće šifre</w:t>
      </w:r>
      <w:r w:rsidR="00CF5849">
        <w:rPr>
          <w:lang w:val="sr-Latn-CS"/>
        </w:rPr>
        <w:t>.</w:t>
      </w:r>
    </w:p>
    <w:p w14:paraId="34EB80CF" w14:textId="77777777" w:rsidR="00CF5849" w:rsidRPr="007E0B43" w:rsidRDefault="00CF5849" w:rsidP="00CF584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D3E0A55" w14:textId="77777777" w:rsidR="00CF5849" w:rsidRDefault="00CF5849" w:rsidP="00CF5849">
      <w:pPr>
        <w:pStyle w:val="BodyText"/>
        <w:rPr>
          <w:lang w:val="sr-Latn-CS"/>
        </w:rPr>
      </w:pPr>
      <w:r>
        <w:rPr>
          <w:lang w:val="sr-Latn-CS"/>
        </w:rPr>
        <w:t xml:space="preserve">Posetilac portala, </w:t>
      </w:r>
      <w:r w:rsidR="00011868">
        <w:rPr>
          <w:lang w:val="sr-Latn-CS"/>
        </w:rPr>
        <w:t>k</w:t>
      </w:r>
      <w:r w:rsidR="00F60B17">
        <w:rPr>
          <w:lang w:val="sr-Latn-CS"/>
        </w:rPr>
        <w:t>orisnik</w:t>
      </w:r>
      <w:r>
        <w:rPr>
          <w:lang w:val="sr-Latn-CS"/>
        </w:rPr>
        <w:t>.</w:t>
      </w:r>
    </w:p>
    <w:p w14:paraId="255EDEDA" w14:textId="77777777" w:rsidR="00CF5849" w:rsidRPr="007E0B43" w:rsidRDefault="00CF5849" w:rsidP="00CF584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A52F5DF" w14:textId="77777777" w:rsidR="00CF5849" w:rsidRDefault="00F60B17" w:rsidP="00CF5849">
      <w:pPr>
        <w:pStyle w:val="BodyText"/>
        <w:rPr>
          <w:lang w:val="sr-Latn-CS"/>
        </w:rPr>
      </w:pPr>
      <w:r>
        <w:rPr>
          <w:lang w:val="sr-Latn-CS"/>
        </w:rPr>
        <w:t>Poznavanje šifre albuma za pregled njegovog sadržaja.</w:t>
      </w:r>
    </w:p>
    <w:p w14:paraId="0007719C" w14:textId="77777777" w:rsidR="00CF5849" w:rsidRPr="007E0B43" w:rsidRDefault="00CF5849" w:rsidP="00CF584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9180556" w14:textId="2AA6EC6E" w:rsidR="00CF5849" w:rsidRDefault="75E20720" w:rsidP="75E20720">
      <w:pPr>
        <w:pStyle w:val="BodyText"/>
        <w:numPr>
          <w:ilvl w:val="0"/>
          <w:numId w:val="14"/>
        </w:numPr>
        <w:rPr>
          <w:lang w:val="sr-Latn-CS"/>
        </w:rPr>
      </w:pPr>
      <w:r w:rsidRPr="75E20720">
        <w:rPr>
          <w:lang w:val="sr-Latn-CS"/>
        </w:rPr>
        <w:t>Posetilac/korisnik bira opciju na početnoj stranici za prikaz albuma.</w:t>
      </w:r>
    </w:p>
    <w:p w14:paraId="086A2604" w14:textId="4249E70E" w:rsidR="00CF5849" w:rsidRDefault="75E20720" w:rsidP="75E20720">
      <w:pPr>
        <w:pStyle w:val="BodyText"/>
        <w:numPr>
          <w:ilvl w:val="0"/>
          <w:numId w:val="14"/>
        </w:numPr>
        <w:rPr>
          <w:lang w:val="sr-Latn-CS"/>
        </w:rPr>
      </w:pPr>
      <w:r w:rsidRPr="75E20720">
        <w:rPr>
          <w:lang w:val="sr-Latn-CS"/>
        </w:rPr>
        <w:t>Prikazuje se stranica koja sadrži formu za unos šifre.</w:t>
      </w:r>
    </w:p>
    <w:p w14:paraId="135E2016" w14:textId="61510F4F" w:rsidR="00011868" w:rsidRDefault="75E20720" w:rsidP="75E20720">
      <w:pPr>
        <w:pStyle w:val="BodyText"/>
        <w:numPr>
          <w:ilvl w:val="0"/>
          <w:numId w:val="14"/>
        </w:numPr>
        <w:rPr>
          <w:lang w:val="sr-Latn-CS"/>
        </w:rPr>
      </w:pPr>
      <w:r w:rsidRPr="75E20720">
        <w:rPr>
          <w:lang w:val="sr-Latn-CS"/>
        </w:rPr>
        <w:t>Posetilac/korisnik unosi šifru</w:t>
      </w:r>
      <w:r w:rsidR="00237844">
        <w:rPr>
          <w:lang w:val="sr-Latn-CS"/>
        </w:rPr>
        <w:t xml:space="preserve"> </w:t>
      </w:r>
      <w:r w:rsidR="00237844">
        <w:t>[</w:t>
      </w:r>
      <w:proofErr w:type="spellStart"/>
      <w:r w:rsidR="00237844">
        <w:t>izuzetak</w:t>
      </w:r>
      <w:proofErr w:type="spellEnd"/>
      <w:r w:rsidR="00237844">
        <w:t xml:space="preserve">: </w:t>
      </w:r>
      <w:r w:rsidR="00237844" w:rsidRPr="009764E3">
        <w:rPr>
          <w:iCs/>
          <w:lang w:val="sr-Latn-RS"/>
        </w:rPr>
        <w:t>Pogrešna šifra</w:t>
      </w:r>
      <w:r w:rsidR="00237844">
        <w:t>]</w:t>
      </w:r>
      <w:r w:rsidRPr="75E20720">
        <w:rPr>
          <w:lang w:val="sr-Latn-CS"/>
        </w:rPr>
        <w:t>.</w:t>
      </w:r>
    </w:p>
    <w:p w14:paraId="7E24BFF9" w14:textId="3C238B42" w:rsidR="00011868" w:rsidRDefault="75E20720" w:rsidP="75E20720">
      <w:pPr>
        <w:pStyle w:val="BodyText"/>
        <w:numPr>
          <w:ilvl w:val="0"/>
          <w:numId w:val="14"/>
        </w:numPr>
        <w:rPr>
          <w:lang w:val="sr-Latn-CS"/>
        </w:rPr>
      </w:pPr>
      <w:r w:rsidRPr="75E20720">
        <w:rPr>
          <w:lang w:val="sr-Latn-CS"/>
        </w:rPr>
        <w:t>Ukoliko je šifra odgovarajuća, prikazuje se sadržaj albuma.</w:t>
      </w:r>
    </w:p>
    <w:p w14:paraId="277E8886" w14:textId="77777777" w:rsidR="00CF5849" w:rsidRPr="007E0B43" w:rsidRDefault="001D4549" w:rsidP="00CF584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Izuze</w:t>
      </w:r>
      <w:r w:rsidR="00CF5849" w:rsidRPr="007E0B43">
        <w:rPr>
          <w:b/>
          <w:bCs/>
          <w:lang w:val="sr-Latn-CS"/>
        </w:rPr>
        <w:t>ci:</w:t>
      </w:r>
    </w:p>
    <w:p w14:paraId="67A6CA28" w14:textId="0CCE45A2" w:rsidR="00CF5849" w:rsidRPr="00011868" w:rsidRDefault="00011868" w:rsidP="00011868">
      <w:pPr>
        <w:pStyle w:val="BodyText"/>
        <w:rPr>
          <w:lang w:val="sr-Latn-RS"/>
        </w:rPr>
      </w:pPr>
      <w:r>
        <w:t>[</w:t>
      </w:r>
      <w:r>
        <w:rPr>
          <w:i/>
          <w:iCs/>
          <w:lang w:val="sr-Latn-RS"/>
        </w:rPr>
        <w:t>Pogrešna šifra</w:t>
      </w:r>
      <w:r>
        <w:t>]</w:t>
      </w:r>
      <w:r>
        <w:rPr>
          <w:lang w:val="sr-Latn-RS"/>
        </w:rPr>
        <w:t xml:space="preserve"> Vraća k</w:t>
      </w:r>
      <w:r w:rsidR="002D6BFA">
        <w:rPr>
          <w:lang w:val="sr-Latn-RS"/>
        </w:rPr>
        <w:t>orisnika na formu za unos šifre uz poruku o pogrešnoj šifri.</w:t>
      </w:r>
    </w:p>
    <w:p w14:paraId="61A4FB0B" w14:textId="77777777" w:rsidR="00CF5849" w:rsidRPr="007E0B43" w:rsidRDefault="00CF5849" w:rsidP="00CF584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E225B7B" w14:textId="77777777" w:rsidR="00CF5849" w:rsidRPr="00CF5849" w:rsidRDefault="00CF5849" w:rsidP="002C071C">
      <w:pPr>
        <w:pStyle w:val="BodyText"/>
        <w:rPr>
          <w:lang w:val="sr-Latn-CS"/>
        </w:rPr>
      </w:pPr>
      <w:r>
        <w:rPr>
          <w:lang w:val="sr-Latn-CS"/>
        </w:rPr>
        <w:t xml:space="preserve">Tekuća stranica </w:t>
      </w:r>
      <w:r w:rsidR="00011868">
        <w:rPr>
          <w:lang w:val="sr-Latn-CS"/>
        </w:rPr>
        <w:t>prikazuje izabrani album sa fotografijama</w:t>
      </w:r>
      <w:r w:rsidR="002C071C">
        <w:rPr>
          <w:lang w:val="sr-Latn-CS"/>
        </w:rPr>
        <w:t xml:space="preserve"> i omogućava posetiocu/korisniku njihov pregled</w:t>
      </w:r>
      <w:r>
        <w:rPr>
          <w:lang w:val="sr-Latn-CS"/>
        </w:rPr>
        <w:t>.</w:t>
      </w:r>
    </w:p>
    <w:p w14:paraId="58EB9BD7" w14:textId="77777777" w:rsidR="002C071C" w:rsidRDefault="002C071C" w:rsidP="00786068">
      <w:pPr>
        <w:pStyle w:val="Heading2"/>
        <w:rPr>
          <w:lang w:val="sr-Latn-CS"/>
        </w:rPr>
      </w:pPr>
      <w:bookmarkStart w:id="15" w:name="_Toc11440470"/>
      <w:r>
        <w:rPr>
          <w:lang w:val="sr-Latn-CS"/>
        </w:rPr>
        <w:t>Pregled proizvoda firme</w:t>
      </w:r>
      <w:bookmarkEnd w:id="15"/>
    </w:p>
    <w:p w14:paraId="08F5DD01" w14:textId="77777777" w:rsidR="002C071C" w:rsidRPr="007E0B43" w:rsidRDefault="002C071C" w:rsidP="002C071C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4B373F2" w14:textId="77777777" w:rsidR="002C071C" w:rsidRDefault="002C071C" w:rsidP="002C071C">
      <w:pPr>
        <w:pStyle w:val="BodyText"/>
        <w:rPr>
          <w:lang w:val="sr-Latn-CS"/>
        </w:rPr>
      </w:pPr>
      <w:r>
        <w:rPr>
          <w:lang w:val="sr-Latn-CS"/>
        </w:rPr>
        <w:t>Prikaz stranica sa proizvodima i uslugama vezanih za njih koje nudi fotografska radnja.</w:t>
      </w:r>
    </w:p>
    <w:p w14:paraId="0CD54251" w14:textId="77777777" w:rsidR="002C071C" w:rsidRPr="007E0B43" w:rsidRDefault="002C071C" w:rsidP="002C071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01E34E7" w14:textId="77777777" w:rsidR="002C071C" w:rsidRDefault="002C071C" w:rsidP="002C071C">
      <w:pPr>
        <w:pStyle w:val="BodyText"/>
        <w:rPr>
          <w:lang w:val="sr-Latn-CS"/>
        </w:rPr>
      </w:pPr>
      <w:r>
        <w:rPr>
          <w:lang w:val="sr-Latn-CS"/>
        </w:rPr>
        <w:t>Posetilac portala, korisnik.</w:t>
      </w:r>
    </w:p>
    <w:p w14:paraId="3D515959" w14:textId="77777777" w:rsidR="002C071C" w:rsidRPr="007E0B43" w:rsidRDefault="002C071C" w:rsidP="002C071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3C52B8C" w14:textId="77777777" w:rsidR="002C071C" w:rsidRDefault="002C071C" w:rsidP="002C071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F80E9BE" w14:textId="77777777" w:rsidR="002C071C" w:rsidRPr="007E0B43" w:rsidRDefault="002C071C" w:rsidP="002C071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2897D54" w14:textId="77777777" w:rsidR="00E7223A" w:rsidRDefault="00E7223A" w:rsidP="00E7223A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Posetilac/korisnik bira opciju na početnoj stranici za pregled svih ponuđenih proizvoda.</w:t>
      </w:r>
    </w:p>
    <w:p w14:paraId="2A5DF7E4" w14:textId="68C741C9" w:rsidR="00E7223A" w:rsidRDefault="00E7223A" w:rsidP="00E7223A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Prikazuje se stranica koja sadrži</w:t>
      </w:r>
      <w:r w:rsidR="002D6BFA">
        <w:rPr>
          <w:lang w:val="sr-Latn-CS"/>
        </w:rPr>
        <w:t xml:space="preserve"> listu svih ponuđenih proizvoda</w:t>
      </w:r>
      <w:r>
        <w:rPr>
          <w:lang w:val="sr-Latn-CS"/>
        </w:rPr>
        <w:t xml:space="preserve"> </w:t>
      </w:r>
      <w:r w:rsidR="002D6BFA">
        <w:rPr>
          <w:lang w:val="sr-Latn-CS"/>
        </w:rPr>
        <w:t>.</w:t>
      </w:r>
    </w:p>
    <w:p w14:paraId="2E7756B5" w14:textId="3F33A704" w:rsidR="002C071C" w:rsidRDefault="00E7223A" w:rsidP="00E7223A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Posetilac/korisnik vrši pregled željenih proizvoda</w:t>
      </w:r>
      <w:r w:rsidR="002C071C">
        <w:rPr>
          <w:lang w:val="sr-Latn-CS"/>
        </w:rPr>
        <w:t>.</w:t>
      </w:r>
    </w:p>
    <w:p w14:paraId="2959C8DB" w14:textId="77777777" w:rsidR="002C071C" w:rsidRPr="007E0B43" w:rsidRDefault="002C071C" w:rsidP="002C071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</w:t>
      </w:r>
      <w:r w:rsidR="001D4549">
        <w:rPr>
          <w:b/>
          <w:bCs/>
          <w:lang w:val="sr-Latn-CS"/>
        </w:rPr>
        <w:t>uze</w:t>
      </w:r>
      <w:r w:rsidRPr="007E0B43">
        <w:rPr>
          <w:b/>
          <w:bCs/>
          <w:lang w:val="sr-Latn-CS"/>
        </w:rPr>
        <w:t>ci:</w:t>
      </w:r>
    </w:p>
    <w:p w14:paraId="7CC9A5A6" w14:textId="77777777" w:rsidR="002C071C" w:rsidRDefault="002C071C" w:rsidP="002C071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C188C65" w14:textId="77777777" w:rsidR="002C071C" w:rsidRPr="007E0B43" w:rsidRDefault="002C071C" w:rsidP="002C071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FC39945" w14:textId="797107F4" w:rsidR="002C071C" w:rsidRPr="002C071C" w:rsidRDefault="00E7223A" w:rsidP="00721979">
      <w:pPr>
        <w:pStyle w:val="BodyText"/>
        <w:rPr>
          <w:lang w:val="sr-Latn-CS"/>
        </w:rPr>
      </w:pPr>
      <w:r>
        <w:rPr>
          <w:lang w:val="sr-Latn-CS"/>
        </w:rPr>
        <w:t>Tekuća stranica je stranica koja prikazuje sve proizvode koje nudi fotografska radnja</w:t>
      </w:r>
      <w:r w:rsidR="002C071C">
        <w:rPr>
          <w:lang w:val="sr-Latn-CS"/>
        </w:rPr>
        <w:t>.</w:t>
      </w:r>
    </w:p>
    <w:p w14:paraId="6092C32F" w14:textId="77777777" w:rsidR="0071697B" w:rsidRDefault="0071697B" w:rsidP="00786068">
      <w:pPr>
        <w:pStyle w:val="Heading2"/>
        <w:rPr>
          <w:lang w:val="sr-Latn-CS"/>
        </w:rPr>
      </w:pPr>
      <w:bookmarkStart w:id="16" w:name="_Toc11440471"/>
      <w:r>
        <w:rPr>
          <w:lang w:val="sr-Latn-CS"/>
        </w:rPr>
        <w:t>Registrovanje</w:t>
      </w:r>
      <w:bookmarkEnd w:id="16"/>
    </w:p>
    <w:p w14:paraId="5B5730E9" w14:textId="77777777" w:rsidR="0071697B" w:rsidRPr="007E0B43" w:rsidRDefault="0071697B" w:rsidP="0071697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261EC2E" w14:textId="77777777" w:rsidR="0071697B" w:rsidRDefault="0071697B" w:rsidP="0071697B">
      <w:pPr>
        <w:pStyle w:val="BodyText"/>
        <w:rPr>
          <w:lang w:val="sr-Latn-CS"/>
        </w:rPr>
      </w:pPr>
      <w:r>
        <w:rPr>
          <w:lang w:val="sr-Latn-CS"/>
        </w:rPr>
        <w:t>Prikaz stranice portala sa formom za unos osnovnih ličnih podataka i mogućnost kreiranja koriničkog naloga koji nudi dodatne servise.</w:t>
      </w:r>
    </w:p>
    <w:p w14:paraId="37D61660" w14:textId="77777777" w:rsidR="0071697B" w:rsidRPr="007E0B43" w:rsidRDefault="0071697B" w:rsidP="0071697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211BD7C" w14:textId="77777777" w:rsidR="0071697B" w:rsidRDefault="0071697B" w:rsidP="0071697B">
      <w:pPr>
        <w:pStyle w:val="BodyText"/>
        <w:rPr>
          <w:lang w:val="sr-Latn-CS"/>
        </w:rPr>
      </w:pPr>
      <w:r>
        <w:rPr>
          <w:lang w:val="sr-Latn-CS"/>
        </w:rPr>
        <w:t>Posetilac portala.</w:t>
      </w:r>
    </w:p>
    <w:p w14:paraId="657F09BA" w14:textId="77777777" w:rsidR="0071697B" w:rsidRPr="007E0B43" w:rsidRDefault="0071697B" w:rsidP="0071697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45E01DA" w14:textId="77777777" w:rsidR="0071697B" w:rsidRDefault="0071697B" w:rsidP="0071697B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4302593" w14:textId="77777777" w:rsidR="0071697B" w:rsidRPr="007E0B43" w:rsidRDefault="0071697B" w:rsidP="0071697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6479B27" w14:textId="79C6D8E9" w:rsidR="0071697B" w:rsidRDefault="75E20720" w:rsidP="75E20720">
      <w:pPr>
        <w:pStyle w:val="BodyText"/>
        <w:numPr>
          <w:ilvl w:val="0"/>
          <w:numId w:val="10"/>
        </w:numPr>
        <w:rPr>
          <w:lang w:val="sr-Latn-CS"/>
        </w:rPr>
      </w:pPr>
      <w:r w:rsidRPr="75E20720">
        <w:rPr>
          <w:lang w:val="sr-Latn-CS"/>
        </w:rPr>
        <w:t>Posetilac bira opciju za registrovanj</w:t>
      </w:r>
      <w:r w:rsidR="002D6BFA">
        <w:rPr>
          <w:lang w:val="sr-Latn-CS"/>
        </w:rPr>
        <w:t>e novog korisničkog naloga.</w:t>
      </w:r>
    </w:p>
    <w:p w14:paraId="0BF69FFD" w14:textId="77777777" w:rsidR="0071697B" w:rsidRDefault="0071697B" w:rsidP="0071697B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Prikazuje </w:t>
      </w:r>
      <w:r w:rsidR="0096695C">
        <w:rPr>
          <w:lang w:val="sr-Latn-CS"/>
        </w:rPr>
        <w:t>se forma</w:t>
      </w:r>
      <w:r>
        <w:rPr>
          <w:lang w:val="sr-Latn-CS"/>
        </w:rPr>
        <w:t xml:space="preserve"> za unos osnovnih ličnih podataka.</w:t>
      </w:r>
    </w:p>
    <w:p w14:paraId="6C8EDD3C" w14:textId="4578AC4B" w:rsidR="00BA2833" w:rsidRDefault="0071697B" w:rsidP="0071697B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Posetilac</w:t>
      </w:r>
      <w:r w:rsidR="0096695C">
        <w:rPr>
          <w:lang w:val="sr-Latn-CS"/>
        </w:rPr>
        <w:t xml:space="preserve"> </w:t>
      </w:r>
      <w:r w:rsidR="00BA2833">
        <w:rPr>
          <w:lang w:val="sr-Latn-CS"/>
        </w:rPr>
        <w:t>unosi e-mail adresu, lozinku, ime, prezime, adresu stanovanja i kontakt telefon.</w:t>
      </w:r>
      <w:r w:rsidR="00B236C7">
        <w:rPr>
          <w:lang w:val="sr-Latn-CS"/>
        </w:rPr>
        <w:t xml:space="preserve"> </w:t>
      </w:r>
    </w:p>
    <w:p w14:paraId="47C5C82F" w14:textId="40445079" w:rsidR="00B236C7" w:rsidRPr="00E50FD6" w:rsidRDefault="00BA2833" w:rsidP="00E50FD6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Nakon unosa svih parametara</w:t>
      </w:r>
      <w:r w:rsidR="0096695C">
        <w:rPr>
          <w:lang w:val="sr-Latn-CS"/>
        </w:rPr>
        <w:t xml:space="preserve"> klikom na dugme </w:t>
      </w:r>
      <w:r w:rsidR="0096695C">
        <w:rPr>
          <w:i/>
          <w:lang w:val="sr-Latn-CS"/>
        </w:rPr>
        <w:t>kreiraj nalog</w:t>
      </w:r>
      <w:r w:rsidR="00B236C7">
        <w:rPr>
          <w:lang w:val="sr-Latn-CS"/>
        </w:rPr>
        <w:t xml:space="preserve"> vrši se validacija podataka </w:t>
      </w:r>
      <w:r w:rsidR="00B236C7">
        <w:t>[</w:t>
      </w:r>
      <w:proofErr w:type="spellStart"/>
      <w:r w:rsidR="00B236C7">
        <w:t>izuzetak</w:t>
      </w:r>
      <w:proofErr w:type="spellEnd"/>
      <w:r w:rsidR="00B236C7">
        <w:t xml:space="preserve">: </w:t>
      </w:r>
      <w:r w:rsidR="00B236C7" w:rsidRPr="00B236C7">
        <w:rPr>
          <w:iCs/>
          <w:lang w:val="sr-Latn-RS"/>
        </w:rPr>
        <w:t>Uneta e-mail adresa nije validna</w:t>
      </w:r>
      <w:r w:rsidR="00B236C7">
        <w:t>][</w:t>
      </w:r>
      <w:proofErr w:type="spellStart"/>
      <w:r w:rsidR="00B236C7">
        <w:t>izuzetak</w:t>
      </w:r>
      <w:proofErr w:type="spellEnd"/>
      <w:r w:rsidR="00B236C7">
        <w:t xml:space="preserve">: </w:t>
      </w:r>
      <w:r w:rsidR="00B236C7" w:rsidRPr="00B236C7">
        <w:rPr>
          <w:iCs/>
          <w:lang w:val="sr-Latn-RS"/>
        </w:rPr>
        <w:t>Nisu popunjena sva tražena polja</w:t>
      </w:r>
      <w:r w:rsidR="00B236C7">
        <w:t>]</w:t>
      </w:r>
      <w:r w:rsidR="00E50FD6">
        <w:rPr>
          <w:lang w:val="sr-Latn-CS"/>
        </w:rPr>
        <w:t xml:space="preserve">  </w:t>
      </w:r>
      <w:r w:rsidR="00E50FD6">
        <w:t>[</w:t>
      </w:r>
      <w:proofErr w:type="spellStart"/>
      <w:r w:rsidR="00E50FD6">
        <w:t>izuzetak</w:t>
      </w:r>
      <w:proofErr w:type="spellEnd"/>
      <w:r w:rsidR="00E50FD6">
        <w:t xml:space="preserve">: </w:t>
      </w:r>
      <w:r w:rsidR="00E50FD6">
        <w:rPr>
          <w:iCs/>
          <w:lang w:val="sr-Latn-RS"/>
        </w:rPr>
        <w:t>Broj telefona nije validan</w:t>
      </w:r>
      <w:r w:rsidR="00E50FD6">
        <w:rPr>
          <w:iCs/>
        </w:rPr>
        <w:t>]</w:t>
      </w:r>
      <w:r w:rsidR="00E50FD6" w:rsidRPr="00E50FD6">
        <w:t xml:space="preserve"> </w:t>
      </w:r>
      <w:r w:rsidR="00E50FD6">
        <w:t>[</w:t>
      </w:r>
      <w:proofErr w:type="spellStart"/>
      <w:r w:rsidR="00E50FD6">
        <w:t>izuzetak</w:t>
      </w:r>
      <w:proofErr w:type="spellEnd"/>
      <w:r w:rsidR="00E50FD6">
        <w:t>:</w:t>
      </w:r>
      <w:r w:rsidR="00E50FD6">
        <w:rPr>
          <w:iCs/>
          <w:lang w:val="sr-Latn-RS"/>
        </w:rPr>
        <w:t>Uneta šifra je prekratka, mora sadržati najmanje 6 karaktera</w:t>
      </w:r>
      <w:r w:rsidR="00E50FD6">
        <w:rPr>
          <w:iCs/>
        </w:rPr>
        <w:t>].</w:t>
      </w:r>
    </w:p>
    <w:p w14:paraId="32F1DEEC" w14:textId="5E38E569" w:rsidR="0071697B" w:rsidRDefault="00B236C7" w:rsidP="0071697B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</w:t>
      </w:r>
      <w:r w:rsidR="00BA2833">
        <w:rPr>
          <w:lang w:val="sr-Latn-CS"/>
        </w:rPr>
        <w:t>rosleđuju se uneti podaci</w:t>
      </w:r>
      <w:r w:rsidR="0096695C">
        <w:rPr>
          <w:lang w:val="sr-Latn-CS"/>
        </w:rPr>
        <w:t xml:space="preserve"> serveru koji kreira korisnički nalog i smešta ga u bazu podataka.</w:t>
      </w:r>
    </w:p>
    <w:p w14:paraId="72951335" w14:textId="6E42EF86" w:rsidR="007058C6" w:rsidRDefault="0009279C" w:rsidP="0071697B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Aktiviranje naloga preko aktivacionog linka poslatog na e-mail. </w:t>
      </w:r>
    </w:p>
    <w:p w14:paraId="4BA0A5DE" w14:textId="4F088238" w:rsidR="0096695C" w:rsidRDefault="0009279C" w:rsidP="75E2072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lastRenderedPageBreak/>
        <w:t xml:space="preserve">Prikazuje se stranica sa profilom korisnika. </w:t>
      </w:r>
    </w:p>
    <w:p w14:paraId="00BEF3EF" w14:textId="77777777" w:rsidR="0071697B" w:rsidRPr="007E0B43" w:rsidRDefault="001D4549" w:rsidP="0071697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1697B" w:rsidRPr="007E0B43">
        <w:rPr>
          <w:b/>
          <w:bCs/>
          <w:lang w:val="sr-Latn-CS"/>
        </w:rPr>
        <w:t>ci:</w:t>
      </w:r>
    </w:p>
    <w:p w14:paraId="2AF96D5E" w14:textId="77777777" w:rsidR="0071697B" w:rsidRDefault="00BA2833" w:rsidP="0071697B">
      <w:pPr>
        <w:pStyle w:val="BodyText"/>
        <w:rPr>
          <w:lang w:val="sr-Latn-CS"/>
        </w:rPr>
      </w:pPr>
      <w:r>
        <w:t>[</w:t>
      </w:r>
      <w:r>
        <w:rPr>
          <w:i/>
          <w:iCs/>
          <w:lang w:val="sr-Latn-RS"/>
        </w:rPr>
        <w:t>Uneta e-mail adresa nije validna</w:t>
      </w:r>
      <w:r>
        <w:t>]</w:t>
      </w:r>
      <w:r>
        <w:rPr>
          <w:lang w:val="sr-Latn-RS"/>
        </w:rPr>
        <w:t xml:space="preserve"> Vraća korisnika na formu za registraciju uz odgovarajuću poruku o grešci</w:t>
      </w:r>
      <w:r w:rsidR="0071697B">
        <w:rPr>
          <w:lang w:val="sr-Latn-CS"/>
        </w:rPr>
        <w:t>.</w:t>
      </w:r>
    </w:p>
    <w:p w14:paraId="7C50EE28" w14:textId="77777777" w:rsidR="00BA2833" w:rsidRDefault="00BA2833" w:rsidP="00BA2833">
      <w:pPr>
        <w:pStyle w:val="BodyText"/>
        <w:rPr>
          <w:lang w:val="sr-Latn-CS"/>
        </w:rPr>
      </w:pPr>
      <w:r>
        <w:t>[</w:t>
      </w:r>
      <w:r>
        <w:rPr>
          <w:i/>
          <w:iCs/>
          <w:lang w:val="sr-Latn-RS"/>
        </w:rPr>
        <w:t>Nisu popunjena sva tražena polja</w:t>
      </w:r>
      <w:r>
        <w:t>]</w:t>
      </w:r>
      <w:r>
        <w:rPr>
          <w:lang w:val="sr-Latn-RS"/>
        </w:rPr>
        <w:t xml:space="preserve"> Vraća korisnika na formu za registraciju uz odgovarajuću poruku o grešci</w:t>
      </w:r>
      <w:r>
        <w:rPr>
          <w:lang w:val="sr-Latn-CS"/>
        </w:rPr>
        <w:t>.</w:t>
      </w:r>
    </w:p>
    <w:p w14:paraId="2967941C" w14:textId="5FBBE1E8" w:rsidR="00E50FD6" w:rsidRDefault="00E50FD6" w:rsidP="00E50FD6">
      <w:pPr>
        <w:pStyle w:val="BodyText"/>
        <w:rPr>
          <w:iCs/>
        </w:rPr>
      </w:pPr>
      <w:r>
        <w:t>[</w:t>
      </w:r>
      <w:r w:rsidRPr="00E50FD6">
        <w:rPr>
          <w:i/>
          <w:iCs/>
          <w:lang w:val="sr-Latn-RS"/>
        </w:rPr>
        <w:t>Broj telefona nije validan</w:t>
      </w:r>
      <w:r>
        <w:rPr>
          <w:iCs/>
        </w:rPr>
        <w:t xml:space="preserve">] </w:t>
      </w:r>
      <w:r>
        <w:rPr>
          <w:lang w:val="sr-Latn-RS"/>
        </w:rPr>
        <w:t>Vraća korisnika na formu za registraciju uz odgovarajuću poruku o grešci</w:t>
      </w:r>
      <w:r>
        <w:rPr>
          <w:lang w:val="sr-Latn-CS"/>
        </w:rPr>
        <w:t>.</w:t>
      </w:r>
    </w:p>
    <w:p w14:paraId="0AE25F1D" w14:textId="619F5BBD" w:rsidR="00E50FD6" w:rsidRDefault="00E50FD6" w:rsidP="00E50FD6">
      <w:pPr>
        <w:pStyle w:val="BodyText"/>
        <w:rPr>
          <w:lang w:val="sr-Latn-CS"/>
        </w:rPr>
      </w:pPr>
      <w:r>
        <w:t>[</w:t>
      </w:r>
      <w:r w:rsidRPr="00E50FD6">
        <w:rPr>
          <w:i/>
          <w:iCs/>
          <w:lang w:val="sr-Latn-RS"/>
        </w:rPr>
        <w:t>Uneta šifra je prekratka, mora sadržati najmanje 6 karaktera</w:t>
      </w:r>
      <w:r>
        <w:rPr>
          <w:iCs/>
        </w:rPr>
        <w:t xml:space="preserve">] </w:t>
      </w:r>
      <w:r>
        <w:rPr>
          <w:lang w:val="sr-Latn-RS"/>
        </w:rPr>
        <w:t>Vraća korisnika na formu za registraciju uz odgovarajuću poruku o grešci</w:t>
      </w:r>
      <w:r>
        <w:rPr>
          <w:lang w:val="sr-Latn-CS"/>
        </w:rPr>
        <w:t>.</w:t>
      </w:r>
    </w:p>
    <w:p w14:paraId="76D322CF" w14:textId="77777777" w:rsidR="0071697B" w:rsidRPr="007E0B43" w:rsidRDefault="0071697B" w:rsidP="0071697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5CE1F94" w14:textId="007837CC" w:rsidR="0071697B" w:rsidRDefault="00BA2833" w:rsidP="001D4549">
      <w:pPr>
        <w:pStyle w:val="BodyText"/>
        <w:rPr>
          <w:lang w:val="sr-Latn-CS"/>
        </w:rPr>
      </w:pPr>
      <w:r>
        <w:rPr>
          <w:lang w:val="sr-Latn-CS"/>
        </w:rPr>
        <w:t>Korisnički nalog je kreiran i može se pristupiti dodatnim servisima koji se nude registrovanom korisniku</w:t>
      </w:r>
      <w:r w:rsidR="0071697B">
        <w:rPr>
          <w:lang w:val="sr-Latn-CS"/>
        </w:rPr>
        <w:t>.</w:t>
      </w:r>
    </w:p>
    <w:p w14:paraId="10259480" w14:textId="1EE3FA95" w:rsidR="00E85DEC" w:rsidRPr="003C1662" w:rsidRDefault="00E85DEC" w:rsidP="00E85DEC">
      <w:pPr>
        <w:pStyle w:val="Heading2"/>
        <w:rPr>
          <w:lang w:val="sr-Latn-CS"/>
        </w:rPr>
      </w:pPr>
      <w:bookmarkStart w:id="17" w:name="_Toc11440472"/>
      <w:r>
        <w:rPr>
          <w:lang w:val="sr-Latn-CS"/>
        </w:rPr>
        <w:t>Ažuriranje</w:t>
      </w:r>
      <w:r w:rsidRPr="003C1662">
        <w:rPr>
          <w:lang w:val="sr-Latn-CS"/>
        </w:rPr>
        <w:t xml:space="preserve"> </w:t>
      </w:r>
      <w:r w:rsidR="00E50FD6">
        <w:rPr>
          <w:lang w:val="sr-Latn-CS"/>
        </w:rPr>
        <w:t>lozinke</w:t>
      </w:r>
      <w:bookmarkEnd w:id="17"/>
    </w:p>
    <w:p w14:paraId="0CBEBE25" w14:textId="77777777" w:rsidR="00E85DEC" w:rsidRPr="003C1662" w:rsidRDefault="00E85DEC" w:rsidP="00E85DEC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Kratak opis:</w:t>
      </w:r>
    </w:p>
    <w:p w14:paraId="0C913FCA" w14:textId="77777777" w:rsidR="00E85DEC" w:rsidRPr="003C1662" w:rsidRDefault="00E85DEC" w:rsidP="00E85DEC">
      <w:pPr>
        <w:pStyle w:val="BodyText"/>
        <w:keepNext/>
        <w:rPr>
          <w:bCs/>
          <w:lang w:val="sr-Latn-CS"/>
        </w:rPr>
      </w:pPr>
      <w:r>
        <w:rPr>
          <w:bCs/>
          <w:lang w:val="sr-Latn-CS"/>
        </w:rPr>
        <w:t>Ažuriranje</w:t>
      </w:r>
      <w:r w:rsidRPr="003C1662">
        <w:rPr>
          <w:bCs/>
          <w:lang w:val="sr-Latn-CS"/>
        </w:rPr>
        <w:t xml:space="preserve"> korisničkog naloga</w:t>
      </w:r>
      <w:r>
        <w:rPr>
          <w:bCs/>
          <w:lang w:val="sr-Latn-CS"/>
        </w:rPr>
        <w:t>.</w:t>
      </w:r>
    </w:p>
    <w:p w14:paraId="3B48D5E7" w14:textId="77777777" w:rsidR="00E85DEC" w:rsidRPr="003C1662" w:rsidRDefault="00E85DEC" w:rsidP="00E85DEC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Akteri:</w:t>
      </w:r>
    </w:p>
    <w:p w14:paraId="7442D2DF" w14:textId="12689B09" w:rsidR="00E85DEC" w:rsidRPr="003C1662" w:rsidRDefault="00E50FD6" w:rsidP="00E85DEC">
      <w:pPr>
        <w:pStyle w:val="BodyText"/>
        <w:rPr>
          <w:lang w:val="sr-Latn-CS"/>
        </w:rPr>
      </w:pPr>
      <w:r>
        <w:rPr>
          <w:lang w:val="sr-Latn-CS"/>
        </w:rPr>
        <w:t>Korisnik</w:t>
      </w:r>
    </w:p>
    <w:p w14:paraId="42A0B657" w14:textId="77777777" w:rsidR="00E85DEC" w:rsidRPr="003C1662" w:rsidRDefault="00E85DEC" w:rsidP="00E85DEC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Preduslovi:</w:t>
      </w:r>
    </w:p>
    <w:p w14:paraId="2A7FEEDD" w14:textId="521061D0" w:rsidR="00E85DEC" w:rsidRPr="003C1662" w:rsidRDefault="00E85DEC" w:rsidP="00E85DEC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3C1662">
        <w:rPr>
          <w:lang w:val="sr-Latn-CS"/>
        </w:rPr>
        <w:t xml:space="preserve"> je trenutno prijavljen.</w:t>
      </w:r>
    </w:p>
    <w:p w14:paraId="08FB642A" w14:textId="77777777" w:rsidR="00E85DEC" w:rsidRPr="003C1662" w:rsidRDefault="00E85DEC" w:rsidP="00E85DEC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Osnovni tok:</w:t>
      </w:r>
    </w:p>
    <w:p w14:paraId="2F3E4480" w14:textId="6B3119FB" w:rsidR="00E85DEC" w:rsidRPr="003C1662" w:rsidRDefault="00E85DEC" w:rsidP="00E85DEC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</w:t>
      </w:r>
      <w:r w:rsidRPr="003C1662">
        <w:rPr>
          <w:lang w:val="sr-Latn-CS"/>
        </w:rPr>
        <w:t xml:space="preserve"> bira opciju iz menija za </w:t>
      </w:r>
      <w:r>
        <w:rPr>
          <w:lang w:val="sr-Latn-CS"/>
        </w:rPr>
        <w:t>prikaz</w:t>
      </w:r>
      <w:r w:rsidRPr="003C1662">
        <w:rPr>
          <w:lang w:val="sr-Latn-CS"/>
        </w:rPr>
        <w:t xml:space="preserve"> profila.</w:t>
      </w:r>
    </w:p>
    <w:p w14:paraId="02D6A08B" w14:textId="531ACD41" w:rsidR="00E85DEC" w:rsidRDefault="00E85DEC" w:rsidP="00E85DEC">
      <w:pPr>
        <w:pStyle w:val="BodyText"/>
        <w:numPr>
          <w:ilvl w:val="0"/>
          <w:numId w:val="16"/>
        </w:numPr>
        <w:rPr>
          <w:lang w:val="sr-Latn-CS"/>
        </w:rPr>
      </w:pPr>
      <w:r w:rsidRPr="003C1662">
        <w:rPr>
          <w:lang w:val="sr-Latn-CS"/>
        </w:rPr>
        <w:t>Prikazuje se</w:t>
      </w:r>
      <w:r>
        <w:rPr>
          <w:lang w:val="sr-Latn-CS"/>
        </w:rPr>
        <w:t xml:space="preserve"> lični profil korisnika</w:t>
      </w:r>
      <w:r w:rsidRPr="003C1662">
        <w:rPr>
          <w:lang w:val="sr-Latn-CS"/>
        </w:rPr>
        <w:t>.</w:t>
      </w:r>
    </w:p>
    <w:p w14:paraId="7ED9B741" w14:textId="085060C0" w:rsidR="00E85DEC" w:rsidRPr="003C1662" w:rsidRDefault="00E85DEC" w:rsidP="00E85DEC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</w:t>
      </w:r>
      <w:r w:rsidR="00E50FD6">
        <w:t xml:space="preserve"> </w:t>
      </w:r>
      <w:proofErr w:type="spellStart"/>
      <w:r w:rsidR="00E50FD6">
        <w:t>bira</w:t>
      </w:r>
      <w:proofErr w:type="spellEnd"/>
      <w:r w:rsidR="00E50FD6">
        <w:t xml:space="preserve"> </w:t>
      </w:r>
      <w:proofErr w:type="spellStart"/>
      <w:r w:rsidR="00E50FD6">
        <w:t>opciju</w:t>
      </w:r>
      <w:proofErr w:type="spellEnd"/>
      <w:r w:rsidR="00E50FD6">
        <w:t xml:space="preserve"> </w:t>
      </w:r>
      <w:proofErr w:type="spellStart"/>
      <w:r w:rsidR="00E50FD6">
        <w:t>za</w:t>
      </w:r>
      <w:proofErr w:type="spellEnd"/>
      <w:r w:rsidR="00E50FD6">
        <w:t xml:space="preserve"> </w:t>
      </w:r>
      <w:proofErr w:type="spellStart"/>
      <w:r w:rsidR="00E50FD6">
        <w:t>izmenu</w:t>
      </w:r>
      <w:proofErr w:type="spellEnd"/>
      <w:r w:rsidR="00E50FD6">
        <w:t xml:space="preserve"> </w:t>
      </w:r>
      <w:proofErr w:type="spellStart"/>
      <w:r w:rsidR="00E50FD6">
        <w:t>lozinke</w:t>
      </w:r>
      <w:proofErr w:type="spellEnd"/>
      <w:r>
        <w:rPr>
          <w:lang w:val="sr-Latn-CS"/>
        </w:rPr>
        <w:t>.</w:t>
      </w:r>
    </w:p>
    <w:p w14:paraId="015832C1" w14:textId="11F930BF" w:rsidR="00E85DEC" w:rsidRPr="003C1662" w:rsidRDefault="00E50FD6" w:rsidP="00E85DEC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forma za unos stare(zbog potvrde) i nove lozinke</w:t>
      </w:r>
      <w:r w:rsidR="00E85DEC">
        <w:rPr>
          <w:lang w:val="sr-Latn-CS"/>
        </w:rPr>
        <w:t>.</w:t>
      </w:r>
    </w:p>
    <w:p w14:paraId="2F9FBD27" w14:textId="574E07A7" w:rsidR="00E85DEC" w:rsidRDefault="00E85DEC" w:rsidP="00E85DEC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</w:t>
      </w:r>
      <w:r w:rsidR="00E50FD6">
        <w:t xml:space="preserve"> </w:t>
      </w:r>
      <w:proofErr w:type="spellStart"/>
      <w:r w:rsidR="00E50FD6">
        <w:t>unosi</w:t>
      </w:r>
      <w:proofErr w:type="spellEnd"/>
      <w:r w:rsidR="00E50FD6">
        <w:t xml:space="preserve"> </w:t>
      </w:r>
      <w:proofErr w:type="spellStart"/>
      <w:r w:rsidR="00E50FD6">
        <w:t>tražene</w:t>
      </w:r>
      <w:proofErr w:type="spellEnd"/>
      <w:r w:rsidR="00E50FD6">
        <w:t xml:space="preserve"> </w:t>
      </w:r>
      <w:proofErr w:type="spellStart"/>
      <w:r w:rsidR="00E50FD6">
        <w:t>podatke</w:t>
      </w:r>
      <w:proofErr w:type="spellEnd"/>
      <w:r w:rsidR="00E50FD6">
        <w:t xml:space="preserve"> i</w:t>
      </w:r>
      <w:r>
        <w:t xml:space="preserve"> </w:t>
      </w:r>
      <w:proofErr w:type="spellStart"/>
      <w:r>
        <w:t>aktivira</w:t>
      </w:r>
      <w:proofErr w:type="spellEnd"/>
      <w:r>
        <w:t xml:space="preserve"> </w:t>
      </w:r>
      <w:proofErr w:type="spellStart"/>
      <w:r>
        <w:t>komandu</w:t>
      </w:r>
      <w:proofErr w:type="spellEnd"/>
      <w:r>
        <w:t xml:space="preserve"> </w:t>
      </w:r>
      <w:proofErr w:type="spellStart"/>
      <w:r w:rsidR="003869D2">
        <w:rPr>
          <w:i/>
        </w:rPr>
        <w:t>Potvrdi</w:t>
      </w:r>
      <w:proofErr w:type="spellEnd"/>
      <w:r>
        <w:rPr>
          <w:lang w:val="sr-Latn-CS"/>
        </w:rPr>
        <w:t>.</w:t>
      </w:r>
    </w:p>
    <w:p w14:paraId="1E284D00" w14:textId="2F3FB80D" w:rsidR="00E85DEC" w:rsidRPr="003C1662" w:rsidRDefault="00B01901" w:rsidP="00E85DEC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Vrši se validacija podataka</w:t>
      </w:r>
      <w:r w:rsidR="00E62D2D">
        <w:t>[</w:t>
      </w:r>
      <w:proofErr w:type="spellStart"/>
      <w:r w:rsidR="00E62D2D">
        <w:t>izuzetak</w:t>
      </w:r>
      <w:proofErr w:type="spellEnd"/>
      <w:r w:rsidR="00E62D2D">
        <w:t>:</w:t>
      </w:r>
      <w:r w:rsidR="00972148">
        <w:t xml:space="preserve"> </w:t>
      </w:r>
      <w:proofErr w:type="spellStart"/>
      <w:r w:rsidR="00972148">
        <w:t>Pogrešna</w:t>
      </w:r>
      <w:proofErr w:type="spellEnd"/>
      <w:r w:rsidR="00972148">
        <w:t xml:space="preserve"> </w:t>
      </w:r>
      <w:proofErr w:type="spellStart"/>
      <w:r w:rsidR="00972148">
        <w:t>stara</w:t>
      </w:r>
      <w:proofErr w:type="spellEnd"/>
      <w:r w:rsidR="00972148">
        <w:t xml:space="preserve"> </w:t>
      </w:r>
      <w:proofErr w:type="spellStart"/>
      <w:r w:rsidR="00972148">
        <w:t>lozinka</w:t>
      </w:r>
      <w:proofErr w:type="spellEnd"/>
      <w:r w:rsidR="00E62D2D">
        <w:t>]</w:t>
      </w:r>
      <w:r w:rsidR="00972148" w:rsidRPr="00972148">
        <w:t xml:space="preserve"> </w:t>
      </w:r>
      <w:r w:rsidR="00972148">
        <w:t>[</w:t>
      </w:r>
      <w:proofErr w:type="spellStart"/>
      <w:r w:rsidR="00972148">
        <w:t>izuzetak</w:t>
      </w:r>
      <w:proofErr w:type="spellEnd"/>
      <w:r w:rsidR="00972148">
        <w:t xml:space="preserve">: </w:t>
      </w:r>
      <w:proofErr w:type="spellStart"/>
      <w:r w:rsidR="00972148">
        <w:t>Lozinka</w:t>
      </w:r>
      <w:proofErr w:type="spellEnd"/>
      <w:r w:rsidR="00972148">
        <w:t xml:space="preserve"> </w:t>
      </w:r>
      <w:proofErr w:type="spellStart"/>
      <w:r w:rsidR="00972148">
        <w:t>mora</w:t>
      </w:r>
      <w:proofErr w:type="spellEnd"/>
      <w:r w:rsidR="00972148">
        <w:t xml:space="preserve"> </w:t>
      </w:r>
      <w:proofErr w:type="spellStart"/>
      <w:r w:rsidR="00972148">
        <w:t>imati</w:t>
      </w:r>
      <w:proofErr w:type="spellEnd"/>
      <w:r w:rsidR="00972148">
        <w:t xml:space="preserve"> bar 6 </w:t>
      </w:r>
      <w:proofErr w:type="spellStart"/>
      <w:r w:rsidR="00972148">
        <w:t>karaktera</w:t>
      </w:r>
      <w:proofErr w:type="spellEnd"/>
      <w:r w:rsidR="00972148">
        <w:t>]</w:t>
      </w:r>
      <w:r w:rsidR="00972148" w:rsidRPr="00972148">
        <w:t xml:space="preserve"> </w:t>
      </w:r>
      <w:r w:rsidR="00972148">
        <w:t>[</w:t>
      </w:r>
      <w:proofErr w:type="spellStart"/>
      <w:r w:rsidR="00972148">
        <w:t>izuzetak</w:t>
      </w:r>
      <w:proofErr w:type="spellEnd"/>
      <w:r w:rsidR="00972148">
        <w:t xml:space="preserve">: </w:t>
      </w:r>
      <w:proofErr w:type="spellStart"/>
      <w:r w:rsidR="00972148">
        <w:t>Lozinke</w:t>
      </w:r>
      <w:proofErr w:type="spellEnd"/>
      <w:r w:rsidR="00972148">
        <w:t xml:space="preserve"> se ne </w:t>
      </w:r>
      <w:proofErr w:type="spellStart"/>
      <w:r w:rsidR="00972148">
        <w:t>podudaraju</w:t>
      </w:r>
      <w:proofErr w:type="spellEnd"/>
      <w:r w:rsidR="00972148">
        <w:t>]</w:t>
      </w:r>
      <w:r w:rsidR="00E85DEC">
        <w:rPr>
          <w:lang w:val="sr-Latn-CS"/>
        </w:rPr>
        <w:t>.</w:t>
      </w:r>
    </w:p>
    <w:p w14:paraId="6EE5F3F2" w14:textId="77777777" w:rsidR="00B01901" w:rsidRDefault="00B01901" w:rsidP="00E85DEC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Vrši se ažuriranje profila u bazi podataka</w:t>
      </w:r>
      <w:r w:rsidR="00E85DEC" w:rsidRPr="003C1662">
        <w:rPr>
          <w:lang w:val="sr-Latn-CS"/>
        </w:rPr>
        <w:t>.</w:t>
      </w:r>
    </w:p>
    <w:p w14:paraId="0B1EB116" w14:textId="6C9012D8" w:rsidR="00E85DEC" w:rsidRPr="003C1662" w:rsidRDefault="00B01901" w:rsidP="00E85DEC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Osvežava se stranica sa podacima o korisniku.</w:t>
      </w:r>
      <w:r w:rsidR="00E85DEC" w:rsidRPr="003C1662">
        <w:rPr>
          <w:lang w:val="sr-Latn-CS"/>
        </w:rPr>
        <w:t xml:space="preserve"> </w:t>
      </w:r>
    </w:p>
    <w:p w14:paraId="337C5E0A" w14:textId="77777777" w:rsidR="00E85DEC" w:rsidRPr="003C1662" w:rsidRDefault="00E85DEC" w:rsidP="00E85DEC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Izuzeci:</w:t>
      </w:r>
    </w:p>
    <w:p w14:paraId="2F156D56" w14:textId="2CDE56D3" w:rsidR="00B01901" w:rsidRDefault="00B01901" w:rsidP="00B01901">
      <w:pPr>
        <w:pStyle w:val="BodyText"/>
        <w:rPr>
          <w:lang w:val="sr-Latn-CS"/>
        </w:rPr>
      </w:pPr>
      <w:r>
        <w:t>[</w:t>
      </w:r>
      <w:proofErr w:type="spellStart"/>
      <w:r w:rsidR="00972148" w:rsidRPr="00972148">
        <w:rPr>
          <w:i/>
        </w:rPr>
        <w:t>Pogrešna</w:t>
      </w:r>
      <w:proofErr w:type="spellEnd"/>
      <w:r w:rsidR="00972148" w:rsidRPr="00972148">
        <w:rPr>
          <w:i/>
        </w:rPr>
        <w:t xml:space="preserve"> </w:t>
      </w:r>
      <w:proofErr w:type="spellStart"/>
      <w:r w:rsidR="00972148" w:rsidRPr="00972148">
        <w:rPr>
          <w:i/>
        </w:rPr>
        <w:t>stara</w:t>
      </w:r>
      <w:proofErr w:type="spellEnd"/>
      <w:r w:rsidR="00972148" w:rsidRPr="00972148">
        <w:rPr>
          <w:i/>
        </w:rPr>
        <w:t xml:space="preserve"> </w:t>
      </w:r>
      <w:proofErr w:type="spellStart"/>
      <w:r w:rsidR="00972148" w:rsidRPr="00972148">
        <w:rPr>
          <w:i/>
        </w:rPr>
        <w:t>lozinka</w:t>
      </w:r>
      <w:proofErr w:type="spellEnd"/>
      <w:r>
        <w:t>]</w:t>
      </w:r>
      <w:r>
        <w:rPr>
          <w:lang w:val="sr-Latn-RS"/>
        </w:rPr>
        <w:t xml:space="preserve"> </w:t>
      </w:r>
      <w:r w:rsidR="00972148">
        <w:rPr>
          <w:lang w:val="sr-Latn-RS"/>
        </w:rPr>
        <w:t>Vraća korisnika na formu za promenu lozinke uz odgovarajuću poruku o grešci</w:t>
      </w:r>
      <w:r w:rsidR="00972148">
        <w:rPr>
          <w:lang w:val="sr-Latn-CS"/>
        </w:rPr>
        <w:t>.</w:t>
      </w:r>
    </w:p>
    <w:p w14:paraId="3C754356" w14:textId="2B4CB846" w:rsidR="00972148" w:rsidRDefault="00972148" w:rsidP="00B01901">
      <w:pPr>
        <w:pStyle w:val="BodyText"/>
        <w:rPr>
          <w:lang w:val="sr-Latn-CS"/>
        </w:rPr>
      </w:pPr>
      <w:r>
        <w:t>[</w:t>
      </w:r>
      <w:proofErr w:type="spellStart"/>
      <w:r w:rsidRPr="00972148">
        <w:rPr>
          <w:i/>
        </w:rPr>
        <w:t>Lozinke</w:t>
      </w:r>
      <w:proofErr w:type="spellEnd"/>
      <w:r w:rsidRPr="00972148">
        <w:rPr>
          <w:i/>
        </w:rPr>
        <w:t xml:space="preserve"> se ne </w:t>
      </w:r>
      <w:proofErr w:type="spellStart"/>
      <w:r w:rsidRPr="00972148">
        <w:rPr>
          <w:i/>
        </w:rPr>
        <w:t>podudaraju</w:t>
      </w:r>
      <w:proofErr w:type="spellEnd"/>
      <w:r>
        <w:t>]</w:t>
      </w:r>
      <w:r>
        <w:rPr>
          <w:lang w:val="sr-Latn-CS"/>
        </w:rPr>
        <w:t xml:space="preserve"> </w:t>
      </w:r>
      <w:r>
        <w:rPr>
          <w:lang w:val="sr-Latn-RS"/>
        </w:rPr>
        <w:t>Vraća korisnika na formu za promenu lozinke uz odgovarajuću poruku o grešci</w:t>
      </w:r>
      <w:r>
        <w:rPr>
          <w:lang w:val="sr-Latn-CS"/>
        </w:rPr>
        <w:t>.</w:t>
      </w:r>
    </w:p>
    <w:p w14:paraId="35AD8BCA" w14:textId="4FD8F20E" w:rsidR="00972148" w:rsidRDefault="00972148" w:rsidP="00B01901">
      <w:pPr>
        <w:pStyle w:val="BodyText"/>
        <w:rPr>
          <w:lang w:val="sr-Latn-CS"/>
        </w:rPr>
      </w:pPr>
      <w:r>
        <w:t>[</w:t>
      </w:r>
      <w:proofErr w:type="spellStart"/>
      <w:r w:rsidRPr="00972148">
        <w:rPr>
          <w:i/>
        </w:rPr>
        <w:t>Lozinka</w:t>
      </w:r>
      <w:proofErr w:type="spellEnd"/>
      <w:r w:rsidRPr="00972148">
        <w:rPr>
          <w:i/>
        </w:rPr>
        <w:t xml:space="preserve"> </w:t>
      </w:r>
      <w:proofErr w:type="spellStart"/>
      <w:r w:rsidRPr="00972148">
        <w:rPr>
          <w:i/>
        </w:rPr>
        <w:t>mora</w:t>
      </w:r>
      <w:proofErr w:type="spellEnd"/>
      <w:r w:rsidRPr="00972148">
        <w:rPr>
          <w:i/>
        </w:rPr>
        <w:t xml:space="preserve"> </w:t>
      </w:r>
      <w:proofErr w:type="spellStart"/>
      <w:r w:rsidRPr="00972148">
        <w:rPr>
          <w:i/>
        </w:rPr>
        <w:t>imati</w:t>
      </w:r>
      <w:proofErr w:type="spellEnd"/>
      <w:r w:rsidRPr="00972148">
        <w:rPr>
          <w:i/>
        </w:rPr>
        <w:t xml:space="preserve"> bar 6 </w:t>
      </w:r>
      <w:proofErr w:type="spellStart"/>
      <w:r w:rsidRPr="00972148">
        <w:rPr>
          <w:i/>
        </w:rPr>
        <w:t>karaktera</w:t>
      </w:r>
      <w:proofErr w:type="spellEnd"/>
      <w:r>
        <w:t xml:space="preserve">] </w:t>
      </w:r>
      <w:r>
        <w:rPr>
          <w:lang w:val="sr-Latn-RS"/>
        </w:rPr>
        <w:t>Vraća korisnika na formu za promenu lozinke uz odgovarajuću poruku o grešci</w:t>
      </w:r>
      <w:r>
        <w:rPr>
          <w:lang w:val="sr-Latn-CS"/>
        </w:rPr>
        <w:t>.</w:t>
      </w:r>
    </w:p>
    <w:p w14:paraId="6FE92E73" w14:textId="77777777" w:rsidR="00E85DEC" w:rsidRPr="003C1662" w:rsidRDefault="00E85DEC" w:rsidP="00E85DEC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Posledice:</w:t>
      </w:r>
    </w:p>
    <w:p w14:paraId="1F014E4D" w14:textId="778DFD07" w:rsidR="00E85DEC" w:rsidRDefault="001559E2" w:rsidP="001D4549">
      <w:pPr>
        <w:pStyle w:val="BodyText"/>
        <w:rPr>
          <w:lang w:val="sr-Latn-CS"/>
        </w:rPr>
      </w:pPr>
      <w:r>
        <w:rPr>
          <w:lang w:val="sr-Latn-CS"/>
        </w:rPr>
        <w:t>Korisnički nalog je ažuriran</w:t>
      </w:r>
      <w:r w:rsidR="00E85DEC" w:rsidRPr="003C1662">
        <w:rPr>
          <w:lang w:val="sr-Latn-CS"/>
        </w:rPr>
        <w:t>.</w:t>
      </w:r>
      <w:r w:rsidR="00E85DEC" w:rsidRPr="0071697B">
        <w:rPr>
          <w:lang w:val="sr-Latn-CS"/>
        </w:rPr>
        <w:t xml:space="preserve"> </w:t>
      </w:r>
    </w:p>
    <w:p w14:paraId="363BF7DC" w14:textId="77777777" w:rsidR="00BA2833" w:rsidRDefault="00BA2833" w:rsidP="00786068">
      <w:pPr>
        <w:pStyle w:val="Heading2"/>
        <w:rPr>
          <w:lang w:val="sr-Latn-CS"/>
        </w:rPr>
      </w:pPr>
      <w:bookmarkStart w:id="18" w:name="OLE_LINK1"/>
      <w:bookmarkStart w:id="19" w:name="OLE_LINK2"/>
      <w:bookmarkStart w:id="20" w:name="_Toc11440473"/>
      <w:r>
        <w:rPr>
          <w:lang w:val="sr-Latn-CS"/>
        </w:rPr>
        <w:lastRenderedPageBreak/>
        <w:t>Naručivanje slika sa prethodnih događaja</w:t>
      </w:r>
      <w:bookmarkEnd w:id="20"/>
    </w:p>
    <w:bookmarkEnd w:id="18"/>
    <w:bookmarkEnd w:id="19"/>
    <w:p w14:paraId="109DFDA7" w14:textId="77777777" w:rsidR="00E80238" w:rsidRPr="007E0B43" w:rsidRDefault="00E80238" w:rsidP="00E8023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C5D339D" w14:textId="77777777" w:rsidR="00E80238" w:rsidRDefault="00E80238" w:rsidP="00E80238">
      <w:pPr>
        <w:pStyle w:val="BodyText"/>
        <w:rPr>
          <w:lang w:val="sr-Latn-CS"/>
        </w:rPr>
      </w:pPr>
      <w:r>
        <w:rPr>
          <w:lang w:val="sr-Latn-CS"/>
        </w:rPr>
        <w:t>Prijavljeni korisnik ima mogućnost odabira željenih fotografija i formata za njihovu izradu na stranici koja prikazuje sadržaj nekog albuma.</w:t>
      </w:r>
    </w:p>
    <w:p w14:paraId="344A8A0B" w14:textId="77777777" w:rsidR="00E80238" w:rsidRPr="007E0B43" w:rsidRDefault="00E80238" w:rsidP="00E8023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C485006" w14:textId="77777777" w:rsidR="00E80238" w:rsidRDefault="00E80238" w:rsidP="00E80238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14:paraId="7CC3DFEA" w14:textId="77777777" w:rsidR="00E80238" w:rsidRPr="007E0B43" w:rsidRDefault="00E80238" w:rsidP="00E8023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BC78514" w14:textId="77777777" w:rsidR="00E80238" w:rsidRDefault="00E80238" w:rsidP="00E80238">
      <w:pPr>
        <w:pStyle w:val="BodyText"/>
        <w:rPr>
          <w:lang w:val="sr-Latn-CS"/>
        </w:rPr>
      </w:pPr>
      <w:r>
        <w:rPr>
          <w:lang w:val="sr-Latn-CS"/>
        </w:rPr>
        <w:t>Korisnik mora biti prijavljen na portal.</w:t>
      </w:r>
    </w:p>
    <w:p w14:paraId="142DD655" w14:textId="77777777" w:rsidR="00E80238" w:rsidRPr="007E0B43" w:rsidRDefault="00E80238" w:rsidP="00E8023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A741CE1" w14:textId="2EBA1CAE" w:rsidR="00E80238" w:rsidRDefault="75E20720" w:rsidP="75E20720">
      <w:pPr>
        <w:pStyle w:val="BodyText"/>
        <w:numPr>
          <w:ilvl w:val="0"/>
          <w:numId w:val="29"/>
        </w:numPr>
        <w:rPr>
          <w:lang w:val="sr-Latn-CS"/>
        </w:rPr>
      </w:pPr>
      <w:r w:rsidRPr="75E20720">
        <w:rPr>
          <w:lang w:val="sr-Latn-CS"/>
        </w:rPr>
        <w:t>Korisnik bira opciju na početnoj stranici za prikaz albuma.</w:t>
      </w:r>
    </w:p>
    <w:p w14:paraId="3606B368" w14:textId="23AB8B65" w:rsidR="00E80238" w:rsidRDefault="75E20720" w:rsidP="75E20720">
      <w:pPr>
        <w:pStyle w:val="BodyText"/>
        <w:numPr>
          <w:ilvl w:val="0"/>
          <w:numId w:val="29"/>
        </w:numPr>
        <w:rPr>
          <w:lang w:val="sr-Latn-CS"/>
        </w:rPr>
      </w:pPr>
      <w:r w:rsidRPr="75E20720">
        <w:rPr>
          <w:lang w:val="sr-Latn-CS"/>
        </w:rPr>
        <w:t>Prikazuje se stranica koja sadrži formu za unos šifre.</w:t>
      </w:r>
    </w:p>
    <w:p w14:paraId="38E6EE07" w14:textId="036702CF" w:rsidR="00E80238" w:rsidRDefault="0009279C" w:rsidP="75E20720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K</w:t>
      </w:r>
      <w:r w:rsidR="75E20720" w:rsidRPr="75E20720">
        <w:rPr>
          <w:lang w:val="sr-Latn-CS"/>
        </w:rPr>
        <w:t>orisnik unosi šifru.</w:t>
      </w:r>
    </w:p>
    <w:p w14:paraId="48DDCA61" w14:textId="7F2F3924" w:rsidR="00E80238" w:rsidRDefault="00972148" w:rsidP="75E20720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 xml:space="preserve">Aktiviranjem komande </w:t>
      </w:r>
      <w:r>
        <w:rPr>
          <w:i/>
          <w:lang w:val="sr-Latn-CS"/>
        </w:rPr>
        <w:t xml:space="preserve">Prikaži album </w:t>
      </w:r>
      <w:r>
        <w:rPr>
          <w:lang w:val="sr-Latn-CS"/>
        </w:rPr>
        <w:t xml:space="preserve">prikazuje se sadržaj albuma </w:t>
      </w:r>
      <w:r>
        <w:t>[</w:t>
      </w:r>
      <w:proofErr w:type="spellStart"/>
      <w:r>
        <w:t>izuzetak</w:t>
      </w:r>
      <w:proofErr w:type="spellEnd"/>
      <w:r>
        <w:t xml:space="preserve">: </w:t>
      </w:r>
      <w:proofErr w:type="spellStart"/>
      <w:r>
        <w:t>Pogrešna</w:t>
      </w:r>
      <w:proofErr w:type="spellEnd"/>
      <w:r>
        <w:t xml:space="preserve"> </w:t>
      </w:r>
      <w:proofErr w:type="spellStart"/>
      <w:r>
        <w:t>šifra</w:t>
      </w:r>
      <w:proofErr w:type="spellEnd"/>
      <w:r>
        <w:t xml:space="preserve"> </w:t>
      </w:r>
      <w:proofErr w:type="spellStart"/>
      <w:r>
        <w:t>albuma</w:t>
      </w:r>
      <w:proofErr w:type="spellEnd"/>
      <w:r>
        <w:t>]</w:t>
      </w:r>
      <w:r>
        <w:rPr>
          <w:lang w:val="sr-Latn-CS"/>
        </w:rPr>
        <w:t>.</w:t>
      </w:r>
    </w:p>
    <w:p w14:paraId="756F3077" w14:textId="04961F1A" w:rsidR="00E80238" w:rsidRDefault="75E20720" w:rsidP="75E20720">
      <w:pPr>
        <w:pStyle w:val="BodyText"/>
        <w:numPr>
          <w:ilvl w:val="0"/>
          <w:numId w:val="29"/>
        </w:numPr>
        <w:rPr>
          <w:lang w:val="sr-Latn-CS"/>
        </w:rPr>
      </w:pPr>
      <w:r w:rsidRPr="75E20720">
        <w:rPr>
          <w:lang w:val="sr-Latn-CS"/>
        </w:rPr>
        <w:t xml:space="preserve">Korisnik bira određeni broj fotografija za izradu specificirajući format i količinu za svaku pojedinačno. </w:t>
      </w:r>
    </w:p>
    <w:p w14:paraId="4F2DA943" w14:textId="6B5D545E" w:rsidR="00E80238" w:rsidRDefault="75E20720" w:rsidP="75E20720">
      <w:pPr>
        <w:pStyle w:val="BodyText"/>
        <w:numPr>
          <w:ilvl w:val="0"/>
          <w:numId w:val="29"/>
        </w:numPr>
        <w:rPr>
          <w:lang w:val="sr-Latn-CS"/>
        </w:rPr>
      </w:pPr>
      <w:r w:rsidRPr="75E20720">
        <w:rPr>
          <w:lang w:val="sr-Latn-CS"/>
        </w:rPr>
        <w:t xml:space="preserve">Klikom na dugme </w:t>
      </w:r>
      <w:r w:rsidR="00972148">
        <w:rPr>
          <w:i/>
          <w:iCs/>
          <w:lang w:val="sr-Latn-CS"/>
        </w:rPr>
        <w:t>D</w:t>
      </w:r>
      <w:r w:rsidRPr="75E20720">
        <w:rPr>
          <w:i/>
          <w:iCs/>
          <w:lang w:val="sr-Latn-CS"/>
        </w:rPr>
        <w:t>odaj u korpu</w:t>
      </w:r>
      <w:r w:rsidRPr="75E20720">
        <w:rPr>
          <w:lang w:val="sr-Latn-CS"/>
        </w:rPr>
        <w:t xml:space="preserve"> celokupna narudžbina fotografija se privremeno smešta u korpu.</w:t>
      </w:r>
    </w:p>
    <w:p w14:paraId="31600801" w14:textId="55DCBEC2" w:rsidR="00E0215E" w:rsidRDefault="75E20720" w:rsidP="00E80238">
      <w:pPr>
        <w:pStyle w:val="BodyText"/>
        <w:numPr>
          <w:ilvl w:val="0"/>
          <w:numId w:val="29"/>
        </w:numPr>
        <w:rPr>
          <w:lang w:val="sr-Latn-CS"/>
        </w:rPr>
      </w:pPr>
      <w:r w:rsidRPr="75E20720">
        <w:rPr>
          <w:lang w:val="sr-Latn-CS"/>
        </w:rPr>
        <w:t xml:space="preserve">Iz korpe se klikom na dugme </w:t>
      </w:r>
      <w:r w:rsidR="00972148">
        <w:rPr>
          <w:i/>
          <w:iCs/>
          <w:lang w:val="sr-Latn-CS"/>
        </w:rPr>
        <w:t>N</w:t>
      </w:r>
      <w:r w:rsidRPr="75E20720">
        <w:rPr>
          <w:i/>
          <w:iCs/>
          <w:lang w:val="sr-Latn-CS"/>
        </w:rPr>
        <w:t xml:space="preserve">aruči </w:t>
      </w:r>
      <w:r w:rsidRPr="75E20720">
        <w:rPr>
          <w:lang w:val="sr-Latn-CS"/>
        </w:rPr>
        <w:t>prosleđuje zahtev upravi za izradu svih narudžbina.</w:t>
      </w:r>
    </w:p>
    <w:p w14:paraId="0C32C9E0" w14:textId="77777777" w:rsidR="0014400C" w:rsidRDefault="75E20720" w:rsidP="00E80238">
      <w:pPr>
        <w:pStyle w:val="BodyText"/>
        <w:numPr>
          <w:ilvl w:val="0"/>
          <w:numId w:val="29"/>
        </w:numPr>
        <w:rPr>
          <w:lang w:val="sr-Latn-CS"/>
        </w:rPr>
      </w:pPr>
      <w:r w:rsidRPr="75E20720">
        <w:rPr>
          <w:lang w:val="sr-Latn-CS"/>
        </w:rPr>
        <w:t>Korisniku se prikazuje obaveštenje da je zahtev uspešno/neuspešno poslat.</w:t>
      </w:r>
    </w:p>
    <w:p w14:paraId="71578DD0" w14:textId="77777777" w:rsidR="00F05294" w:rsidRDefault="75E20720" w:rsidP="00E80238">
      <w:pPr>
        <w:pStyle w:val="BodyText"/>
        <w:numPr>
          <w:ilvl w:val="0"/>
          <w:numId w:val="29"/>
        </w:numPr>
        <w:rPr>
          <w:lang w:val="sr-Latn-CS"/>
        </w:rPr>
      </w:pPr>
      <w:r w:rsidRPr="75E20720">
        <w:rPr>
          <w:lang w:val="sr-Latn-CS"/>
        </w:rPr>
        <w:t>Prosleđeni zahtev se smešta u bazu podataka.</w:t>
      </w:r>
    </w:p>
    <w:p w14:paraId="012B9E19" w14:textId="77777777" w:rsidR="00E80238" w:rsidRPr="007E0B43" w:rsidRDefault="001D4549" w:rsidP="00E8023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E80238" w:rsidRPr="007E0B43">
        <w:rPr>
          <w:b/>
          <w:bCs/>
          <w:lang w:val="sr-Latn-CS"/>
        </w:rPr>
        <w:t>ci:</w:t>
      </w:r>
    </w:p>
    <w:p w14:paraId="4E8BAE1B" w14:textId="5B2EA9DF" w:rsidR="00972148" w:rsidRDefault="00972148" w:rsidP="00E80238">
      <w:pPr>
        <w:pStyle w:val="BodyText"/>
        <w:keepNext/>
      </w:pPr>
      <w:r>
        <w:t>[</w:t>
      </w:r>
      <w:proofErr w:type="spellStart"/>
      <w:r w:rsidRPr="00972148">
        <w:rPr>
          <w:i/>
        </w:rPr>
        <w:t>Pogrešna</w:t>
      </w:r>
      <w:proofErr w:type="spellEnd"/>
      <w:r w:rsidRPr="00972148">
        <w:rPr>
          <w:i/>
        </w:rPr>
        <w:t xml:space="preserve"> </w:t>
      </w:r>
      <w:proofErr w:type="spellStart"/>
      <w:r w:rsidRPr="00972148">
        <w:rPr>
          <w:i/>
        </w:rPr>
        <w:t>šifra</w:t>
      </w:r>
      <w:proofErr w:type="spellEnd"/>
      <w:r w:rsidRPr="00972148">
        <w:rPr>
          <w:i/>
        </w:rPr>
        <w:t xml:space="preserve"> </w:t>
      </w:r>
      <w:proofErr w:type="spellStart"/>
      <w:r w:rsidRPr="00972148">
        <w:rPr>
          <w:i/>
        </w:rPr>
        <w:t>albuma</w:t>
      </w:r>
      <w:proofErr w:type="spellEnd"/>
      <w:r>
        <w:t xml:space="preserve">] </w:t>
      </w:r>
      <w:r>
        <w:rPr>
          <w:lang w:val="sr-Latn-RS"/>
        </w:rPr>
        <w:t>Vraća korisnika na formu za unos šifre albuma uz odgovarajuću poruku o grešci</w:t>
      </w:r>
      <w:r>
        <w:rPr>
          <w:lang w:val="sr-Latn-CS"/>
        </w:rPr>
        <w:t>.</w:t>
      </w:r>
    </w:p>
    <w:p w14:paraId="55551DD0" w14:textId="5FA322C4" w:rsidR="00E80238" w:rsidRDefault="00E80238" w:rsidP="00E8023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BD93918" w14:textId="769034C3" w:rsidR="00240E03" w:rsidRPr="00240E03" w:rsidRDefault="00240E03" w:rsidP="00240E03">
      <w:pPr>
        <w:spacing w:after="120"/>
        <w:ind w:left="720"/>
        <w:rPr>
          <w:lang w:val="sr-Latn-CS"/>
        </w:rPr>
      </w:pPr>
      <w:r>
        <w:rPr>
          <w:lang w:val="sr-Latn-CS"/>
        </w:rPr>
        <w:t>Korisnik je poslao zahtev upravi radnje za izradu određenog broja fotografija.</w:t>
      </w:r>
    </w:p>
    <w:p w14:paraId="10BF0696" w14:textId="154516AD" w:rsidR="00240E03" w:rsidRPr="00240E03" w:rsidRDefault="00240E03" w:rsidP="00240E03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CS"/>
        </w:rPr>
        <w:lastRenderedPageBreak/>
        <w:t>Dijagram sekvence:</w:t>
      </w:r>
    </w:p>
    <w:p w14:paraId="6CFFAFFC" w14:textId="497DB054" w:rsidR="00054807" w:rsidRDefault="00054807" w:rsidP="00562DBF">
      <w:pPr>
        <w:ind w:left="720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34589AE4" wp14:editId="07634D91">
            <wp:extent cx="5669280" cy="4029819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ručivanje slika sa prethodnih događaj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02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532A" w14:textId="696FD16E" w:rsidR="00D33E6C" w:rsidRDefault="00D33E6C" w:rsidP="00562DBF">
      <w:pPr>
        <w:ind w:left="720"/>
        <w:rPr>
          <w:lang w:val="sr-Latn-CS"/>
        </w:rPr>
      </w:pPr>
    </w:p>
    <w:p w14:paraId="17C3E439" w14:textId="77777777" w:rsidR="00D33E6C" w:rsidRDefault="00D33E6C" w:rsidP="00D33E6C">
      <w:pPr>
        <w:pStyle w:val="Heading2"/>
        <w:rPr>
          <w:lang w:val="sr-Latn-CS"/>
        </w:rPr>
      </w:pPr>
      <w:bookmarkStart w:id="21" w:name="_Toc11440474"/>
      <w:r>
        <w:rPr>
          <w:lang w:val="sr-Latn-CS"/>
        </w:rPr>
        <w:t>Zakazivanje usluga fotografisanja</w:t>
      </w:r>
      <w:bookmarkEnd w:id="21"/>
    </w:p>
    <w:p w14:paraId="511721D8" w14:textId="77777777" w:rsidR="00D33E6C" w:rsidRPr="007E0B43" w:rsidRDefault="00D33E6C" w:rsidP="00D33E6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F7A2BB7" w14:textId="77777777" w:rsidR="00D33E6C" w:rsidRDefault="00D33E6C" w:rsidP="00D33E6C">
      <w:pPr>
        <w:pStyle w:val="BodyText"/>
        <w:rPr>
          <w:lang w:val="sr-Latn-CS"/>
        </w:rPr>
      </w:pPr>
      <w:r>
        <w:rPr>
          <w:lang w:val="sr-Latn-CS"/>
        </w:rPr>
        <w:t>Prijavljeni korisnik ima mogućnost slanja zahteva upravi za zakazivanje usluga fotografisanja uz prethodni uvid u kalendar aktivnosti fotografske radnje.</w:t>
      </w:r>
    </w:p>
    <w:p w14:paraId="0CEBF9EE" w14:textId="77777777" w:rsidR="00D33E6C" w:rsidRPr="007E0B43" w:rsidRDefault="00D33E6C" w:rsidP="00D33E6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3DFC90C" w14:textId="77777777" w:rsidR="00D33E6C" w:rsidRDefault="00D33E6C" w:rsidP="00D33E6C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14:paraId="4B30A3EE" w14:textId="77777777" w:rsidR="00D33E6C" w:rsidRPr="007E0B43" w:rsidRDefault="00D33E6C" w:rsidP="00D33E6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40DC1BF" w14:textId="77777777" w:rsidR="00D33E6C" w:rsidRDefault="00D33E6C" w:rsidP="00D33E6C">
      <w:pPr>
        <w:pStyle w:val="BodyText"/>
        <w:rPr>
          <w:lang w:val="sr-Latn-CS"/>
        </w:rPr>
      </w:pPr>
      <w:r>
        <w:rPr>
          <w:lang w:val="sr-Latn-CS"/>
        </w:rPr>
        <w:t>Korisnik mora biti prijavljen na portal.</w:t>
      </w:r>
    </w:p>
    <w:p w14:paraId="3ECE7F86" w14:textId="77777777" w:rsidR="00D33E6C" w:rsidRPr="007E0B43" w:rsidRDefault="00D33E6C" w:rsidP="00D33E6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2FF07EE" w14:textId="77777777" w:rsidR="00D33E6C" w:rsidRDefault="00D33E6C" w:rsidP="00D33E6C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 xml:space="preserve">Korisnik bira opciju </w:t>
      </w:r>
      <w:r>
        <w:rPr>
          <w:i/>
          <w:lang w:val="sr-Latn-CS"/>
        </w:rPr>
        <w:t>Zakaži</w:t>
      </w:r>
      <w:r>
        <w:rPr>
          <w:lang w:val="sr-Latn-CS"/>
        </w:rPr>
        <w:t xml:space="preserve"> iz menija sa po</w:t>
      </w:r>
      <w:r>
        <w:rPr>
          <w:lang w:val="sr-Latn-RS"/>
        </w:rPr>
        <w:t>četne strane</w:t>
      </w:r>
      <w:r>
        <w:rPr>
          <w:lang w:val="sr-Latn-CS"/>
        </w:rPr>
        <w:t>.</w:t>
      </w:r>
    </w:p>
    <w:p w14:paraId="5CDFFD8A" w14:textId="68601676" w:rsidR="00D33E6C" w:rsidRDefault="00D33E6C" w:rsidP="00D33E6C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Prikazuje se stranica koja sadrži kalendar sa prikazom slobodnih i zauzetih termina (</w:t>
      </w:r>
      <w:r w:rsidR="007F40A0">
        <w:rPr>
          <w:lang w:val="sr-Latn-CS"/>
        </w:rPr>
        <w:t>kružic sa brojem zakazanih fotografisanja za svaki datum</w:t>
      </w:r>
      <w:r>
        <w:rPr>
          <w:lang w:val="sr-Latn-CS"/>
        </w:rPr>
        <w:t>) i formu za unos informacija (tip fotografisanja, vreme, lokacija, dodatni zahtevi).</w:t>
      </w:r>
    </w:p>
    <w:p w14:paraId="180E8D4C" w14:textId="61313D5D" w:rsidR="00D33E6C" w:rsidRDefault="00D33E6C" w:rsidP="00D33E6C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Korisnik bira slobodan termin klikom na određeno polj</w:t>
      </w:r>
      <w:r w:rsidR="007F40A0">
        <w:rPr>
          <w:lang w:val="sr-Latn-CS"/>
        </w:rPr>
        <w:t>e u kalendaru i popunjava formu</w:t>
      </w:r>
      <w:r w:rsidR="007F40A0">
        <w:t>[</w:t>
      </w:r>
      <w:proofErr w:type="spellStart"/>
      <w:r w:rsidR="007F40A0">
        <w:t>izuzetak</w:t>
      </w:r>
      <w:proofErr w:type="spellEnd"/>
      <w:r w:rsidR="007F40A0">
        <w:t xml:space="preserve">: </w:t>
      </w:r>
      <w:proofErr w:type="spellStart"/>
      <w:r w:rsidR="007F40A0">
        <w:t>Morate</w:t>
      </w:r>
      <w:proofErr w:type="spellEnd"/>
      <w:r w:rsidR="007F40A0">
        <w:t xml:space="preserve"> </w:t>
      </w:r>
      <w:proofErr w:type="spellStart"/>
      <w:r w:rsidR="007F40A0">
        <w:t>izabrati</w:t>
      </w:r>
      <w:proofErr w:type="spellEnd"/>
      <w:r w:rsidR="007F40A0">
        <w:t xml:space="preserve"> </w:t>
      </w:r>
      <w:proofErr w:type="spellStart"/>
      <w:r w:rsidR="007F40A0">
        <w:t>predstojeći</w:t>
      </w:r>
      <w:proofErr w:type="spellEnd"/>
      <w:r w:rsidR="007F40A0">
        <w:t xml:space="preserve"> datum]</w:t>
      </w:r>
      <w:r w:rsidR="007F40A0">
        <w:rPr>
          <w:lang w:val="sr-Latn-CS"/>
        </w:rPr>
        <w:t>.</w:t>
      </w:r>
    </w:p>
    <w:p w14:paraId="014F613F" w14:textId="0F2708EA" w:rsidR="00D33E6C" w:rsidRDefault="00D33E6C" w:rsidP="00D33E6C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 xml:space="preserve">Korisnik klikom na dugme </w:t>
      </w:r>
      <w:r w:rsidR="007F40A0">
        <w:rPr>
          <w:i/>
          <w:lang w:val="sr-Latn-CS"/>
        </w:rPr>
        <w:t>Zakaži</w:t>
      </w:r>
      <w:r>
        <w:rPr>
          <w:lang w:val="sr-Latn-CS"/>
        </w:rPr>
        <w:t xml:space="preserve"> prosledjuje u</w:t>
      </w:r>
      <w:r w:rsidR="007F40A0">
        <w:rPr>
          <w:lang w:val="sr-Latn-CS"/>
        </w:rPr>
        <w:t xml:space="preserve">pravi zahtev za fotografisanje </w:t>
      </w:r>
      <w:r w:rsidR="007F40A0">
        <w:t>[</w:t>
      </w:r>
      <w:proofErr w:type="spellStart"/>
      <w:r w:rsidR="007F40A0">
        <w:t>izuzetak</w:t>
      </w:r>
      <w:proofErr w:type="spellEnd"/>
      <w:r w:rsidR="007F40A0">
        <w:t xml:space="preserve">: </w:t>
      </w:r>
      <w:proofErr w:type="spellStart"/>
      <w:r w:rsidR="007F40A0">
        <w:t>Morate</w:t>
      </w:r>
      <w:proofErr w:type="spellEnd"/>
      <w:r w:rsidR="007F40A0">
        <w:t xml:space="preserve"> </w:t>
      </w:r>
      <w:proofErr w:type="spellStart"/>
      <w:r w:rsidR="007F40A0">
        <w:t>uneti</w:t>
      </w:r>
      <w:proofErr w:type="spellEnd"/>
      <w:r w:rsidR="007F40A0">
        <w:t xml:space="preserve"> </w:t>
      </w:r>
      <w:proofErr w:type="spellStart"/>
      <w:r w:rsidR="007F40A0">
        <w:t>sva</w:t>
      </w:r>
      <w:proofErr w:type="spellEnd"/>
      <w:r w:rsidR="007F40A0">
        <w:t xml:space="preserve"> </w:t>
      </w:r>
      <w:proofErr w:type="spellStart"/>
      <w:r w:rsidR="007F40A0">
        <w:t>polja</w:t>
      </w:r>
      <w:proofErr w:type="spellEnd"/>
      <w:r w:rsidR="007F40A0">
        <w:t>]</w:t>
      </w:r>
      <w:r w:rsidR="007F40A0">
        <w:rPr>
          <w:lang w:val="sr-Latn-CS"/>
        </w:rPr>
        <w:t>.</w:t>
      </w:r>
    </w:p>
    <w:p w14:paraId="5D52700C" w14:textId="77777777" w:rsidR="00D33E6C" w:rsidRDefault="00D33E6C" w:rsidP="00D33E6C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lastRenderedPageBreak/>
        <w:t xml:space="preserve">Prosleđeni zahtev se smešta u bazu podataka. </w:t>
      </w:r>
    </w:p>
    <w:p w14:paraId="3EA1651C" w14:textId="77777777" w:rsidR="00D33E6C" w:rsidRPr="00574549" w:rsidRDefault="00D33E6C" w:rsidP="00D33E6C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Korisniku se prikazuje obaveštenje da je zahtev uspešno/neuspešno poslat.</w:t>
      </w:r>
    </w:p>
    <w:p w14:paraId="50B0C5ED" w14:textId="77777777" w:rsidR="00D33E6C" w:rsidRPr="007E0B43" w:rsidRDefault="00D33E6C" w:rsidP="00D33E6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Pr="007E0B43">
        <w:rPr>
          <w:b/>
          <w:bCs/>
          <w:lang w:val="sr-Latn-CS"/>
        </w:rPr>
        <w:t>ci:</w:t>
      </w:r>
    </w:p>
    <w:p w14:paraId="7C6D31E4" w14:textId="402B7562" w:rsidR="007F40A0" w:rsidRDefault="007F40A0" w:rsidP="00D33E6C">
      <w:pPr>
        <w:pStyle w:val="BodyText"/>
      </w:pPr>
      <w:r>
        <w:t>[</w:t>
      </w:r>
      <w:proofErr w:type="spellStart"/>
      <w:r w:rsidRPr="007F40A0">
        <w:rPr>
          <w:i/>
        </w:rPr>
        <w:t>Morate</w:t>
      </w:r>
      <w:proofErr w:type="spellEnd"/>
      <w:r w:rsidRPr="007F40A0">
        <w:rPr>
          <w:i/>
        </w:rPr>
        <w:t xml:space="preserve"> </w:t>
      </w:r>
      <w:proofErr w:type="spellStart"/>
      <w:r w:rsidRPr="007F40A0">
        <w:rPr>
          <w:i/>
        </w:rPr>
        <w:t>izabrati</w:t>
      </w:r>
      <w:proofErr w:type="spellEnd"/>
      <w:r w:rsidRPr="007F40A0">
        <w:rPr>
          <w:i/>
        </w:rPr>
        <w:t xml:space="preserve"> </w:t>
      </w:r>
      <w:proofErr w:type="spellStart"/>
      <w:r w:rsidRPr="007F40A0">
        <w:rPr>
          <w:i/>
        </w:rPr>
        <w:t>predstojeći</w:t>
      </w:r>
      <w:proofErr w:type="spellEnd"/>
      <w:r w:rsidRPr="007F40A0">
        <w:rPr>
          <w:i/>
        </w:rPr>
        <w:t xml:space="preserve"> datum</w:t>
      </w:r>
      <w:r>
        <w:t xml:space="preserve">] </w:t>
      </w:r>
      <w:r>
        <w:rPr>
          <w:lang w:val="sr-Latn-RS"/>
        </w:rPr>
        <w:t>Vraća korisnika na stranicu sa kalendarom uz odgovarajuću poruku o grešci</w:t>
      </w:r>
      <w:r>
        <w:rPr>
          <w:lang w:val="sr-Latn-CS"/>
        </w:rPr>
        <w:t>.</w:t>
      </w:r>
    </w:p>
    <w:p w14:paraId="56EE99EF" w14:textId="64EA5EB3" w:rsidR="007F40A0" w:rsidRDefault="007F40A0" w:rsidP="00D33E6C">
      <w:pPr>
        <w:pStyle w:val="BodyText"/>
      </w:pPr>
      <w:r>
        <w:t>[</w:t>
      </w:r>
      <w:proofErr w:type="spellStart"/>
      <w:r w:rsidRPr="007F40A0">
        <w:rPr>
          <w:i/>
        </w:rPr>
        <w:t>Morate</w:t>
      </w:r>
      <w:proofErr w:type="spellEnd"/>
      <w:r w:rsidRPr="007F40A0">
        <w:rPr>
          <w:i/>
        </w:rPr>
        <w:t xml:space="preserve"> </w:t>
      </w:r>
      <w:proofErr w:type="spellStart"/>
      <w:r w:rsidRPr="007F40A0">
        <w:rPr>
          <w:i/>
        </w:rPr>
        <w:t>uneti</w:t>
      </w:r>
      <w:proofErr w:type="spellEnd"/>
      <w:r w:rsidRPr="007F40A0">
        <w:rPr>
          <w:i/>
        </w:rPr>
        <w:t xml:space="preserve"> </w:t>
      </w:r>
      <w:proofErr w:type="spellStart"/>
      <w:r w:rsidRPr="007F40A0">
        <w:rPr>
          <w:i/>
        </w:rPr>
        <w:t>sva</w:t>
      </w:r>
      <w:proofErr w:type="spellEnd"/>
      <w:r w:rsidRPr="007F40A0">
        <w:rPr>
          <w:i/>
        </w:rPr>
        <w:t xml:space="preserve"> </w:t>
      </w:r>
      <w:proofErr w:type="spellStart"/>
      <w:r w:rsidRPr="007F40A0">
        <w:rPr>
          <w:i/>
        </w:rPr>
        <w:t>polja</w:t>
      </w:r>
      <w:proofErr w:type="spellEnd"/>
      <w:r>
        <w:t xml:space="preserve">] </w:t>
      </w:r>
      <w:r>
        <w:rPr>
          <w:lang w:val="sr-Latn-RS"/>
        </w:rPr>
        <w:t>Vraća korisnika na stranicu sa kalendarom uz odgovarajuću poruku o grešci</w:t>
      </w:r>
      <w:r>
        <w:rPr>
          <w:lang w:val="sr-Latn-CS"/>
        </w:rPr>
        <w:t>.</w:t>
      </w:r>
    </w:p>
    <w:p w14:paraId="031C6439" w14:textId="041FE707" w:rsidR="00D33E6C" w:rsidRDefault="00D33E6C" w:rsidP="00D33E6C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33D8CC9" w14:textId="77777777" w:rsidR="00D33E6C" w:rsidRPr="001D4549" w:rsidRDefault="00D33E6C" w:rsidP="00D33E6C">
      <w:pPr>
        <w:ind w:left="720"/>
        <w:rPr>
          <w:lang w:val="sr-Latn-CS"/>
        </w:rPr>
      </w:pPr>
      <w:r>
        <w:rPr>
          <w:lang w:val="sr-Latn-CS"/>
        </w:rPr>
        <w:t>Korisnik je poslao zahtev za rezervaciju termina fotografisanja upravi radnje.</w:t>
      </w:r>
    </w:p>
    <w:p w14:paraId="01C258D5" w14:textId="0287DDD6" w:rsidR="00D33E6C" w:rsidRPr="00E80238" w:rsidRDefault="00D33E6C" w:rsidP="00562DBF">
      <w:pPr>
        <w:ind w:left="720"/>
        <w:rPr>
          <w:lang w:val="sr-Latn-CS"/>
        </w:rPr>
      </w:pPr>
    </w:p>
    <w:p w14:paraId="29643AAD" w14:textId="77777777" w:rsidR="00B7114E" w:rsidRDefault="00B7114E" w:rsidP="00B7114E">
      <w:pPr>
        <w:pStyle w:val="Heading2"/>
        <w:rPr>
          <w:lang w:val="sr-Latn-CS"/>
        </w:rPr>
      </w:pPr>
      <w:bookmarkStart w:id="22" w:name="_Toc11440475"/>
      <w:r>
        <w:rPr>
          <w:lang w:val="sr-Latn-CS"/>
        </w:rPr>
        <w:t>Naručivanje proizvoda firme</w:t>
      </w:r>
      <w:bookmarkEnd w:id="22"/>
    </w:p>
    <w:p w14:paraId="1D3DE95E" w14:textId="77777777" w:rsidR="00B7114E" w:rsidRPr="007E0B43" w:rsidRDefault="00B7114E" w:rsidP="00B7114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2E151FE" w14:textId="77777777" w:rsidR="00B7114E" w:rsidRDefault="00B7114E" w:rsidP="00B7114E">
      <w:pPr>
        <w:pStyle w:val="BodyText"/>
        <w:rPr>
          <w:lang w:val="sr-Latn-CS"/>
        </w:rPr>
      </w:pPr>
      <w:r>
        <w:rPr>
          <w:lang w:val="sr-Latn-CS"/>
        </w:rPr>
        <w:t>Prijavljeni korisnik ima mogućnost odabira željenih proizvoda iz ponude firme sa mogućnošću upload-ovanja svojih fotografija koje će se izraditi na izabranom proizvodu.</w:t>
      </w:r>
    </w:p>
    <w:p w14:paraId="173695B4" w14:textId="77777777" w:rsidR="00B7114E" w:rsidRPr="007E0B43" w:rsidRDefault="00B7114E" w:rsidP="00B7114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81ED8CB" w14:textId="77777777" w:rsidR="00B7114E" w:rsidRDefault="00B7114E" w:rsidP="00B7114E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14:paraId="43E45658" w14:textId="77777777" w:rsidR="00B7114E" w:rsidRPr="007E0B43" w:rsidRDefault="00B7114E" w:rsidP="00B7114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EC4E164" w14:textId="77777777" w:rsidR="00B7114E" w:rsidRDefault="00B7114E" w:rsidP="00B7114E">
      <w:pPr>
        <w:pStyle w:val="BodyText"/>
        <w:rPr>
          <w:lang w:val="sr-Latn-CS"/>
        </w:rPr>
      </w:pPr>
      <w:r>
        <w:rPr>
          <w:lang w:val="sr-Latn-CS"/>
        </w:rPr>
        <w:t>Korisnik mora biti prijavljen na portal.</w:t>
      </w:r>
    </w:p>
    <w:p w14:paraId="60702F97" w14:textId="77777777" w:rsidR="00B7114E" w:rsidRPr="007E0B43" w:rsidRDefault="00B7114E" w:rsidP="00B7114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848EF3C" w14:textId="77777777" w:rsidR="00B7114E" w:rsidRDefault="00B7114E" w:rsidP="00B7114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 bira opciju na početnoj stranici za prikaz svih proizvoda.</w:t>
      </w:r>
    </w:p>
    <w:p w14:paraId="47D610D5" w14:textId="47ED7F3F" w:rsidR="00B7114E" w:rsidRDefault="00B7114E" w:rsidP="00B7114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Prikazuje se stranica koja sadrži </w:t>
      </w:r>
      <w:r w:rsidR="007F40A0">
        <w:rPr>
          <w:lang w:val="sr-Latn-CS"/>
        </w:rPr>
        <w:t>listu svih ponuđenih proizvoda.</w:t>
      </w:r>
    </w:p>
    <w:p w14:paraId="14FE4E66" w14:textId="1488C0B1" w:rsidR="00B7114E" w:rsidRDefault="007F40A0" w:rsidP="00B7114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 upload-uje fotografiju</w:t>
      </w:r>
      <w:r w:rsidR="00B7114E">
        <w:rPr>
          <w:lang w:val="sr-Latn-CS"/>
        </w:rPr>
        <w:t xml:space="preserve"> </w:t>
      </w:r>
      <w:r>
        <w:rPr>
          <w:lang w:val="sr-Latn-CS"/>
        </w:rPr>
        <w:t>za željeni proizvod.</w:t>
      </w:r>
    </w:p>
    <w:p w14:paraId="0498B1F6" w14:textId="23F00B93" w:rsidR="00B7114E" w:rsidRDefault="75E20720" w:rsidP="75E20720">
      <w:pPr>
        <w:pStyle w:val="BodyText"/>
        <w:numPr>
          <w:ilvl w:val="0"/>
          <w:numId w:val="30"/>
        </w:numPr>
        <w:rPr>
          <w:lang w:val="sr-Latn-CS"/>
        </w:rPr>
      </w:pPr>
      <w:r w:rsidRPr="75E20720">
        <w:rPr>
          <w:lang w:val="sr-Latn-CS"/>
        </w:rPr>
        <w:t xml:space="preserve">Klikom na dugme </w:t>
      </w:r>
      <w:r w:rsidR="007F40A0">
        <w:rPr>
          <w:i/>
          <w:iCs/>
          <w:lang w:val="sr-Latn-CS"/>
        </w:rPr>
        <w:t>D</w:t>
      </w:r>
      <w:r w:rsidRPr="75E20720">
        <w:rPr>
          <w:i/>
          <w:iCs/>
          <w:lang w:val="sr-Latn-CS"/>
        </w:rPr>
        <w:t>odaj u korpu</w:t>
      </w:r>
      <w:r w:rsidRPr="75E20720">
        <w:rPr>
          <w:lang w:val="sr-Latn-CS"/>
        </w:rPr>
        <w:t xml:space="preserve"> celokupna narudžbina se privremeno smešta u korpu.</w:t>
      </w:r>
    </w:p>
    <w:p w14:paraId="4D4B59D6" w14:textId="44A08BA8" w:rsidR="00B7114E" w:rsidRDefault="00B7114E" w:rsidP="00B7114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Iz korpe se klikom na dugme </w:t>
      </w:r>
      <w:r w:rsidR="007F40A0">
        <w:rPr>
          <w:i/>
          <w:lang w:val="sr-Latn-CS"/>
        </w:rPr>
        <w:t>N</w:t>
      </w:r>
      <w:r>
        <w:rPr>
          <w:i/>
          <w:lang w:val="sr-Latn-CS"/>
        </w:rPr>
        <w:t xml:space="preserve">aruči </w:t>
      </w:r>
      <w:r>
        <w:rPr>
          <w:lang w:val="sr-Latn-CS"/>
        </w:rPr>
        <w:t>prosleđuje zahtev upravi za izradu svih narudžbina.</w:t>
      </w:r>
    </w:p>
    <w:p w14:paraId="1DF2BFEA" w14:textId="77777777" w:rsidR="00574549" w:rsidRDefault="00574549" w:rsidP="00B7114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Korisniku se prikazuje obaveštenje da je zahtev uspešno/neuspešno poslat.</w:t>
      </w:r>
    </w:p>
    <w:p w14:paraId="0ED30FB1" w14:textId="77777777" w:rsidR="00B7114E" w:rsidRDefault="00B7114E" w:rsidP="00B7114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Prosleđeni zahtev se smešta u bazu podataka.</w:t>
      </w:r>
    </w:p>
    <w:p w14:paraId="29418F83" w14:textId="77777777" w:rsidR="00B7114E" w:rsidRPr="007E0B43" w:rsidRDefault="001D4549" w:rsidP="00B7114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B7114E" w:rsidRPr="007E0B43">
        <w:rPr>
          <w:b/>
          <w:bCs/>
          <w:lang w:val="sr-Latn-CS"/>
        </w:rPr>
        <w:t>ci:</w:t>
      </w:r>
    </w:p>
    <w:p w14:paraId="2D620B3C" w14:textId="77777777" w:rsidR="001D4549" w:rsidRDefault="00B7114E" w:rsidP="001D4549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7759CBA" w14:textId="77777777" w:rsidR="00B7114E" w:rsidRDefault="00B7114E" w:rsidP="001D4549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4CE0A41" w14:textId="07A35DA4" w:rsidR="001D4549" w:rsidRDefault="001D4549" w:rsidP="00572640">
      <w:pPr>
        <w:pStyle w:val="BodyText"/>
        <w:rPr>
          <w:lang w:val="sr-Latn-CS"/>
        </w:rPr>
      </w:pPr>
      <w:r>
        <w:rPr>
          <w:lang w:val="sr-Latn-CS"/>
        </w:rPr>
        <w:t>Korisnik je poslao zahtev upravi radnje za izradu određenog proizvoda.</w:t>
      </w:r>
    </w:p>
    <w:p w14:paraId="214C0544" w14:textId="4C5F0FB5" w:rsidR="00D33E6C" w:rsidRPr="00D33E6C" w:rsidRDefault="00D33E6C" w:rsidP="00572640">
      <w:pPr>
        <w:pStyle w:val="BodyText"/>
        <w:rPr>
          <w:b/>
          <w:lang w:val="sr-Latn-CS"/>
        </w:rPr>
      </w:pPr>
      <w:r>
        <w:rPr>
          <w:b/>
          <w:lang w:val="sr-Latn-CS"/>
        </w:rPr>
        <w:t>Dijagram sekvence:</w:t>
      </w:r>
    </w:p>
    <w:p w14:paraId="4ABD4AED" w14:textId="38965DA9" w:rsidR="00D33E6C" w:rsidRDefault="00D33E6C" w:rsidP="00572640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7B93F674" wp14:editId="2DAE3C24">
            <wp:extent cx="5669280" cy="374293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ručivanje proizvoda firme 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74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BE12" w14:textId="77ED962E" w:rsidR="00054807" w:rsidRPr="001D4549" w:rsidRDefault="00054807" w:rsidP="00054807">
      <w:pPr>
        <w:pStyle w:val="BodyText"/>
        <w:jc w:val="center"/>
        <w:rPr>
          <w:lang w:val="sr-Latn-CS"/>
        </w:rPr>
      </w:pPr>
    </w:p>
    <w:p w14:paraId="303C74C9" w14:textId="5B53033E" w:rsidR="00D74361" w:rsidRDefault="00D74361" w:rsidP="75E20720">
      <w:pPr>
        <w:pStyle w:val="Heading2"/>
        <w:rPr>
          <w:color w:val="000000" w:themeColor="text1"/>
          <w:lang w:val="sr-Latn-CS"/>
        </w:rPr>
      </w:pPr>
      <w:bookmarkStart w:id="23" w:name="_Toc11440476"/>
      <w:r>
        <w:rPr>
          <w:color w:val="000000" w:themeColor="text1"/>
          <w:lang w:val="sr-Latn-CS"/>
        </w:rPr>
        <w:t>Pregled dosadašnjih narudžbina</w:t>
      </w:r>
      <w:bookmarkEnd w:id="23"/>
    </w:p>
    <w:p w14:paraId="23B2097A" w14:textId="77777777" w:rsidR="00D74361" w:rsidRPr="007E0B43" w:rsidRDefault="00D74361" w:rsidP="00D7436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02245E5" w14:textId="070D7F9A" w:rsidR="00D74361" w:rsidRDefault="00D74361" w:rsidP="00D74361">
      <w:pPr>
        <w:pStyle w:val="BodyText"/>
        <w:rPr>
          <w:lang w:val="sr-Latn-CS"/>
        </w:rPr>
      </w:pPr>
      <w:r>
        <w:rPr>
          <w:lang w:val="sr-Latn-CS"/>
        </w:rPr>
        <w:t>Prijavljeni korisnik ima mogućnost pregleda statusa svih svojih dosadašnjih narudžbina.</w:t>
      </w:r>
    </w:p>
    <w:p w14:paraId="3DE01AFD" w14:textId="77777777" w:rsidR="00D74361" w:rsidRPr="007E0B43" w:rsidRDefault="00D74361" w:rsidP="00D7436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978299C" w14:textId="77777777" w:rsidR="00D74361" w:rsidRDefault="00D74361" w:rsidP="00D74361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14:paraId="71E13BC2" w14:textId="77777777" w:rsidR="00D74361" w:rsidRPr="007E0B43" w:rsidRDefault="00D74361" w:rsidP="00D7436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8BE6581" w14:textId="77777777" w:rsidR="00D74361" w:rsidRDefault="00D74361" w:rsidP="00D74361">
      <w:pPr>
        <w:pStyle w:val="BodyText"/>
        <w:rPr>
          <w:lang w:val="sr-Latn-CS"/>
        </w:rPr>
      </w:pPr>
      <w:r>
        <w:rPr>
          <w:lang w:val="sr-Latn-CS"/>
        </w:rPr>
        <w:t>Korisnik mora biti prijavljen na portal.</w:t>
      </w:r>
    </w:p>
    <w:p w14:paraId="6B48F295" w14:textId="77777777" w:rsidR="00D74361" w:rsidRPr="007E0B43" w:rsidRDefault="00D74361" w:rsidP="00D7436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88F2D78" w14:textId="11261CF5" w:rsidR="00D74361" w:rsidRDefault="00D74361" w:rsidP="00D74361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Korisnik bira opciju za pregled svog profila</w:t>
      </w:r>
      <w:r w:rsidRPr="75E20720">
        <w:rPr>
          <w:lang w:val="sr-Latn-CS"/>
        </w:rPr>
        <w:t>.</w:t>
      </w:r>
    </w:p>
    <w:p w14:paraId="57D051CC" w14:textId="4E4D0B07" w:rsidR="00D74361" w:rsidRDefault="00D74361" w:rsidP="00D74361">
      <w:pPr>
        <w:pStyle w:val="BodyText"/>
        <w:numPr>
          <w:ilvl w:val="0"/>
          <w:numId w:val="39"/>
        </w:numPr>
        <w:rPr>
          <w:lang w:val="sr-Latn-CS"/>
        </w:rPr>
      </w:pPr>
      <w:r w:rsidRPr="75E20720">
        <w:rPr>
          <w:lang w:val="sr-Latn-CS"/>
        </w:rPr>
        <w:t>Prikazuje se stranica koja sadrži</w:t>
      </w:r>
      <w:r>
        <w:rPr>
          <w:lang w:val="sr-Latn-CS"/>
        </w:rPr>
        <w:t xml:space="preserve"> profil korisnika i meni sa podopcijama</w:t>
      </w:r>
      <w:r w:rsidRPr="75E20720">
        <w:rPr>
          <w:lang w:val="sr-Latn-CS"/>
        </w:rPr>
        <w:t>.</w:t>
      </w:r>
    </w:p>
    <w:p w14:paraId="6DDEECF4" w14:textId="5A5001BF" w:rsidR="00D74361" w:rsidRDefault="00D74361" w:rsidP="00D74361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K</w:t>
      </w:r>
      <w:r w:rsidRPr="75E20720">
        <w:rPr>
          <w:lang w:val="sr-Latn-CS"/>
        </w:rPr>
        <w:t xml:space="preserve">orisnik </w:t>
      </w:r>
      <w:r>
        <w:rPr>
          <w:lang w:val="sr-Latn-CS"/>
        </w:rPr>
        <w:t xml:space="preserve">bira podopciju </w:t>
      </w:r>
      <w:r w:rsidR="00BE33D9">
        <w:rPr>
          <w:i/>
          <w:lang w:val="sr-Latn-CS"/>
        </w:rPr>
        <w:t>N</w:t>
      </w:r>
      <w:r w:rsidRPr="00D74361">
        <w:rPr>
          <w:i/>
          <w:lang w:val="sr-Latn-CS"/>
        </w:rPr>
        <w:t>arudžbine</w:t>
      </w:r>
      <w:r>
        <w:rPr>
          <w:i/>
          <w:lang w:val="sr-Latn-CS"/>
        </w:rPr>
        <w:t>.</w:t>
      </w:r>
    </w:p>
    <w:p w14:paraId="1C35316C" w14:textId="3B036375" w:rsidR="00D74361" w:rsidRDefault="00D74361" w:rsidP="00D74361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494981">
        <w:rPr>
          <w:lang w:val="sr-Latn-CS"/>
        </w:rPr>
        <w:t>sa li</w:t>
      </w:r>
      <w:r w:rsidR="00BE33D9">
        <w:rPr>
          <w:lang w:val="sr-Latn-CS"/>
        </w:rPr>
        <w:t>stom dosadašnjih narudžbina(obojenih različitim bojama u zavisnosti od statusa).</w:t>
      </w:r>
    </w:p>
    <w:p w14:paraId="7500CE9D" w14:textId="0C0B5440" w:rsidR="00BE33D9" w:rsidRDefault="00BE33D9" w:rsidP="00D74361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Klikom na dugme sa porukom prikazuje se poruka od uprave ili default-na ukoliko uprava nije ništa poslala.</w:t>
      </w:r>
    </w:p>
    <w:p w14:paraId="2D2FE215" w14:textId="21BC5D31" w:rsidR="008C5366" w:rsidRDefault="008C5366" w:rsidP="00D74361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Klikom na određenu korpu dodatno se prikazuje i lista sadržaja korpe.</w:t>
      </w:r>
    </w:p>
    <w:p w14:paraId="29ABDF70" w14:textId="41A78A67" w:rsidR="00BE33D9" w:rsidRDefault="00BE33D9" w:rsidP="00D74361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Klikom na dugme sa logoom fotografije prikazuje se fotografija vezana za proizvod.</w:t>
      </w:r>
    </w:p>
    <w:p w14:paraId="186A93B8" w14:textId="77777777" w:rsidR="00D74361" w:rsidRPr="007E0B43" w:rsidRDefault="00D74361" w:rsidP="00D74361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Izuze</w:t>
      </w:r>
      <w:r w:rsidRPr="007E0B43">
        <w:rPr>
          <w:b/>
          <w:bCs/>
          <w:lang w:val="sr-Latn-CS"/>
        </w:rPr>
        <w:t>ci:</w:t>
      </w:r>
    </w:p>
    <w:p w14:paraId="4BB1A96C" w14:textId="77777777" w:rsidR="00D74361" w:rsidRDefault="00D74361" w:rsidP="00D74361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9BD7B2F" w14:textId="77777777" w:rsidR="00D74361" w:rsidRDefault="00D74361" w:rsidP="00D7436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8FC02A5" w14:textId="471177FC" w:rsidR="006C0616" w:rsidRPr="001E7F2F" w:rsidRDefault="006C0616" w:rsidP="001E7F2F">
      <w:pPr>
        <w:ind w:left="720"/>
        <w:rPr>
          <w:lang w:val="sr-Latn-CS"/>
        </w:rPr>
      </w:pPr>
      <w:r>
        <w:rPr>
          <w:lang w:val="sr-Latn-CS"/>
        </w:rPr>
        <w:t>Korisnik ima uvi</w:t>
      </w:r>
      <w:r w:rsidR="00BE33D9">
        <w:rPr>
          <w:lang w:val="sr-Latn-CS"/>
        </w:rPr>
        <w:t>d u sve dodasašnje narudžbine, njihove statuse i poruke uprave.</w:t>
      </w:r>
    </w:p>
    <w:p w14:paraId="55556BDB" w14:textId="54244209" w:rsidR="00550B04" w:rsidRDefault="00550B04" w:rsidP="00550B04">
      <w:pPr>
        <w:pStyle w:val="Heading2"/>
        <w:rPr>
          <w:color w:val="000000" w:themeColor="text1"/>
          <w:lang w:val="sr-Latn-CS"/>
        </w:rPr>
      </w:pPr>
      <w:bookmarkStart w:id="24" w:name="_Toc11440477"/>
      <w:r>
        <w:rPr>
          <w:color w:val="000000" w:themeColor="text1"/>
          <w:lang w:val="sr-Latn-CS"/>
        </w:rPr>
        <w:t>Pregled dosadašnjih zakazivanja</w:t>
      </w:r>
      <w:bookmarkEnd w:id="24"/>
    </w:p>
    <w:p w14:paraId="4917842E" w14:textId="77777777" w:rsidR="00550B04" w:rsidRPr="007E0B43" w:rsidRDefault="00550B04" w:rsidP="00550B0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636A776" w14:textId="1D9301A2" w:rsidR="00550B04" w:rsidRDefault="00550B04" w:rsidP="00550B04">
      <w:pPr>
        <w:pStyle w:val="BodyText"/>
        <w:rPr>
          <w:lang w:val="sr-Latn-CS"/>
        </w:rPr>
      </w:pPr>
      <w:r>
        <w:rPr>
          <w:lang w:val="sr-Latn-CS"/>
        </w:rPr>
        <w:t>Prijavljeni korisnik ima mogućnost pregleda statusa svih svojih dosadašnjih zakazivanja.</w:t>
      </w:r>
    </w:p>
    <w:p w14:paraId="19C3300A" w14:textId="77777777" w:rsidR="00550B04" w:rsidRPr="007E0B43" w:rsidRDefault="00550B04" w:rsidP="00550B0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0169EC3" w14:textId="77777777" w:rsidR="00550B04" w:rsidRDefault="00550B04" w:rsidP="00550B04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14:paraId="2ED58259" w14:textId="77777777" w:rsidR="00550B04" w:rsidRPr="007E0B43" w:rsidRDefault="00550B04" w:rsidP="00550B0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FF64C33" w14:textId="77777777" w:rsidR="00550B04" w:rsidRDefault="00550B04" w:rsidP="00550B04">
      <w:pPr>
        <w:pStyle w:val="BodyText"/>
        <w:rPr>
          <w:lang w:val="sr-Latn-CS"/>
        </w:rPr>
      </w:pPr>
      <w:r>
        <w:rPr>
          <w:lang w:val="sr-Latn-CS"/>
        </w:rPr>
        <w:t>Korisnik mora biti prijavljen na portal.</w:t>
      </w:r>
    </w:p>
    <w:p w14:paraId="36D61F63" w14:textId="77777777" w:rsidR="00550B04" w:rsidRPr="007E0B43" w:rsidRDefault="00550B04" w:rsidP="00550B0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F7EF128" w14:textId="77777777" w:rsidR="00550B04" w:rsidRDefault="00550B04" w:rsidP="00EF74BB">
      <w:pPr>
        <w:pStyle w:val="BodyText"/>
        <w:numPr>
          <w:ilvl w:val="0"/>
          <w:numId w:val="41"/>
        </w:numPr>
        <w:rPr>
          <w:lang w:val="sr-Latn-CS"/>
        </w:rPr>
      </w:pPr>
      <w:r>
        <w:rPr>
          <w:lang w:val="sr-Latn-CS"/>
        </w:rPr>
        <w:t>Korisnik bira opciju za pregled svog profila</w:t>
      </w:r>
      <w:r w:rsidRPr="75E20720">
        <w:rPr>
          <w:lang w:val="sr-Latn-CS"/>
        </w:rPr>
        <w:t>.</w:t>
      </w:r>
    </w:p>
    <w:p w14:paraId="53F65D5A" w14:textId="77777777" w:rsidR="00550B04" w:rsidRDefault="00550B04" w:rsidP="00EF74BB">
      <w:pPr>
        <w:pStyle w:val="BodyText"/>
        <w:numPr>
          <w:ilvl w:val="0"/>
          <w:numId w:val="41"/>
        </w:numPr>
        <w:rPr>
          <w:lang w:val="sr-Latn-CS"/>
        </w:rPr>
      </w:pPr>
      <w:r w:rsidRPr="75E20720">
        <w:rPr>
          <w:lang w:val="sr-Latn-CS"/>
        </w:rPr>
        <w:t>Prikazuje se stranica koja sadrži</w:t>
      </w:r>
      <w:r>
        <w:rPr>
          <w:lang w:val="sr-Latn-CS"/>
        </w:rPr>
        <w:t xml:space="preserve"> profil korisnika i meni sa podopcijama</w:t>
      </w:r>
      <w:r w:rsidRPr="75E20720">
        <w:rPr>
          <w:lang w:val="sr-Latn-CS"/>
        </w:rPr>
        <w:t>.</w:t>
      </w:r>
    </w:p>
    <w:p w14:paraId="2D682D06" w14:textId="7A4FC048" w:rsidR="00550B04" w:rsidRDefault="00550B04" w:rsidP="00EF74BB">
      <w:pPr>
        <w:pStyle w:val="BodyText"/>
        <w:numPr>
          <w:ilvl w:val="0"/>
          <w:numId w:val="41"/>
        </w:numPr>
        <w:rPr>
          <w:lang w:val="sr-Latn-CS"/>
        </w:rPr>
      </w:pPr>
      <w:r>
        <w:rPr>
          <w:lang w:val="sr-Latn-CS"/>
        </w:rPr>
        <w:t>K</w:t>
      </w:r>
      <w:r w:rsidRPr="75E20720">
        <w:rPr>
          <w:lang w:val="sr-Latn-CS"/>
        </w:rPr>
        <w:t xml:space="preserve">orisnik </w:t>
      </w:r>
      <w:r>
        <w:rPr>
          <w:lang w:val="sr-Latn-CS"/>
        </w:rPr>
        <w:t xml:space="preserve">bira podopciju </w:t>
      </w:r>
      <w:r w:rsidR="00BE33D9">
        <w:rPr>
          <w:i/>
          <w:lang w:val="sr-Latn-CS"/>
        </w:rPr>
        <w:t>Z</w:t>
      </w:r>
      <w:r w:rsidR="00EF74BB">
        <w:rPr>
          <w:i/>
          <w:lang w:val="sr-Latn-CS"/>
        </w:rPr>
        <w:t>akazivanja</w:t>
      </w:r>
      <w:r>
        <w:rPr>
          <w:i/>
          <w:lang w:val="sr-Latn-CS"/>
        </w:rPr>
        <w:t>.</w:t>
      </w:r>
    </w:p>
    <w:p w14:paraId="1094052A" w14:textId="0B73045C" w:rsidR="00550B04" w:rsidRDefault="00550B04" w:rsidP="00EF74BB">
      <w:pPr>
        <w:pStyle w:val="BodyText"/>
        <w:numPr>
          <w:ilvl w:val="0"/>
          <w:numId w:val="41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EF74BB">
        <w:rPr>
          <w:lang w:val="sr-Latn-CS"/>
        </w:rPr>
        <w:t>tabelom</w:t>
      </w:r>
      <w:r>
        <w:rPr>
          <w:lang w:val="sr-Latn-CS"/>
        </w:rPr>
        <w:t xml:space="preserve"> dosadašnjih</w:t>
      </w:r>
      <w:r w:rsidR="00EF74BB">
        <w:rPr>
          <w:lang w:val="sr-Latn-CS"/>
        </w:rPr>
        <w:t xml:space="preserve"> zakazanih događaja i njihovim statusom</w:t>
      </w:r>
      <w:r w:rsidRPr="75E20720">
        <w:rPr>
          <w:lang w:val="sr-Latn-CS"/>
        </w:rPr>
        <w:t>.</w:t>
      </w:r>
    </w:p>
    <w:p w14:paraId="026E55A8" w14:textId="5DD8BA03" w:rsidR="00BE33D9" w:rsidRDefault="00BE33D9" w:rsidP="00BE33D9">
      <w:pPr>
        <w:pStyle w:val="BodyText"/>
        <w:numPr>
          <w:ilvl w:val="0"/>
          <w:numId w:val="41"/>
        </w:numPr>
        <w:rPr>
          <w:lang w:val="sr-Latn-CS"/>
        </w:rPr>
      </w:pPr>
      <w:r>
        <w:rPr>
          <w:lang w:val="sr-Latn-CS"/>
        </w:rPr>
        <w:t>Korinsik klikom na dugme koje pokazuje status ima uvid u poruku od uprave ili default-nu ukoliko uprava nije ništa poslala.</w:t>
      </w:r>
    </w:p>
    <w:p w14:paraId="6F3C96B3" w14:textId="625E2FE1" w:rsidR="00BE33D9" w:rsidRDefault="00BE33D9" w:rsidP="00EF74BB">
      <w:pPr>
        <w:pStyle w:val="BodyText"/>
        <w:numPr>
          <w:ilvl w:val="0"/>
          <w:numId w:val="41"/>
        </w:numPr>
        <w:rPr>
          <w:lang w:val="sr-Latn-CS"/>
        </w:rPr>
      </w:pPr>
      <w:r>
        <w:rPr>
          <w:lang w:val="sr-Latn-CS"/>
        </w:rPr>
        <w:t>Korisnik ima mogućnost brisanja pregleda zakazivanja klikom na dugme sa korpom za otpatke.</w:t>
      </w:r>
    </w:p>
    <w:p w14:paraId="1996E8C3" w14:textId="007DA556" w:rsidR="00550B04" w:rsidRDefault="00550B04" w:rsidP="00BE33D9">
      <w:pPr>
        <w:pStyle w:val="BodyText"/>
        <w:ind w:left="1440"/>
        <w:rPr>
          <w:lang w:val="sr-Latn-CS"/>
        </w:rPr>
      </w:pPr>
    </w:p>
    <w:p w14:paraId="4DBD9AF7" w14:textId="77777777" w:rsidR="00550B04" w:rsidRPr="007E0B43" w:rsidRDefault="00550B04" w:rsidP="00550B0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Pr="007E0B43">
        <w:rPr>
          <w:b/>
          <w:bCs/>
          <w:lang w:val="sr-Latn-CS"/>
        </w:rPr>
        <w:t>ci:</w:t>
      </w:r>
    </w:p>
    <w:p w14:paraId="7DEECDFE" w14:textId="77777777" w:rsidR="00550B04" w:rsidRDefault="00550B04" w:rsidP="00550B04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D61886D" w14:textId="3487DC5B" w:rsidR="00550B04" w:rsidRPr="007E0B43" w:rsidRDefault="00550B04" w:rsidP="00550B0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9272356" w14:textId="2FD2D34F" w:rsidR="00550B04" w:rsidRPr="00EF74BB" w:rsidRDefault="00BE33D9" w:rsidP="00EF74BB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color w:val="000000" w:themeColor="text1"/>
          <w:lang w:val="sr-Latn-CS"/>
        </w:rPr>
      </w:pPr>
      <w:bookmarkStart w:id="25" w:name="_Toc4951053"/>
      <w:bookmarkStart w:id="26" w:name="_Toc11440478"/>
      <w:r>
        <w:rPr>
          <w:rFonts w:ascii="Times New Roman" w:hAnsi="Times New Roman" w:cs="Times New Roman"/>
          <w:b w:val="0"/>
          <w:lang w:val="sr-Latn-CS"/>
        </w:rPr>
        <w:t>Korisnik ima uvid u sva dodasašnja</w:t>
      </w:r>
      <w:r w:rsidR="00550B04" w:rsidRPr="00EF74BB">
        <w:rPr>
          <w:rFonts w:ascii="Times New Roman" w:hAnsi="Times New Roman" w:cs="Times New Roman"/>
          <w:b w:val="0"/>
          <w:lang w:val="sr-Latn-CS"/>
        </w:rPr>
        <w:t xml:space="preserve"> </w:t>
      </w:r>
      <w:r>
        <w:rPr>
          <w:rFonts w:ascii="Times New Roman" w:hAnsi="Times New Roman" w:cs="Times New Roman"/>
          <w:b w:val="0"/>
          <w:lang w:val="sr-Latn-CS"/>
        </w:rPr>
        <w:t>zakaz</w:t>
      </w:r>
      <w:r w:rsidR="00550B04" w:rsidRPr="00EF74BB">
        <w:rPr>
          <w:rFonts w:ascii="Times New Roman" w:hAnsi="Times New Roman" w:cs="Times New Roman"/>
          <w:b w:val="0"/>
          <w:lang w:val="sr-Latn-CS"/>
        </w:rPr>
        <w:t>i</w:t>
      </w:r>
      <w:r>
        <w:rPr>
          <w:rFonts w:ascii="Times New Roman" w:hAnsi="Times New Roman" w:cs="Times New Roman"/>
          <w:b w:val="0"/>
          <w:lang w:val="sr-Latn-CS"/>
        </w:rPr>
        <w:t>vanja i</w:t>
      </w:r>
      <w:r w:rsidR="00550B04" w:rsidRPr="00EF74BB">
        <w:rPr>
          <w:rFonts w:ascii="Times New Roman" w:hAnsi="Times New Roman" w:cs="Times New Roman"/>
          <w:b w:val="0"/>
          <w:lang w:val="sr-Latn-CS"/>
        </w:rPr>
        <w:t xml:space="preserve"> njihove statuse.</w:t>
      </w:r>
      <w:bookmarkEnd w:id="25"/>
      <w:bookmarkEnd w:id="26"/>
    </w:p>
    <w:p w14:paraId="51D5E37F" w14:textId="37DDEBCD" w:rsidR="00786068" w:rsidRPr="00626DD8" w:rsidRDefault="75E20720" w:rsidP="75E20720">
      <w:pPr>
        <w:pStyle w:val="Heading2"/>
        <w:rPr>
          <w:color w:val="000000" w:themeColor="text1"/>
          <w:lang w:val="sr-Latn-CS"/>
        </w:rPr>
      </w:pPr>
      <w:bookmarkStart w:id="27" w:name="_Toc11440479"/>
      <w:r w:rsidRPr="75E20720">
        <w:rPr>
          <w:lang w:val="sr-Latn-CS"/>
        </w:rPr>
        <w:t>Dodavanje albuma sa pethodnih događaja</w:t>
      </w:r>
      <w:bookmarkEnd w:id="27"/>
    </w:p>
    <w:p w14:paraId="143ED870" w14:textId="77777777" w:rsidR="007E0B43" w:rsidRPr="00F05294" w:rsidRDefault="75E20720" w:rsidP="75E20720">
      <w:pPr>
        <w:pStyle w:val="BodyText"/>
        <w:keepNext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Kratak opis:</w:t>
      </w:r>
    </w:p>
    <w:p w14:paraId="410EDDB8" w14:textId="74567645" w:rsidR="75E20720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Zaposleni u firmi (Fotograf i Uprava) mogu dodavati albume sa prethodnih događaja i šifre koje će omogućiti njihov pregled.</w:t>
      </w:r>
    </w:p>
    <w:p w14:paraId="2A6498FC" w14:textId="77777777" w:rsidR="007E0B43" w:rsidRPr="00F05294" w:rsidRDefault="75E20720" w:rsidP="75E20720">
      <w:pPr>
        <w:pStyle w:val="BodyText"/>
        <w:keepNext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Akteri:</w:t>
      </w:r>
    </w:p>
    <w:p w14:paraId="751FD8B9" w14:textId="5A7EC0FE" w:rsidR="007E0B43" w:rsidRPr="00F05294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Zaposleni (Fotograf, Uprava).</w:t>
      </w:r>
    </w:p>
    <w:p w14:paraId="018000C6" w14:textId="77777777" w:rsidR="007E0B43" w:rsidRPr="00F05294" w:rsidRDefault="75E20720" w:rsidP="75E20720">
      <w:pPr>
        <w:pStyle w:val="BodyText"/>
        <w:keepNext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Preduslovi:</w:t>
      </w:r>
    </w:p>
    <w:p w14:paraId="519A0048" w14:textId="25B1B443" w:rsidR="75E20720" w:rsidRDefault="00CE3B76" w:rsidP="75E20720">
      <w:pPr>
        <w:pStyle w:val="BodyText"/>
        <w:rPr>
          <w:lang w:val="sr-Latn-CS"/>
        </w:rPr>
      </w:pPr>
      <w:r>
        <w:rPr>
          <w:lang w:val="sr-Latn-CS"/>
        </w:rPr>
        <w:t xml:space="preserve">Zaposlen </w:t>
      </w:r>
      <w:r w:rsidR="75E20720" w:rsidRPr="75E20720">
        <w:rPr>
          <w:lang w:val="sr-Latn-CS"/>
        </w:rPr>
        <w:t>mora biti prijavljen na portal.</w:t>
      </w:r>
    </w:p>
    <w:p w14:paraId="29143902" w14:textId="77777777" w:rsidR="007E0B43" w:rsidRPr="00F05294" w:rsidRDefault="75E20720" w:rsidP="75E20720">
      <w:pPr>
        <w:pStyle w:val="BodyText"/>
        <w:keepNext/>
        <w:rPr>
          <w:b/>
          <w:bCs/>
          <w:lang w:val="sr-Latn-CS"/>
        </w:rPr>
      </w:pPr>
      <w:r w:rsidRPr="75E20720">
        <w:rPr>
          <w:b/>
          <w:bCs/>
          <w:lang w:val="sr-Latn-CS"/>
        </w:rPr>
        <w:lastRenderedPageBreak/>
        <w:t>Osnovni tok:</w:t>
      </w:r>
    </w:p>
    <w:p w14:paraId="05F63BCC" w14:textId="4B7C9673" w:rsidR="007E0B43" w:rsidRPr="00F05294" w:rsidRDefault="002E48AE" w:rsidP="75E20720">
      <w:pPr>
        <w:pStyle w:val="BodyText"/>
        <w:keepNext/>
        <w:numPr>
          <w:ilvl w:val="1"/>
          <w:numId w:val="4"/>
        </w:numPr>
        <w:rPr>
          <w:lang w:val="sr-Latn-CS"/>
        </w:rPr>
      </w:pPr>
      <w:r>
        <w:rPr>
          <w:lang w:val="sr-Latn-CS"/>
        </w:rPr>
        <w:t xml:space="preserve">Zaposlen </w:t>
      </w:r>
      <w:r w:rsidR="75E20720" w:rsidRPr="75E20720">
        <w:rPr>
          <w:lang w:val="sr-Latn-CS"/>
        </w:rPr>
        <w:t>bira opciju na početnoj strani za upload-ovanje albuma.</w:t>
      </w:r>
    </w:p>
    <w:p w14:paraId="792E576D" w14:textId="74D9F1A5" w:rsidR="007E0B43" w:rsidRPr="00F05294" w:rsidRDefault="75E20720" w:rsidP="75E20720">
      <w:pPr>
        <w:pStyle w:val="BodyText"/>
        <w:keepNext/>
        <w:numPr>
          <w:ilvl w:val="1"/>
          <w:numId w:val="4"/>
        </w:numPr>
        <w:rPr>
          <w:lang w:val="sr-Latn-CS"/>
        </w:rPr>
      </w:pPr>
      <w:r w:rsidRPr="75E20720">
        <w:rPr>
          <w:lang w:val="sr-Latn-CS"/>
        </w:rPr>
        <w:t>Prikazuje se stranica koja sadrži albume sa prethodnih događaja.</w:t>
      </w:r>
    </w:p>
    <w:p w14:paraId="76DFC71C" w14:textId="34CF30D2" w:rsidR="007E0B43" w:rsidRPr="00F05294" w:rsidRDefault="00CF50A5" w:rsidP="75E20720">
      <w:pPr>
        <w:pStyle w:val="BodyText"/>
        <w:keepNext/>
        <w:numPr>
          <w:ilvl w:val="1"/>
          <w:numId w:val="4"/>
        </w:numPr>
        <w:rPr>
          <w:lang w:val="sr-Latn-CS"/>
        </w:rPr>
      </w:pPr>
      <w:r>
        <w:rPr>
          <w:lang w:val="sr-Latn-CS"/>
        </w:rPr>
        <w:t xml:space="preserve">Zaposlen </w:t>
      </w:r>
      <w:r w:rsidR="75E20720" w:rsidRPr="75E20720">
        <w:rPr>
          <w:lang w:val="sr-Latn-CS"/>
        </w:rPr>
        <w:t xml:space="preserve">klikom na dugme </w:t>
      </w:r>
      <w:r w:rsidR="00BE33D9">
        <w:rPr>
          <w:i/>
          <w:iCs/>
          <w:lang w:val="sr-Latn-CS"/>
        </w:rPr>
        <w:t>Doda</w:t>
      </w:r>
      <w:r>
        <w:rPr>
          <w:i/>
          <w:iCs/>
          <w:lang w:val="sr-Latn-CS"/>
        </w:rPr>
        <w:t>j</w:t>
      </w:r>
      <w:r w:rsidR="75E20720" w:rsidRPr="75E20720">
        <w:rPr>
          <w:i/>
          <w:iCs/>
          <w:lang w:val="sr-Latn-CS"/>
        </w:rPr>
        <w:t xml:space="preserve"> album </w:t>
      </w:r>
      <w:r w:rsidR="75E20720" w:rsidRPr="75E20720">
        <w:rPr>
          <w:lang w:val="sr-Latn-CS"/>
        </w:rPr>
        <w:t>otvara formu za unos osnovnih podataka o albumu.</w:t>
      </w:r>
    </w:p>
    <w:p w14:paraId="65BBF340" w14:textId="2C01716F" w:rsidR="007E0B43" w:rsidRPr="00F05294" w:rsidRDefault="00CF50A5" w:rsidP="75E20720">
      <w:pPr>
        <w:pStyle w:val="BodyText"/>
        <w:keepNext/>
        <w:numPr>
          <w:ilvl w:val="1"/>
          <w:numId w:val="4"/>
        </w:numPr>
        <w:rPr>
          <w:lang w:val="sr-Latn-CS"/>
        </w:rPr>
      </w:pPr>
      <w:r>
        <w:rPr>
          <w:lang w:val="sr-Latn-CS"/>
        </w:rPr>
        <w:t xml:space="preserve">Zaposlen </w:t>
      </w:r>
      <w:r w:rsidR="75E20720" w:rsidRPr="75E20720">
        <w:rPr>
          <w:lang w:val="sr-Latn-CS"/>
        </w:rPr>
        <w:t>popunjava informacije o albumu (naziv, šifra, datum</w:t>
      </w:r>
      <w:r w:rsidR="00F11812">
        <w:rPr>
          <w:lang w:val="sr-Latn-CS"/>
        </w:rPr>
        <w:t>, mesto</w:t>
      </w:r>
      <w:r w:rsidR="75E20720" w:rsidRPr="75E20720">
        <w:rPr>
          <w:lang w:val="sr-Latn-CS"/>
        </w:rPr>
        <w:t xml:space="preserve"> fotografisanja). </w:t>
      </w:r>
    </w:p>
    <w:p w14:paraId="1B4C285F" w14:textId="41BA2230" w:rsidR="007E0B43" w:rsidRDefault="00CF50A5" w:rsidP="75E20720">
      <w:pPr>
        <w:pStyle w:val="BodyText"/>
        <w:keepNext/>
        <w:numPr>
          <w:ilvl w:val="1"/>
          <w:numId w:val="4"/>
        </w:numPr>
        <w:rPr>
          <w:lang w:val="sr-Latn-CS"/>
        </w:rPr>
      </w:pPr>
      <w:r>
        <w:rPr>
          <w:lang w:val="sr-Latn-CS"/>
        </w:rPr>
        <w:t xml:space="preserve">Zaposlen </w:t>
      </w:r>
      <w:r w:rsidR="75E20720" w:rsidRPr="75E20720">
        <w:rPr>
          <w:lang w:val="sr-Latn-CS"/>
        </w:rPr>
        <w:t xml:space="preserve">klikom na dugme </w:t>
      </w:r>
      <w:r w:rsidR="00F11812">
        <w:rPr>
          <w:i/>
          <w:iCs/>
          <w:lang w:val="sr-Latn-CS"/>
        </w:rPr>
        <w:t xml:space="preserve">Choose Files </w:t>
      </w:r>
      <w:r w:rsidR="75E20720" w:rsidRPr="00CF50A5">
        <w:rPr>
          <w:lang w:val="sr-Latn-CS"/>
        </w:rPr>
        <w:t>upload-uje fotografije.</w:t>
      </w:r>
    </w:p>
    <w:p w14:paraId="1E43511D" w14:textId="77ADA53B" w:rsidR="00CF50A5" w:rsidRPr="00CF50A5" w:rsidRDefault="00CF50A5" w:rsidP="75E20720">
      <w:pPr>
        <w:pStyle w:val="BodyText"/>
        <w:keepNext/>
        <w:numPr>
          <w:ilvl w:val="1"/>
          <w:numId w:val="4"/>
        </w:numPr>
        <w:rPr>
          <w:lang w:val="sr-Latn-CS"/>
        </w:rPr>
      </w:pPr>
      <w:r>
        <w:rPr>
          <w:lang w:val="sr-Latn-CS"/>
        </w:rPr>
        <w:t xml:space="preserve">Klikom na dugme </w:t>
      </w:r>
      <w:r w:rsidR="00F11812">
        <w:rPr>
          <w:i/>
          <w:lang w:val="sr-Latn-CS"/>
        </w:rPr>
        <w:t xml:space="preserve">Sačuvaj </w:t>
      </w:r>
      <w:r>
        <w:rPr>
          <w:lang w:val="sr-Latn-CS"/>
        </w:rPr>
        <w:t>smešta se album u bazu podataka.</w:t>
      </w:r>
      <w:r w:rsidR="00F11812" w:rsidRPr="00F11812">
        <w:t xml:space="preserve"> </w:t>
      </w:r>
      <w:r w:rsidR="00F11812">
        <w:t>[</w:t>
      </w:r>
      <w:proofErr w:type="spellStart"/>
      <w:proofErr w:type="gramStart"/>
      <w:r w:rsidR="00F11812">
        <w:t>izuzetak</w:t>
      </w:r>
      <w:proofErr w:type="spellEnd"/>
      <w:proofErr w:type="gramEnd"/>
      <w:r w:rsidR="00F11812">
        <w:t xml:space="preserve">: </w:t>
      </w:r>
      <w:proofErr w:type="spellStart"/>
      <w:r w:rsidR="00F11812">
        <w:t>Sva</w:t>
      </w:r>
      <w:proofErr w:type="spellEnd"/>
      <w:r w:rsidR="00F11812">
        <w:t xml:space="preserve"> </w:t>
      </w:r>
      <w:proofErr w:type="spellStart"/>
      <w:r w:rsidR="00F11812">
        <w:t>polja</w:t>
      </w:r>
      <w:proofErr w:type="spellEnd"/>
      <w:r w:rsidR="00F11812">
        <w:t xml:space="preserve"> </w:t>
      </w:r>
      <w:proofErr w:type="spellStart"/>
      <w:r w:rsidR="00F11812">
        <w:t>moraju</w:t>
      </w:r>
      <w:proofErr w:type="spellEnd"/>
      <w:r w:rsidR="00F11812">
        <w:t xml:space="preserve"> </w:t>
      </w:r>
      <w:proofErr w:type="spellStart"/>
      <w:r w:rsidR="00F11812">
        <w:t>biti</w:t>
      </w:r>
      <w:proofErr w:type="spellEnd"/>
      <w:r w:rsidR="00F11812">
        <w:t xml:space="preserve"> </w:t>
      </w:r>
      <w:proofErr w:type="spellStart"/>
      <w:r w:rsidR="00F11812">
        <w:t>popunjena</w:t>
      </w:r>
      <w:proofErr w:type="spellEnd"/>
      <w:r w:rsidR="00F11812">
        <w:t>].</w:t>
      </w:r>
    </w:p>
    <w:p w14:paraId="74B320C7" w14:textId="66EA594F" w:rsidR="007E0B43" w:rsidRPr="00F05294" w:rsidRDefault="75E20720" w:rsidP="75E20720">
      <w:pPr>
        <w:pStyle w:val="BodyText"/>
        <w:keepNext/>
        <w:numPr>
          <w:ilvl w:val="1"/>
          <w:numId w:val="4"/>
        </w:numPr>
        <w:rPr>
          <w:lang w:val="sr-Latn-CS"/>
        </w:rPr>
      </w:pPr>
      <w:r w:rsidRPr="75E20720">
        <w:rPr>
          <w:lang w:val="sr-Latn-CS"/>
        </w:rPr>
        <w:t>Prikazuje se stranica sa albumima koja sadrži i album koji je prethodno dodat.</w:t>
      </w:r>
    </w:p>
    <w:p w14:paraId="69C223F3" w14:textId="26635886" w:rsidR="007E0B43" w:rsidRPr="00F05294" w:rsidRDefault="75E20720" w:rsidP="75E20720">
      <w:pPr>
        <w:pStyle w:val="BodyText"/>
        <w:keepNext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Izuzeci:</w:t>
      </w:r>
    </w:p>
    <w:p w14:paraId="763A1ED7" w14:textId="6A72CFF4" w:rsidR="007E0B43" w:rsidRPr="00F11812" w:rsidRDefault="00F11812" w:rsidP="00F11812">
      <w:pPr>
        <w:pStyle w:val="BodyText"/>
      </w:pPr>
      <w:r>
        <w:t>[</w:t>
      </w:r>
      <w:proofErr w:type="spellStart"/>
      <w:r w:rsidRPr="00F11812">
        <w:rPr>
          <w:i/>
        </w:rPr>
        <w:t>Sva</w:t>
      </w:r>
      <w:proofErr w:type="spellEnd"/>
      <w:r w:rsidRPr="00F11812">
        <w:rPr>
          <w:i/>
        </w:rPr>
        <w:t xml:space="preserve"> </w:t>
      </w:r>
      <w:proofErr w:type="spellStart"/>
      <w:r w:rsidRPr="00F11812">
        <w:rPr>
          <w:i/>
        </w:rPr>
        <w:t>polja</w:t>
      </w:r>
      <w:proofErr w:type="spellEnd"/>
      <w:r w:rsidRPr="00F11812">
        <w:rPr>
          <w:i/>
        </w:rPr>
        <w:t xml:space="preserve"> </w:t>
      </w:r>
      <w:proofErr w:type="spellStart"/>
      <w:r w:rsidRPr="00F11812">
        <w:rPr>
          <w:i/>
        </w:rPr>
        <w:t>moraju</w:t>
      </w:r>
      <w:proofErr w:type="spellEnd"/>
      <w:r w:rsidRPr="00F11812">
        <w:rPr>
          <w:i/>
        </w:rPr>
        <w:t xml:space="preserve"> </w:t>
      </w:r>
      <w:proofErr w:type="spellStart"/>
      <w:r w:rsidRPr="00F11812">
        <w:rPr>
          <w:i/>
        </w:rPr>
        <w:t>biti</w:t>
      </w:r>
      <w:proofErr w:type="spellEnd"/>
      <w:r w:rsidRPr="00F11812">
        <w:rPr>
          <w:i/>
        </w:rPr>
        <w:t xml:space="preserve"> </w:t>
      </w:r>
      <w:proofErr w:type="spellStart"/>
      <w:r w:rsidRPr="00F11812">
        <w:rPr>
          <w:i/>
        </w:rPr>
        <w:t>popunjena</w:t>
      </w:r>
      <w:proofErr w:type="spellEnd"/>
      <w:r>
        <w:t xml:space="preserve">] </w:t>
      </w:r>
      <w:r>
        <w:rPr>
          <w:lang w:val="sr-Latn-RS"/>
        </w:rPr>
        <w:t>Vraća korisnika na formu za dodavanje albuma uz odgovarajuću poruku o grešci</w:t>
      </w:r>
      <w:r>
        <w:rPr>
          <w:lang w:val="sr-Latn-CS"/>
        </w:rPr>
        <w:t>.</w:t>
      </w:r>
    </w:p>
    <w:p w14:paraId="57D71B2C" w14:textId="77777777" w:rsidR="007E0B43" w:rsidRPr="00F05294" w:rsidRDefault="75E20720" w:rsidP="75E20720">
      <w:pPr>
        <w:pStyle w:val="BodyText"/>
        <w:keepNext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Posledice:</w:t>
      </w:r>
    </w:p>
    <w:p w14:paraId="2FB1CFCA" w14:textId="49D86EE7" w:rsidR="75E20720" w:rsidRDefault="75E20720" w:rsidP="75E20720">
      <w:pPr>
        <w:pStyle w:val="BodyText"/>
        <w:rPr>
          <w:color w:val="00B050"/>
          <w:lang w:val="sr-Latn-CS"/>
        </w:rPr>
      </w:pPr>
      <w:r w:rsidRPr="75E20720">
        <w:rPr>
          <w:lang w:val="sr-Latn-CS"/>
        </w:rPr>
        <w:t>Korisnik je dodao album sa šifrom na portal fotografske radnje.</w:t>
      </w:r>
    </w:p>
    <w:p w14:paraId="0C79FEFE" w14:textId="20946DF7" w:rsidR="00786068" w:rsidRPr="00F05294" w:rsidRDefault="75E20720" w:rsidP="75E20720">
      <w:pPr>
        <w:pStyle w:val="Heading2"/>
        <w:rPr>
          <w:color w:val="000000" w:themeColor="text1"/>
          <w:lang w:val="sr-Latn-CS"/>
        </w:rPr>
      </w:pPr>
      <w:bookmarkStart w:id="28" w:name="_Toc11440480"/>
      <w:r w:rsidRPr="75E20720">
        <w:rPr>
          <w:lang w:val="sr-Latn-CS"/>
        </w:rPr>
        <w:t>Uvid u angažovanja</w:t>
      </w:r>
      <w:bookmarkEnd w:id="28"/>
    </w:p>
    <w:p w14:paraId="160EF92C" w14:textId="77777777" w:rsidR="007E0B43" w:rsidRPr="00F05294" w:rsidRDefault="75E20720" w:rsidP="75E20720">
      <w:pPr>
        <w:pStyle w:val="BodyText"/>
        <w:keepNext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Kratak opis:</w:t>
      </w:r>
    </w:p>
    <w:p w14:paraId="0942F877" w14:textId="43DD7AAB" w:rsidR="75E20720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Fotograf ima uvid u angažovanja koja su mu dodeljena od Uprave fotografske radnje.</w:t>
      </w:r>
    </w:p>
    <w:p w14:paraId="14F9D548" w14:textId="77777777" w:rsidR="007E0B43" w:rsidRPr="00F05294" w:rsidRDefault="75E20720" w:rsidP="75E20720">
      <w:pPr>
        <w:pStyle w:val="BodyText"/>
        <w:keepNext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Akteri:</w:t>
      </w:r>
    </w:p>
    <w:p w14:paraId="1C3DC3A6" w14:textId="3BCFB178" w:rsidR="75E20720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Fotograf</w:t>
      </w:r>
    </w:p>
    <w:p w14:paraId="31B466CB" w14:textId="77777777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Preduslovi:</w:t>
      </w:r>
    </w:p>
    <w:p w14:paraId="3602B68E" w14:textId="5B01A1C4" w:rsidR="75E20720" w:rsidRDefault="00747AF7" w:rsidP="75E20720">
      <w:pPr>
        <w:pStyle w:val="BodyText"/>
        <w:rPr>
          <w:lang w:val="sr-Latn-CS"/>
        </w:rPr>
      </w:pPr>
      <w:r>
        <w:rPr>
          <w:lang w:val="sr-Latn-CS"/>
        </w:rPr>
        <w:t xml:space="preserve">Fotograf </w:t>
      </w:r>
      <w:r w:rsidR="75E20720" w:rsidRPr="75E20720">
        <w:rPr>
          <w:lang w:val="sr-Latn-CS"/>
        </w:rPr>
        <w:t>mora biti prijavljen na portal.</w:t>
      </w:r>
    </w:p>
    <w:p w14:paraId="3AB0A67A" w14:textId="77777777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Osnovni tok:</w:t>
      </w:r>
    </w:p>
    <w:p w14:paraId="0677BE74" w14:textId="3BBCE286" w:rsidR="75E20720" w:rsidRDefault="00747AF7" w:rsidP="75E20720">
      <w:pPr>
        <w:pStyle w:val="BodyText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 xml:space="preserve">Fotograf </w:t>
      </w:r>
      <w:r w:rsidR="75E20720" w:rsidRPr="75E20720">
        <w:rPr>
          <w:lang w:val="sr-Latn-CS"/>
        </w:rPr>
        <w:t>bi</w:t>
      </w:r>
      <w:r w:rsidR="000C700C">
        <w:rPr>
          <w:lang w:val="sr-Latn-CS"/>
        </w:rPr>
        <w:t>ra opciju iz menija za pregled rasporeda aktivnosti</w:t>
      </w:r>
      <w:r w:rsidR="75E20720" w:rsidRPr="75E20720">
        <w:rPr>
          <w:lang w:val="sr-Latn-CS"/>
        </w:rPr>
        <w:t xml:space="preserve"> .</w:t>
      </w:r>
    </w:p>
    <w:p w14:paraId="4948CA6D" w14:textId="5216E20A" w:rsidR="75E20720" w:rsidRDefault="75E20720" w:rsidP="75E20720">
      <w:pPr>
        <w:pStyle w:val="BodyText"/>
        <w:numPr>
          <w:ilvl w:val="1"/>
          <w:numId w:val="2"/>
        </w:numPr>
        <w:rPr>
          <w:lang w:val="sr-Latn-CS"/>
        </w:rPr>
      </w:pPr>
      <w:r w:rsidRPr="75E20720">
        <w:rPr>
          <w:lang w:val="sr-Latn-CS"/>
        </w:rPr>
        <w:t xml:space="preserve">Prikazuje </w:t>
      </w:r>
      <w:r w:rsidR="000C700C">
        <w:rPr>
          <w:lang w:val="sr-Latn-CS"/>
        </w:rPr>
        <w:t>se stranica koja sadrži listu</w:t>
      </w:r>
      <w:r w:rsidRPr="75E20720">
        <w:rPr>
          <w:lang w:val="sr-Latn-CS"/>
        </w:rPr>
        <w:t xml:space="preserve"> </w:t>
      </w:r>
      <w:r w:rsidR="000C700C">
        <w:rPr>
          <w:lang w:val="sr-Latn-CS"/>
        </w:rPr>
        <w:t>angažovanja.</w:t>
      </w:r>
    </w:p>
    <w:p w14:paraId="5ABD2C1D" w14:textId="07A1B787" w:rsidR="75E20720" w:rsidRDefault="000C700C" w:rsidP="75E20720">
      <w:pPr>
        <w:pStyle w:val="BodyText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Fotograf ima mogučnost brisanja angažovanja koja su prošla</w:t>
      </w:r>
      <w:r w:rsidR="75E20720" w:rsidRPr="75E20720">
        <w:rPr>
          <w:lang w:val="sr-Latn-CS"/>
        </w:rPr>
        <w:t>.</w:t>
      </w:r>
    </w:p>
    <w:p w14:paraId="6536FEBB" w14:textId="26635886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Izuzeci:</w:t>
      </w:r>
    </w:p>
    <w:p w14:paraId="7077AB16" w14:textId="77777777" w:rsidR="75E20720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Nema.</w:t>
      </w:r>
    </w:p>
    <w:p w14:paraId="162B4BC2" w14:textId="77777777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Posledice:</w:t>
      </w:r>
    </w:p>
    <w:p w14:paraId="69A28770" w14:textId="1AFF029D" w:rsidR="75E20720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Tekuća stranica prikazuje angažovanja fotografa.</w:t>
      </w:r>
    </w:p>
    <w:p w14:paraId="7B4FE549" w14:textId="77777777" w:rsidR="000C700C" w:rsidRDefault="000C700C" w:rsidP="75E20720">
      <w:pPr>
        <w:pStyle w:val="BodyText"/>
        <w:rPr>
          <w:lang w:val="sr-Latn-CS"/>
        </w:rPr>
      </w:pPr>
    </w:p>
    <w:p w14:paraId="46D0CF5D" w14:textId="77777777" w:rsidR="000C700C" w:rsidRPr="00F05294" w:rsidRDefault="000C700C" w:rsidP="000C700C">
      <w:pPr>
        <w:pStyle w:val="Heading2"/>
        <w:rPr>
          <w:color w:val="000000" w:themeColor="text1"/>
          <w:lang w:val="sr-Latn-CS"/>
        </w:rPr>
      </w:pPr>
      <w:bookmarkStart w:id="29" w:name="_Toc11440481"/>
      <w:r w:rsidRPr="75E20720">
        <w:rPr>
          <w:lang w:val="sr-Latn-CS"/>
        </w:rPr>
        <w:t>Uređivanje slika na početnoj strani</w:t>
      </w:r>
      <w:bookmarkEnd w:id="29"/>
    </w:p>
    <w:p w14:paraId="53AFFF8C" w14:textId="77777777" w:rsidR="000C700C" w:rsidRDefault="000C700C" w:rsidP="000C700C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Kratak opis:</w:t>
      </w:r>
    </w:p>
    <w:p w14:paraId="21EB72C1" w14:textId="77777777" w:rsidR="000C700C" w:rsidRDefault="000C700C" w:rsidP="000C700C">
      <w:pPr>
        <w:pStyle w:val="BodyText"/>
        <w:rPr>
          <w:lang w:val="sr-Latn-CS"/>
        </w:rPr>
      </w:pPr>
      <w:r>
        <w:rPr>
          <w:lang w:val="sr-Latn-CS"/>
        </w:rPr>
        <w:t>Uprava</w:t>
      </w:r>
      <w:r w:rsidRPr="75E20720">
        <w:rPr>
          <w:lang w:val="sr-Latn-CS"/>
        </w:rPr>
        <w:t xml:space="preserve"> imaju mogućnost uređivanja početne strane dodavanjem/brisanjem slika koje se smenjuju na početnoj strani.</w:t>
      </w:r>
    </w:p>
    <w:p w14:paraId="609E283C" w14:textId="77777777" w:rsidR="000C700C" w:rsidRDefault="000C700C" w:rsidP="000C700C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Akteri:</w:t>
      </w:r>
    </w:p>
    <w:p w14:paraId="2E7A62A2" w14:textId="77777777" w:rsidR="000C700C" w:rsidRDefault="000C700C" w:rsidP="000C700C">
      <w:pPr>
        <w:pStyle w:val="BodyText"/>
        <w:rPr>
          <w:lang w:val="sr-Latn-CS"/>
        </w:rPr>
      </w:pPr>
      <w:r>
        <w:rPr>
          <w:lang w:val="sr-Latn-CS"/>
        </w:rPr>
        <w:t>Uprava</w:t>
      </w:r>
    </w:p>
    <w:p w14:paraId="2826BCB7" w14:textId="77777777" w:rsidR="000C700C" w:rsidRDefault="000C700C" w:rsidP="000C700C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lastRenderedPageBreak/>
        <w:t>Preduslovi:</w:t>
      </w:r>
    </w:p>
    <w:p w14:paraId="7122867A" w14:textId="77777777" w:rsidR="000C700C" w:rsidRDefault="000C700C" w:rsidP="000C700C">
      <w:pPr>
        <w:pStyle w:val="BodyText"/>
        <w:rPr>
          <w:lang w:val="sr-Latn-CS"/>
        </w:rPr>
      </w:pPr>
      <w:r>
        <w:rPr>
          <w:lang w:val="sr-Latn-CS"/>
        </w:rPr>
        <w:t xml:space="preserve">Uprava </w:t>
      </w:r>
      <w:r w:rsidRPr="75E20720">
        <w:rPr>
          <w:lang w:val="sr-Latn-CS"/>
        </w:rPr>
        <w:t>mora biti prijavljen</w:t>
      </w:r>
      <w:r>
        <w:rPr>
          <w:lang w:val="sr-Latn-CS"/>
        </w:rPr>
        <w:t>a</w:t>
      </w:r>
      <w:r w:rsidRPr="75E20720">
        <w:rPr>
          <w:lang w:val="sr-Latn-CS"/>
        </w:rPr>
        <w:t xml:space="preserve"> na portal.</w:t>
      </w:r>
    </w:p>
    <w:p w14:paraId="548DF9E5" w14:textId="77777777" w:rsidR="000C700C" w:rsidRDefault="000C700C" w:rsidP="000C700C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Osnovni tok:</w:t>
      </w:r>
    </w:p>
    <w:p w14:paraId="65B89E88" w14:textId="77777777" w:rsidR="000C700C" w:rsidRDefault="000C700C" w:rsidP="000C700C">
      <w:pPr>
        <w:pStyle w:val="BodyText"/>
        <w:numPr>
          <w:ilvl w:val="1"/>
          <w:numId w:val="3"/>
        </w:numPr>
        <w:rPr>
          <w:lang w:val="sr-Latn-CS"/>
        </w:rPr>
      </w:pPr>
      <w:r>
        <w:rPr>
          <w:lang w:val="sr-Latn-CS"/>
        </w:rPr>
        <w:t xml:space="preserve">Uprava </w:t>
      </w:r>
      <w:r w:rsidRPr="75E20720">
        <w:rPr>
          <w:lang w:val="sr-Latn-CS"/>
        </w:rPr>
        <w:t>bira opciju za</w:t>
      </w:r>
      <w:r>
        <w:rPr>
          <w:lang w:val="sr-Latn-CS"/>
        </w:rPr>
        <w:t xml:space="preserve"> albume</w:t>
      </w:r>
      <w:r w:rsidRPr="75E20720">
        <w:rPr>
          <w:lang w:val="sr-Latn-CS"/>
        </w:rPr>
        <w:t>.</w:t>
      </w:r>
    </w:p>
    <w:p w14:paraId="76A6A729" w14:textId="77777777" w:rsidR="000C700C" w:rsidRPr="000C700C" w:rsidRDefault="000C700C" w:rsidP="000C700C">
      <w:pPr>
        <w:pStyle w:val="BodyText"/>
        <w:numPr>
          <w:ilvl w:val="1"/>
          <w:numId w:val="3"/>
        </w:numPr>
        <w:rPr>
          <w:lang w:val="sr-Latn-CS"/>
        </w:rPr>
      </w:pPr>
      <w:r w:rsidRPr="75E20720">
        <w:rPr>
          <w:lang w:val="sr-Latn-CS"/>
        </w:rPr>
        <w:t xml:space="preserve">Prikazuje se stranica sa </w:t>
      </w:r>
      <w:r>
        <w:rPr>
          <w:lang w:val="sr-Latn-CS"/>
        </w:rPr>
        <w:t>albumima, me</w:t>
      </w:r>
      <w:r>
        <w:rPr>
          <w:lang w:val="sr-Latn-RS"/>
        </w:rPr>
        <w:t xml:space="preserve">đu kojima je i </w:t>
      </w:r>
      <w:r>
        <w:rPr>
          <w:i/>
          <w:lang w:val="sr-Latn-RS"/>
        </w:rPr>
        <w:t xml:space="preserve">Home </w:t>
      </w:r>
      <w:r>
        <w:rPr>
          <w:lang w:val="sr-Latn-RS"/>
        </w:rPr>
        <w:t>album</w:t>
      </w:r>
    </w:p>
    <w:p w14:paraId="7267D557" w14:textId="77777777" w:rsidR="000C700C" w:rsidRPr="000C700C" w:rsidRDefault="000C700C" w:rsidP="000C700C">
      <w:pPr>
        <w:pStyle w:val="BodyText"/>
        <w:numPr>
          <w:ilvl w:val="1"/>
          <w:numId w:val="3"/>
        </w:numPr>
        <w:rPr>
          <w:lang w:val="sr-Latn-CS"/>
        </w:rPr>
      </w:pPr>
      <w:r>
        <w:rPr>
          <w:lang w:val="sr-Latn-RS"/>
        </w:rPr>
        <w:t xml:space="preserve">Uprava aktivira komandu </w:t>
      </w:r>
      <w:r>
        <w:rPr>
          <w:i/>
          <w:lang w:val="sr-Latn-RS"/>
        </w:rPr>
        <w:t xml:space="preserve">Otvori </w:t>
      </w:r>
      <w:r>
        <w:rPr>
          <w:lang w:val="sr-Latn-RS"/>
        </w:rPr>
        <w:t>Home albuma</w:t>
      </w:r>
    </w:p>
    <w:p w14:paraId="147057C7" w14:textId="77777777" w:rsidR="000C700C" w:rsidRDefault="000C700C" w:rsidP="000C700C">
      <w:pPr>
        <w:pStyle w:val="BodyText"/>
        <w:numPr>
          <w:ilvl w:val="1"/>
          <w:numId w:val="3"/>
        </w:numPr>
        <w:rPr>
          <w:lang w:val="sr-Latn-CS"/>
        </w:rPr>
      </w:pPr>
      <w:r>
        <w:rPr>
          <w:lang w:val="sr-Latn-RS"/>
        </w:rPr>
        <w:t>Prikazuju se fotografije koje se listaju na početnoj strani</w:t>
      </w:r>
    </w:p>
    <w:p w14:paraId="34E439CC" w14:textId="77777777" w:rsidR="000C700C" w:rsidRDefault="000C700C" w:rsidP="000C700C">
      <w:pPr>
        <w:pStyle w:val="BodyText"/>
        <w:numPr>
          <w:ilvl w:val="1"/>
          <w:numId w:val="3"/>
        </w:numPr>
        <w:rPr>
          <w:lang w:val="sr-Latn-CS"/>
        </w:rPr>
      </w:pPr>
      <w:r>
        <w:rPr>
          <w:lang w:val="sr-Latn-CS"/>
        </w:rPr>
        <w:t xml:space="preserve">Uprava </w:t>
      </w:r>
      <w:r w:rsidRPr="75E20720">
        <w:rPr>
          <w:lang w:val="sr-Latn-CS"/>
        </w:rPr>
        <w:t xml:space="preserve">može obrisati fotografiju ili upload-ovati fotografiju klikom na dugme </w:t>
      </w:r>
      <w:r>
        <w:rPr>
          <w:i/>
          <w:iCs/>
          <w:lang w:val="sr-Latn-CS"/>
        </w:rPr>
        <w:t>Choose Files</w:t>
      </w:r>
      <w:r w:rsidRPr="75E20720">
        <w:rPr>
          <w:i/>
          <w:iCs/>
          <w:lang w:val="sr-Latn-CS"/>
        </w:rPr>
        <w:t>.</w:t>
      </w:r>
    </w:p>
    <w:p w14:paraId="328A0C0B" w14:textId="77777777" w:rsidR="000C700C" w:rsidRPr="00CF50A5" w:rsidRDefault="000C700C" w:rsidP="000C700C">
      <w:pPr>
        <w:pStyle w:val="BodyText"/>
        <w:numPr>
          <w:ilvl w:val="1"/>
          <w:numId w:val="3"/>
        </w:numPr>
        <w:rPr>
          <w:lang w:val="sr-Latn-CS"/>
        </w:rPr>
      </w:pPr>
      <w:r w:rsidRPr="00CF50A5">
        <w:rPr>
          <w:lang w:val="sr-Latn-CS"/>
        </w:rPr>
        <w:t xml:space="preserve">Fotografija se briše iz baze/dodaje u bazu. </w:t>
      </w:r>
    </w:p>
    <w:p w14:paraId="74FCE007" w14:textId="77777777" w:rsidR="000C700C" w:rsidRDefault="000C700C" w:rsidP="000C700C">
      <w:pPr>
        <w:pStyle w:val="BodyText"/>
        <w:numPr>
          <w:ilvl w:val="1"/>
          <w:numId w:val="3"/>
        </w:numPr>
        <w:rPr>
          <w:lang w:val="sr-Latn-CS"/>
        </w:rPr>
      </w:pPr>
      <w:r w:rsidRPr="75E20720">
        <w:rPr>
          <w:lang w:val="sr-Latn-CS"/>
        </w:rPr>
        <w:t>Prikazuje se</w:t>
      </w:r>
      <w:r>
        <w:rPr>
          <w:lang w:val="sr-Latn-CS"/>
        </w:rPr>
        <w:t xml:space="preserve"> ažurirana</w:t>
      </w:r>
      <w:r w:rsidRPr="75E20720">
        <w:rPr>
          <w:lang w:val="sr-Latn-CS"/>
        </w:rPr>
        <w:t xml:space="preserve"> stranica sa fotografijama za prikaz na početnoj strani</w:t>
      </w:r>
      <w:r>
        <w:rPr>
          <w:lang w:val="sr-Latn-CS"/>
        </w:rPr>
        <w:t>.</w:t>
      </w:r>
    </w:p>
    <w:p w14:paraId="242B6B2C" w14:textId="77777777" w:rsidR="000C700C" w:rsidRDefault="000C700C" w:rsidP="000C700C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Izuzeci:</w:t>
      </w:r>
    </w:p>
    <w:p w14:paraId="30BB4FED" w14:textId="77777777" w:rsidR="000C700C" w:rsidRDefault="000C700C" w:rsidP="000C700C">
      <w:pPr>
        <w:pStyle w:val="BodyText"/>
        <w:rPr>
          <w:lang w:val="sr-Latn-CS"/>
        </w:rPr>
      </w:pPr>
      <w:r w:rsidRPr="75E20720">
        <w:rPr>
          <w:lang w:val="sr-Latn-CS"/>
        </w:rPr>
        <w:t>Nema.</w:t>
      </w:r>
    </w:p>
    <w:p w14:paraId="1CF601E1" w14:textId="77777777" w:rsidR="000C700C" w:rsidRDefault="000C700C" w:rsidP="000C700C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Posledice:</w:t>
      </w:r>
    </w:p>
    <w:p w14:paraId="24B2D2DB" w14:textId="77777777" w:rsidR="000C700C" w:rsidRDefault="000C700C" w:rsidP="000C700C">
      <w:pPr>
        <w:pStyle w:val="BodyText"/>
        <w:rPr>
          <w:lang w:val="sr-Latn-CS"/>
        </w:rPr>
      </w:pPr>
      <w:r>
        <w:rPr>
          <w:lang w:val="sr-Latn-CS"/>
        </w:rPr>
        <w:t>Uprava je obrisala/dodala</w:t>
      </w:r>
      <w:r w:rsidRPr="75E20720">
        <w:rPr>
          <w:lang w:val="sr-Latn-CS"/>
        </w:rPr>
        <w:t xml:space="preserve"> sliku koja se prikazuje na početnoj strani.</w:t>
      </w:r>
    </w:p>
    <w:p w14:paraId="4685B154" w14:textId="70527979" w:rsidR="000C700C" w:rsidRDefault="000C700C" w:rsidP="75E20720">
      <w:pPr>
        <w:pStyle w:val="BodyText"/>
        <w:rPr>
          <w:b/>
          <w:bCs/>
          <w:lang w:val="sr-Latn-CS"/>
        </w:rPr>
      </w:pPr>
    </w:p>
    <w:p w14:paraId="5BCA9EAC" w14:textId="40D61ACE" w:rsidR="00786068" w:rsidRPr="00F05294" w:rsidRDefault="75E20720" w:rsidP="75E20720">
      <w:pPr>
        <w:pStyle w:val="Heading2"/>
        <w:rPr>
          <w:color w:val="000000" w:themeColor="text1"/>
          <w:lang w:val="sr-Latn-CS"/>
        </w:rPr>
      </w:pPr>
      <w:bookmarkStart w:id="30" w:name="_Toc11440482"/>
      <w:r w:rsidRPr="75E20720">
        <w:rPr>
          <w:lang w:val="sr-Latn-CS"/>
        </w:rPr>
        <w:t xml:space="preserve">Upravljanje </w:t>
      </w:r>
      <w:r w:rsidR="0014668A">
        <w:rPr>
          <w:lang w:val="sr-Latn-CS"/>
        </w:rPr>
        <w:t>narudžbinama</w:t>
      </w:r>
      <w:bookmarkEnd w:id="30"/>
    </w:p>
    <w:p w14:paraId="2592EFF1" w14:textId="77777777" w:rsidR="00786068" w:rsidRPr="00F05294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Kratak opis:</w:t>
      </w:r>
    </w:p>
    <w:p w14:paraId="179E6432" w14:textId="1B3B2ED9" w:rsidR="00786068" w:rsidRPr="00F05294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lang w:val="sr-Latn-CS"/>
        </w:rPr>
        <w:t>Uprava ima uvid u sve zahteve korisnika vezane za naručivanje proizvoda</w:t>
      </w:r>
      <w:r w:rsidR="0014668A">
        <w:rPr>
          <w:lang w:val="sr-Latn-CS"/>
        </w:rPr>
        <w:t xml:space="preserve"> i </w:t>
      </w:r>
      <w:r w:rsidR="00D47C30">
        <w:rPr>
          <w:lang w:val="sr-Latn-CS"/>
        </w:rPr>
        <w:t>fotografija</w:t>
      </w:r>
      <w:r w:rsidRPr="75E20720">
        <w:rPr>
          <w:lang w:val="sr-Latn-CS"/>
        </w:rPr>
        <w:t xml:space="preserve"> i mogućnost prihvatanja/odbacivanja zahteva uz slanje odgovarajuće poruke korisniku.</w:t>
      </w:r>
    </w:p>
    <w:p w14:paraId="26BCF0FF" w14:textId="77777777" w:rsidR="00786068" w:rsidRPr="00F05294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Akteri:</w:t>
      </w:r>
    </w:p>
    <w:p w14:paraId="664BE04A" w14:textId="7FA54D32" w:rsidR="00786068" w:rsidRPr="00F05294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Uprava</w:t>
      </w:r>
    </w:p>
    <w:p w14:paraId="2D0E57E9" w14:textId="77777777" w:rsidR="00786068" w:rsidRPr="00F05294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Preduslovi:</w:t>
      </w:r>
    </w:p>
    <w:p w14:paraId="3DE8AF58" w14:textId="6D0AECB7" w:rsidR="00786068" w:rsidRPr="00F05294" w:rsidRDefault="0014668A" w:rsidP="75E20720">
      <w:pPr>
        <w:pStyle w:val="BodyText"/>
        <w:rPr>
          <w:lang w:val="sr-Latn-CS"/>
        </w:rPr>
      </w:pPr>
      <w:r>
        <w:rPr>
          <w:lang w:val="sr-Latn-CS"/>
        </w:rPr>
        <w:t>Uprava</w:t>
      </w:r>
      <w:r w:rsidR="75E20720" w:rsidRPr="75E20720">
        <w:rPr>
          <w:lang w:val="sr-Latn-CS"/>
        </w:rPr>
        <w:t xml:space="preserve"> mora biti prijavljen</w:t>
      </w:r>
      <w:r>
        <w:rPr>
          <w:lang w:val="sr-Latn-CS"/>
        </w:rPr>
        <w:t>a</w:t>
      </w:r>
      <w:r w:rsidR="75E20720" w:rsidRPr="75E20720">
        <w:rPr>
          <w:lang w:val="sr-Latn-CS"/>
        </w:rPr>
        <w:t xml:space="preserve"> na portal.</w:t>
      </w:r>
    </w:p>
    <w:p w14:paraId="2DE858EC" w14:textId="77777777" w:rsidR="00786068" w:rsidRPr="00F05294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Osnovni tok:</w:t>
      </w:r>
    </w:p>
    <w:p w14:paraId="517F88A2" w14:textId="037AD151" w:rsidR="00786068" w:rsidRPr="00F05294" w:rsidRDefault="0014668A" w:rsidP="007E7172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Uprava</w:t>
      </w:r>
      <w:r w:rsidRPr="75E20720">
        <w:rPr>
          <w:lang w:val="sr-Latn-CS"/>
        </w:rPr>
        <w:t xml:space="preserve"> </w:t>
      </w:r>
      <w:r w:rsidR="75E20720" w:rsidRPr="75E20720">
        <w:rPr>
          <w:lang w:val="sr-Latn-CS"/>
        </w:rPr>
        <w:t>bira opciju iz menija za pregled svih narudžbina korisnika.</w:t>
      </w:r>
    </w:p>
    <w:p w14:paraId="1C6EAFC0" w14:textId="33B5A876" w:rsidR="00786068" w:rsidRPr="00F05294" w:rsidRDefault="75E20720" w:rsidP="007E7172">
      <w:pPr>
        <w:pStyle w:val="BodyText"/>
        <w:numPr>
          <w:ilvl w:val="0"/>
          <w:numId w:val="36"/>
        </w:numPr>
        <w:rPr>
          <w:lang w:val="sr-Latn-CS"/>
        </w:rPr>
      </w:pPr>
      <w:r w:rsidRPr="75E20720">
        <w:rPr>
          <w:lang w:val="sr-Latn-CS"/>
        </w:rPr>
        <w:t>Prikazuje se stranica</w:t>
      </w:r>
      <w:r w:rsidR="000C700C">
        <w:rPr>
          <w:lang w:val="sr-Latn-CS"/>
        </w:rPr>
        <w:t xml:space="preserve"> koja sadrži listu svih zahteva koji nisu obrađeni.</w:t>
      </w:r>
    </w:p>
    <w:p w14:paraId="4CAC8362" w14:textId="547BF15D" w:rsidR="00786068" w:rsidRPr="00F05294" w:rsidRDefault="007B4685" w:rsidP="007E7172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Upravi</w:t>
      </w:r>
      <w:r w:rsidRPr="75E20720">
        <w:rPr>
          <w:lang w:val="sr-Latn-CS"/>
        </w:rPr>
        <w:t xml:space="preserve"> </w:t>
      </w:r>
      <w:r w:rsidR="75E20720" w:rsidRPr="75E20720">
        <w:rPr>
          <w:lang w:val="sr-Latn-CS"/>
        </w:rPr>
        <w:t>se klikom na stavku u listi prikazuje nova lista koja sadrži pregled svih naručenih proizvoda koji su sadržani u zahtevu.</w:t>
      </w:r>
    </w:p>
    <w:p w14:paraId="37C07829" w14:textId="20B7CCC2" w:rsidR="00786068" w:rsidRPr="00F05294" w:rsidRDefault="007B4685" w:rsidP="007E7172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Uprava</w:t>
      </w:r>
      <w:r w:rsidRPr="75E20720">
        <w:rPr>
          <w:lang w:val="sr-Latn-CS"/>
        </w:rPr>
        <w:t xml:space="preserve"> </w:t>
      </w:r>
      <w:r w:rsidR="75E20720" w:rsidRPr="75E20720">
        <w:rPr>
          <w:lang w:val="sr-Latn-CS"/>
        </w:rPr>
        <w:t>može odbiti ili prihvatiti zahtev i poslati povratnu poruku korisniku sa informacijama o odluci.</w:t>
      </w:r>
    </w:p>
    <w:p w14:paraId="1D5F0B55" w14:textId="3D6AB4C7" w:rsidR="00786068" w:rsidRPr="007B4685" w:rsidRDefault="007B4685" w:rsidP="007E7172">
      <w:pPr>
        <w:pStyle w:val="BodyText"/>
        <w:numPr>
          <w:ilvl w:val="0"/>
          <w:numId w:val="36"/>
        </w:numPr>
        <w:rPr>
          <w:lang w:val="sr-Latn-CS"/>
        </w:rPr>
      </w:pPr>
      <w:r w:rsidRPr="007B4685">
        <w:rPr>
          <w:lang w:val="sr-Latn-CS"/>
        </w:rPr>
        <w:t xml:space="preserve">Ažuriraju se podaci </w:t>
      </w:r>
      <w:r>
        <w:rPr>
          <w:lang w:val="sr-Latn-CS"/>
        </w:rPr>
        <w:t>o</w:t>
      </w:r>
      <w:r w:rsidRPr="007B4685">
        <w:rPr>
          <w:lang w:val="sr-Latn-CS"/>
        </w:rPr>
        <w:t xml:space="preserve"> zahtevima</w:t>
      </w:r>
      <w:r w:rsidR="75E20720" w:rsidRPr="007B4685">
        <w:rPr>
          <w:lang w:val="sr-Latn-CS"/>
        </w:rPr>
        <w:t xml:space="preserve"> u bazi.</w:t>
      </w:r>
    </w:p>
    <w:p w14:paraId="4E67EA4B" w14:textId="5D79F347" w:rsidR="00786068" w:rsidRPr="00F05294" w:rsidRDefault="75E20720" w:rsidP="007E7172">
      <w:pPr>
        <w:pStyle w:val="BodyText"/>
        <w:numPr>
          <w:ilvl w:val="0"/>
          <w:numId w:val="36"/>
        </w:numPr>
        <w:rPr>
          <w:lang w:val="sr-Latn-CS"/>
        </w:rPr>
      </w:pPr>
      <w:r w:rsidRPr="75E20720">
        <w:rPr>
          <w:lang w:val="sr-Latn-CS"/>
        </w:rPr>
        <w:t>Prikazuje se stranica koja sadrži ažuriranu listu svih zahteva.</w:t>
      </w:r>
    </w:p>
    <w:p w14:paraId="61DCF6D8" w14:textId="26635886" w:rsidR="00786068" w:rsidRPr="00F05294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Izuzeci:</w:t>
      </w:r>
    </w:p>
    <w:p w14:paraId="6D7A5D97" w14:textId="77777777" w:rsidR="00786068" w:rsidRPr="00F05294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Nema.</w:t>
      </w:r>
    </w:p>
    <w:p w14:paraId="1E19176A" w14:textId="77777777" w:rsidR="00786068" w:rsidRPr="00F05294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Posledice:</w:t>
      </w:r>
    </w:p>
    <w:p w14:paraId="04DB14BF" w14:textId="08BF575F" w:rsidR="00786068" w:rsidRPr="00D47C30" w:rsidRDefault="75E20720" w:rsidP="00D47C30">
      <w:pPr>
        <w:pStyle w:val="BodyText"/>
        <w:rPr>
          <w:b/>
          <w:bCs/>
          <w:lang w:val="sr-Latn-CS"/>
        </w:rPr>
      </w:pPr>
      <w:r w:rsidRPr="75E20720">
        <w:rPr>
          <w:lang w:val="sr-Latn-CS"/>
        </w:rPr>
        <w:t>Uprava je prihvatila/odbila zahtev korisnika za naručivanje proizvoda i obavestila ga o tome.</w:t>
      </w:r>
    </w:p>
    <w:p w14:paraId="460E1A90" w14:textId="3BDA0AB6" w:rsidR="75E20720" w:rsidRDefault="75E20720" w:rsidP="75E20720">
      <w:pPr>
        <w:pStyle w:val="Heading2"/>
        <w:rPr>
          <w:color w:val="000000" w:themeColor="text1"/>
          <w:lang w:val="sr-Latn-CS"/>
        </w:rPr>
      </w:pPr>
      <w:bookmarkStart w:id="31" w:name="_Toc11440483"/>
      <w:r w:rsidRPr="75E20720">
        <w:rPr>
          <w:lang w:val="sr-Latn-CS"/>
        </w:rPr>
        <w:lastRenderedPageBreak/>
        <w:t xml:space="preserve">Upravljanje zahtevima </w:t>
      </w:r>
      <w:r w:rsidR="000E44F7">
        <w:rPr>
          <w:lang w:val="sr-Latn-CS"/>
        </w:rPr>
        <w:t>za zakazivanje fotografisanja</w:t>
      </w:r>
      <w:bookmarkEnd w:id="31"/>
    </w:p>
    <w:p w14:paraId="2933C1E3" w14:textId="77777777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Kratak opis:</w:t>
      </w:r>
    </w:p>
    <w:p w14:paraId="428F6D6E" w14:textId="28E405D6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lang w:val="sr-Latn-CS"/>
        </w:rPr>
        <w:t>Uprava ima uvid u sve zahteve korisnika vezane za zakazivanje fotografisanja i mogućnost prihvatanja/odb</w:t>
      </w:r>
      <w:r w:rsidR="000E44F7">
        <w:rPr>
          <w:lang w:val="sr-Latn-CS"/>
        </w:rPr>
        <w:t>ijanja</w:t>
      </w:r>
      <w:r w:rsidRPr="75E20720">
        <w:rPr>
          <w:lang w:val="sr-Latn-CS"/>
        </w:rPr>
        <w:t xml:space="preserve"> zahteva uz slanje odgovarajuće poruke korisniku.</w:t>
      </w:r>
    </w:p>
    <w:p w14:paraId="22C0CB80" w14:textId="77777777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Akteri:</w:t>
      </w:r>
    </w:p>
    <w:p w14:paraId="385D1A25" w14:textId="7FA54D32" w:rsidR="75E20720" w:rsidRDefault="75E20720" w:rsidP="75E20720">
      <w:pPr>
        <w:pStyle w:val="BodyText"/>
        <w:rPr>
          <w:lang w:val="sr-Latn-CS"/>
        </w:rPr>
      </w:pPr>
      <w:r w:rsidRPr="75E20720">
        <w:rPr>
          <w:lang w:val="sr-Latn-CS"/>
        </w:rPr>
        <w:t>Uprava</w:t>
      </w:r>
    </w:p>
    <w:p w14:paraId="11703EC4" w14:textId="77777777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Preduslovi:</w:t>
      </w:r>
    </w:p>
    <w:p w14:paraId="1E0FEDEA" w14:textId="1E29197D" w:rsidR="75E20720" w:rsidRDefault="000E44F7" w:rsidP="75E20720">
      <w:pPr>
        <w:pStyle w:val="BodyText"/>
        <w:rPr>
          <w:lang w:val="sr-Latn-CS"/>
        </w:rPr>
      </w:pPr>
      <w:r>
        <w:rPr>
          <w:lang w:val="sr-Latn-CS"/>
        </w:rPr>
        <w:t>Uprava</w:t>
      </w:r>
      <w:r w:rsidR="75E20720" w:rsidRPr="75E20720">
        <w:rPr>
          <w:lang w:val="sr-Latn-CS"/>
        </w:rPr>
        <w:t xml:space="preserve"> mora biti prijavljen</w:t>
      </w:r>
      <w:r w:rsidR="00E25738">
        <w:rPr>
          <w:lang w:val="sr-Latn-CS"/>
        </w:rPr>
        <w:t>a</w:t>
      </w:r>
      <w:r w:rsidR="75E20720" w:rsidRPr="75E20720">
        <w:rPr>
          <w:lang w:val="sr-Latn-CS"/>
        </w:rPr>
        <w:t xml:space="preserve"> na portal.</w:t>
      </w:r>
    </w:p>
    <w:p w14:paraId="2B2B2738" w14:textId="77777777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Osnovni tok:</w:t>
      </w:r>
    </w:p>
    <w:p w14:paraId="5C075F12" w14:textId="080EEA32" w:rsidR="75E20720" w:rsidRDefault="000E44F7" w:rsidP="007E7172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Uprava</w:t>
      </w:r>
      <w:r w:rsidRPr="75E20720">
        <w:rPr>
          <w:lang w:val="sr-Latn-CS"/>
        </w:rPr>
        <w:t xml:space="preserve"> </w:t>
      </w:r>
      <w:r w:rsidR="75E20720" w:rsidRPr="75E20720">
        <w:rPr>
          <w:lang w:val="sr-Latn-CS"/>
        </w:rPr>
        <w:t xml:space="preserve">bira opciju iz menija za pregled svih </w:t>
      </w:r>
      <w:r>
        <w:rPr>
          <w:lang w:val="sr-Latn-CS"/>
        </w:rPr>
        <w:t>zakazivanja</w:t>
      </w:r>
      <w:r w:rsidR="75E20720" w:rsidRPr="75E20720">
        <w:rPr>
          <w:lang w:val="sr-Latn-CS"/>
        </w:rPr>
        <w:t>.</w:t>
      </w:r>
    </w:p>
    <w:p w14:paraId="062F92A3" w14:textId="54BDAC8F" w:rsidR="00E25738" w:rsidRDefault="00E25738" w:rsidP="007E7172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Prikazuje se stranica koja sadrži kalendar sa prikazom slobodnih</w:t>
      </w:r>
      <w:r w:rsidR="000345D9">
        <w:rPr>
          <w:lang w:val="sr-Latn-CS"/>
        </w:rPr>
        <w:t>,</w:t>
      </w:r>
      <w:r>
        <w:rPr>
          <w:lang w:val="sr-Latn-CS"/>
        </w:rPr>
        <w:t xml:space="preserve"> zauzetih </w:t>
      </w:r>
      <w:r w:rsidR="000345D9">
        <w:rPr>
          <w:lang w:val="sr-Latn-CS"/>
        </w:rPr>
        <w:t xml:space="preserve">i </w:t>
      </w:r>
      <w:r>
        <w:rPr>
          <w:lang w:val="sr-Latn-CS"/>
        </w:rPr>
        <w:t>termina</w:t>
      </w:r>
      <w:r w:rsidR="000345D9">
        <w:rPr>
          <w:lang w:val="sr-Latn-CS"/>
        </w:rPr>
        <w:t xml:space="preserve"> na čekanju</w:t>
      </w:r>
      <w:r w:rsidR="00CD725A">
        <w:rPr>
          <w:lang w:val="sr-Latn-CS"/>
        </w:rPr>
        <w:t>.</w:t>
      </w:r>
    </w:p>
    <w:p w14:paraId="34C2F5D0" w14:textId="44EAB513" w:rsidR="75E20720" w:rsidRDefault="000345D9" w:rsidP="007E7172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Upravi</w:t>
      </w:r>
      <w:r w:rsidRPr="75E20720">
        <w:rPr>
          <w:lang w:val="sr-Latn-CS"/>
        </w:rPr>
        <w:t xml:space="preserve"> </w:t>
      </w:r>
      <w:r w:rsidR="75E20720" w:rsidRPr="75E20720">
        <w:rPr>
          <w:lang w:val="sr-Latn-CS"/>
        </w:rPr>
        <w:t xml:space="preserve">se </w:t>
      </w:r>
      <w:r w:rsidR="00CD725A">
        <w:rPr>
          <w:lang w:val="sr-Latn-CS"/>
        </w:rPr>
        <w:t>ispod kalendara</w:t>
      </w:r>
      <w:r>
        <w:rPr>
          <w:lang w:val="sr-Latn-CS"/>
        </w:rPr>
        <w:t xml:space="preserve"> </w:t>
      </w:r>
      <w:r w:rsidR="75E20720" w:rsidRPr="75E20720">
        <w:rPr>
          <w:lang w:val="sr-Latn-CS"/>
        </w:rPr>
        <w:t xml:space="preserve">prikazuje lista koja sadrži pregled svih </w:t>
      </w:r>
      <w:r w:rsidR="00CD725A">
        <w:rPr>
          <w:lang w:val="sr-Latn-CS"/>
        </w:rPr>
        <w:t xml:space="preserve">neobrađenih </w:t>
      </w:r>
      <w:r>
        <w:rPr>
          <w:lang w:val="sr-Latn-CS"/>
        </w:rPr>
        <w:t xml:space="preserve">zahteva </w:t>
      </w:r>
      <w:r w:rsidR="00CD725A">
        <w:rPr>
          <w:lang w:val="sr-Latn-CS"/>
        </w:rPr>
        <w:t xml:space="preserve">i </w:t>
      </w:r>
      <w:r w:rsidR="00CD725A" w:rsidRPr="75E20720">
        <w:rPr>
          <w:lang w:val="sr-Latn-CS"/>
        </w:rPr>
        <w:t xml:space="preserve">lista koja sadrži pregled svih </w:t>
      </w:r>
      <w:r w:rsidR="00CD725A">
        <w:rPr>
          <w:lang w:val="sr-Latn-CS"/>
        </w:rPr>
        <w:t>potvrđenih zahteva.</w:t>
      </w:r>
    </w:p>
    <w:p w14:paraId="51B70FC3" w14:textId="7470D56F" w:rsidR="75E20720" w:rsidRDefault="000345D9" w:rsidP="007E7172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Uprava</w:t>
      </w:r>
      <w:r w:rsidRPr="75E20720">
        <w:rPr>
          <w:lang w:val="sr-Latn-CS"/>
        </w:rPr>
        <w:t xml:space="preserve"> </w:t>
      </w:r>
      <w:r w:rsidR="75E20720" w:rsidRPr="75E20720">
        <w:rPr>
          <w:lang w:val="sr-Latn-CS"/>
        </w:rPr>
        <w:t>može odbiti ili prihvatiti zahtev</w:t>
      </w:r>
      <w:r>
        <w:rPr>
          <w:lang w:val="sr-Latn-CS"/>
        </w:rPr>
        <w:t xml:space="preserve"> uz prethodno selektovanje fotografa koje angažuje za taj događaj</w:t>
      </w:r>
      <w:r w:rsidR="75E20720" w:rsidRPr="75E20720">
        <w:rPr>
          <w:lang w:val="sr-Latn-CS"/>
        </w:rPr>
        <w:t xml:space="preserve"> i poslati povratnu poruku korisniku sa informacijama o odluci</w:t>
      </w:r>
      <w:r w:rsidR="00CC3449">
        <w:t>[</w:t>
      </w:r>
      <w:proofErr w:type="spellStart"/>
      <w:r w:rsidR="00CC3449">
        <w:t>izuzezak</w:t>
      </w:r>
      <w:proofErr w:type="spellEnd"/>
      <w:r w:rsidR="00CC3449">
        <w:t xml:space="preserve">: </w:t>
      </w:r>
      <w:r w:rsidR="00CC3449" w:rsidRPr="00CC3449">
        <w:rPr>
          <w:lang w:val="sr-Latn-RS"/>
        </w:rPr>
        <w:t>Nije izabran fotograf</w:t>
      </w:r>
      <w:r w:rsidR="00CC3449">
        <w:t>]</w:t>
      </w:r>
      <w:r w:rsidR="75E20720" w:rsidRPr="75E20720">
        <w:rPr>
          <w:lang w:val="sr-Latn-CS"/>
        </w:rPr>
        <w:t>.</w:t>
      </w:r>
    </w:p>
    <w:p w14:paraId="36A381AF" w14:textId="45BACEF7" w:rsidR="000345D9" w:rsidRPr="000345D9" w:rsidRDefault="000345D9" w:rsidP="007E7172">
      <w:pPr>
        <w:pStyle w:val="BodyText"/>
        <w:numPr>
          <w:ilvl w:val="0"/>
          <w:numId w:val="35"/>
        </w:numPr>
        <w:rPr>
          <w:lang w:val="sr-Latn-CS"/>
        </w:rPr>
      </w:pPr>
      <w:r w:rsidRPr="007B4685">
        <w:rPr>
          <w:lang w:val="sr-Latn-CS"/>
        </w:rPr>
        <w:t xml:space="preserve">Ažuriraju se podaci </w:t>
      </w:r>
      <w:r>
        <w:rPr>
          <w:lang w:val="sr-Latn-CS"/>
        </w:rPr>
        <w:t>o</w:t>
      </w:r>
      <w:r w:rsidRPr="007B4685">
        <w:rPr>
          <w:lang w:val="sr-Latn-CS"/>
        </w:rPr>
        <w:t xml:space="preserve"> zahtevima u bazi.</w:t>
      </w:r>
    </w:p>
    <w:p w14:paraId="06F397B7" w14:textId="7790BC83" w:rsidR="75E20720" w:rsidRDefault="75E20720" w:rsidP="007E7172">
      <w:pPr>
        <w:pStyle w:val="BodyText"/>
        <w:numPr>
          <w:ilvl w:val="0"/>
          <w:numId w:val="35"/>
        </w:numPr>
        <w:rPr>
          <w:lang w:val="sr-Latn-CS"/>
        </w:rPr>
      </w:pPr>
      <w:r w:rsidRPr="75E20720">
        <w:rPr>
          <w:lang w:val="sr-Latn-CS"/>
        </w:rPr>
        <w:t>Prikazuje se</w:t>
      </w:r>
      <w:r w:rsidR="000345D9">
        <w:rPr>
          <w:lang w:val="sr-Latn-CS"/>
        </w:rPr>
        <w:t xml:space="preserve"> stranica koja sadrži </w:t>
      </w:r>
      <w:r w:rsidR="00CD725A">
        <w:rPr>
          <w:lang w:val="sr-Latn-CS"/>
        </w:rPr>
        <w:t>kalendar sa ažuriranim datumima i listama.</w:t>
      </w:r>
    </w:p>
    <w:p w14:paraId="6173FC3B" w14:textId="26635886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Izuzeci:</w:t>
      </w:r>
    </w:p>
    <w:p w14:paraId="46B93300" w14:textId="004B9DC1" w:rsidR="75E20720" w:rsidRPr="001B11F1" w:rsidRDefault="001B11F1" w:rsidP="001B11F1">
      <w:pPr>
        <w:pStyle w:val="BodyText"/>
        <w:ind w:left="0"/>
      </w:pPr>
      <w:r>
        <w:rPr>
          <w:i/>
          <w:lang w:val="sr-Latn-CS"/>
        </w:rPr>
        <w:tab/>
      </w:r>
      <w:r>
        <w:t>[</w:t>
      </w:r>
      <w:r>
        <w:rPr>
          <w:i/>
          <w:lang w:val="sr-Latn-RS"/>
        </w:rPr>
        <w:t>Nije izabran fotograf</w:t>
      </w:r>
      <w:r>
        <w:t xml:space="preserve">]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fotografa</w:t>
      </w:r>
      <w:proofErr w:type="spellEnd"/>
      <w:r>
        <w:t xml:space="preserve"> pre </w:t>
      </w:r>
      <w:proofErr w:type="spellStart"/>
      <w:r>
        <w:t>potvrđivanja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2DD4F7CD" w14:textId="77777777" w:rsidR="75E20720" w:rsidRDefault="75E20720" w:rsidP="75E20720">
      <w:pPr>
        <w:pStyle w:val="BodyText"/>
        <w:rPr>
          <w:b/>
          <w:bCs/>
          <w:lang w:val="sr-Latn-CS"/>
        </w:rPr>
      </w:pPr>
      <w:r w:rsidRPr="75E20720">
        <w:rPr>
          <w:b/>
          <w:bCs/>
          <w:lang w:val="sr-Latn-CS"/>
        </w:rPr>
        <w:t>Posledice:</w:t>
      </w:r>
    </w:p>
    <w:p w14:paraId="1BF4C1CF" w14:textId="2D2707DF" w:rsidR="0089682A" w:rsidRDefault="75E20720" w:rsidP="00CD725A">
      <w:pPr>
        <w:pStyle w:val="BodyText"/>
        <w:rPr>
          <w:lang w:val="sr-Latn-CS"/>
        </w:rPr>
      </w:pPr>
      <w:r w:rsidRPr="75E20720">
        <w:rPr>
          <w:lang w:val="sr-Latn-CS"/>
        </w:rPr>
        <w:t>Uprava je prihvatila/odbila zahtev korisnika za</w:t>
      </w:r>
      <w:r w:rsidR="001B11F1">
        <w:rPr>
          <w:lang w:val="sr-Latn-CS"/>
        </w:rPr>
        <w:t xml:space="preserve"> zakazivanje fotografisanja</w:t>
      </w:r>
      <w:r w:rsidR="00CD725A">
        <w:rPr>
          <w:lang w:val="sr-Latn-CS"/>
        </w:rPr>
        <w:t>, obavestila ga o tome i dodelila angažovanje fotografima.</w:t>
      </w:r>
    </w:p>
    <w:p w14:paraId="4D65CEA7" w14:textId="77777777" w:rsidR="00CD725A" w:rsidRPr="00CD725A" w:rsidRDefault="00CD725A" w:rsidP="00CD725A">
      <w:pPr>
        <w:pStyle w:val="BodyText"/>
        <w:rPr>
          <w:b/>
          <w:bCs/>
          <w:lang w:val="sr-Latn-CS"/>
        </w:rPr>
      </w:pPr>
    </w:p>
    <w:p w14:paraId="03DB0837" w14:textId="256E0FC3" w:rsidR="00786068" w:rsidRPr="008A7C94" w:rsidRDefault="00CD725A" w:rsidP="00786068">
      <w:pPr>
        <w:pStyle w:val="Heading2"/>
        <w:rPr>
          <w:lang w:val="sr-Latn-CS"/>
        </w:rPr>
      </w:pPr>
      <w:bookmarkStart w:id="32" w:name="_Toc11440484"/>
      <w:r>
        <w:rPr>
          <w:lang w:val="sr-Latn-CS"/>
        </w:rPr>
        <w:t>Evidencija članova</w:t>
      </w:r>
      <w:bookmarkEnd w:id="32"/>
    </w:p>
    <w:p w14:paraId="4EB51603" w14:textId="77777777" w:rsidR="007E0B43" w:rsidRPr="008A7C94" w:rsidRDefault="007E0B43" w:rsidP="007E0B43">
      <w:pPr>
        <w:pStyle w:val="BodyText"/>
        <w:rPr>
          <w:b/>
          <w:bCs/>
          <w:lang w:val="sr-Latn-CS"/>
        </w:rPr>
      </w:pPr>
      <w:r w:rsidRPr="008A7C94">
        <w:rPr>
          <w:b/>
          <w:bCs/>
          <w:lang w:val="sr-Latn-CS"/>
        </w:rPr>
        <w:t>Kratak opis:</w:t>
      </w:r>
    </w:p>
    <w:p w14:paraId="0E32D0D7" w14:textId="750A02CF" w:rsidR="007E0B43" w:rsidRPr="008A7C94" w:rsidRDefault="00407EF3" w:rsidP="007E0B43">
      <w:pPr>
        <w:pStyle w:val="BodyText"/>
        <w:rPr>
          <w:lang w:val="sr-Latn-CS"/>
        </w:rPr>
      </w:pPr>
      <w:r w:rsidRPr="008A7C94">
        <w:rPr>
          <w:lang w:val="sr-Latn-CS"/>
        </w:rPr>
        <w:t xml:space="preserve">Prikaz </w:t>
      </w:r>
      <w:r w:rsidR="003341BB" w:rsidRPr="008A7C94">
        <w:rPr>
          <w:lang w:val="sr-Latn-CS"/>
        </w:rPr>
        <w:t>svih profila i pretraživanje po kategorijama.</w:t>
      </w:r>
    </w:p>
    <w:p w14:paraId="60A81C3A" w14:textId="77777777" w:rsidR="007E0B43" w:rsidRPr="008A7C94" w:rsidRDefault="007E0B43" w:rsidP="002C12A7">
      <w:pPr>
        <w:pStyle w:val="BodyText"/>
        <w:keepNext/>
        <w:rPr>
          <w:b/>
          <w:bCs/>
          <w:lang w:val="sr-Latn-CS"/>
        </w:rPr>
      </w:pPr>
      <w:r w:rsidRPr="008A7C94">
        <w:rPr>
          <w:b/>
          <w:bCs/>
          <w:lang w:val="sr-Latn-CS"/>
        </w:rPr>
        <w:t>Akteri:</w:t>
      </w:r>
    </w:p>
    <w:p w14:paraId="23D19E51" w14:textId="77777777" w:rsidR="003341BB" w:rsidRPr="008A7C94" w:rsidRDefault="003341BB" w:rsidP="002C12A7">
      <w:pPr>
        <w:pStyle w:val="BodyText"/>
        <w:keepNext/>
        <w:rPr>
          <w:lang w:val="sr-Latn-CS"/>
        </w:rPr>
      </w:pPr>
      <w:r w:rsidRPr="008A7C94">
        <w:rPr>
          <w:lang w:val="sr-Latn-CS"/>
        </w:rPr>
        <w:t>Uprava</w:t>
      </w:r>
    </w:p>
    <w:p w14:paraId="07A9B9C6" w14:textId="5803C60C" w:rsidR="007E0B43" w:rsidRPr="008A7C94" w:rsidRDefault="007E0B43" w:rsidP="002C12A7">
      <w:pPr>
        <w:pStyle w:val="BodyText"/>
        <w:keepNext/>
        <w:rPr>
          <w:b/>
          <w:bCs/>
          <w:lang w:val="sr-Latn-CS"/>
        </w:rPr>
      </w:pPr>
      <w:r w:rsidRPr="008A7C94">
        <w:rPr>
          <w:b/>
          <w:bCs/>
          <w:lang w:val="sr-Latn-CS"/>
        </w:rPr>
        <w:t>Preduslovi:</w:t>
      </w:r>
    </w:p>
    <w:p w14:paraId="4816D0C9" w14:textId="77777777" w:rsidR="003341BB" w:rsidRPr="008A7C94" w:rsidRDefault="003341BB" w:rsidP="003341BB">
      <w:pPr>
        <w:pStyle w:val="BodyText"/>
        <w:rPr>
          <w:lang w:val="sr-Latn-CS"/>
        </w:rPr>
      </w:pPr>
      <w:r w:rsidRPr="008A7C94">
        <w:rPr>
          <w:lang w:val="sr-Latn-CS"/>
        </w:rPr>
        <w:t>Uprava mora biti prijavljena na portal.</w:t>
      </w:r>
    </w:p>
    <w:p w14:paraId="37BDC2B3" w14:textId="77777777" w:rsidR="00255A41" w:rsidRPr="008A7C94" w:rsidRDefault="007E0B43" w:rsidP="002C12A7">
      <w:pPr>
        <w:pStyle w:val="BodyText"/>
        <w:keepNext/>
        <w:rPr>
          <w:b/>
          <w:bCs/>
          <w:lang w:val="sr-Latn-CS"/>
        </w:rPr>
      </w:pPr>
      <w:r w:rsidRPr="008A7C94">
        <w:rPr>
          <w:b/>
          <w:bCs/>
          <w:lang w:val="sr-Latn-CS"/>
        </w:rPr>
        <w:t>Osnovni tok:</w:t>
      </w:r>
    </w:p>
    <w:p w14:paraId="20EBA4A0" w14:textId="7F64B81C" w:rsidR="003341BB" w:rsidRPr="008A7C94" w:rsidRDefault="003341BB" w:rsidP="003341BB">
      <w:pPr>
        <w:pStyle w:val="BodyText"/>
        <w:numPr>
          <w:ilvl w:val="0"/>
          <w:numId w:val="15"/>
        </w:numPr>
        <w:rPr>
          <w:lang w:val="sr-Latn-CS"/>
        </w:rPr>
      </w:pPr>
      <w:r w:rsidRPr="008A7C94">
        <w:rPr>
          <w:lang w:val="sr-Latn-CS"/>
        </w:rPr>
        <w:t>Uprava bira opciju iz menija za evidenciju profila.</w:t>
      </w:r>
    </w:p>
    <w:p w14:paraId="55F801AE" w14:textId="772D6ABB" w:rsidR="003341BB" w:rsidRPr="008A7C94" w:rsidRDefault="003341BB" w:rsidP="003341BB">
      <w:pPr>
        <w:pStyle w:val="BodyText"/>
        <w:numPr>
          <w:ilvl w:val="0"/>
          <w:numId w:val="15"/>
        </w:numPr>
        <w:rPr>
          <w:lang w:val="sr-Latn-CS"/>
        </w:rPr>
      </w:pPr>
      <w:r w:rsidRPr="008A7C94">
        <w:rPr>
          <w:lang w:val="sr-Latn-CS"/>
        </w:rPr>
        <w:t>Prikazuje se stranica sa listom profila i mogućim filterima.</w:t>
      </w:r>
    </w:p>
    <w:p w14:paraId="07E9E0F5" w14:textId="785D1DDE" w:rsidR="003341BB" w:rsidRPr="008A7C94" w:rsidRDefault="003341BB" w:rsidP="003341BB">
      <w:pPr>
        <w:pStyle w:val="BodyText"/>
        <w:numPr>
          <w:ilvl w:val="0"/>
          <w:numId w:val="15"/>
        </w:numPr>
        <w:rPr>
          <w:lang w:val="sr-Latn-CS"/>
        </w:rPr>
      </w:pPr>
      <w:r w:rsidRPr="008A7C94">
        <w:rPr>
          <w:lang w:val="sr-Latn-CS"/>
        </w:rPr>
        <w:t>Korišćenjem filtera prikazuje se redukovana lista profila.</w:t>
      </w:r>
    </w:p>
    <w:p w14:paraId="689D8374" w14:textId="0311DF7C" w:rsidR="007E0B43" w:rsidRPr="008A7C94" w:rsidRDefault="00255A41" w:rsidP="002C12A7">
      <w:pPr>
        <w:pStyle w:val="BodyText"/>
        <w:keepNext/>
        <w:rPr>
          <w:b/>
          <w:bCs/>
          <w:lang w:val="sr-Latn-CS"/>
        </w:rPr>
      </w:pPr>
      <w:r w:rsidRPr="008A7C94">
        <w:rPr>
          <w:b/>
          <w:bCs/>
          <w:lang w:val="sr-Latn-CS"/>
        </w:rPr>
        <w:t>I</w:t>
      </w:r>
      <w:r w:rsidR="007E0B43" w:rsidRPr="008A7C94">
        <w:rPr>
          <w:b/>
          <w:bCs/>
          <w:lang w:val="sr-Latn-CS"/>
        </w:rPr>
        <w:t>zuzeci:</w:t>
      </w:r>
    </w:p>
    <w:p w14:paraId="5F0378BB" w14:textId="77777777" w:rsidR="007E0B43" w:rsidRPr="008A7C94" w:rsidRDefault="00686570" w:rsidP="007E0B43">
      <w:pPr>
        <w:pStyle w:val="BodyText"/>
        <w:rPr>
          <w:lang w:val="sr-Latn-CS"/>
        </w:rPr>
      </w:pPr>
      <w:r w:rsidRPr="008A7C94">
        <w:rPr>
          <w:lang w:val="sr-Latn-CS"/>
        </w:rPr>
        <w:t>Nema.</w:t>
      </w:r>
    </w:p>
    <w:p w14:paraId="782790D7" w14:textId="77777777" w:rsidR="007E0B43" w:rsidRPr="008A7C94" w:rsidRDefault="007E0B43" w:rsidP="002C12A7">
      <w:pPr>
        <w:pStyle w:val="BodyText"/>
        <w:keepNext/>
        <w:rPr>
          <w:b/>
          <w:bCs/>
          <w:lang w:val="sr-Latn-CS"/>
        </w:rPr>
      </w:pPr>
      <w:r w:rsidRPr="008A7C94">
        <w:rPr>
          <w:b/>
          <w:bCs/>
          <w:lang w:val="sr-Latn-CS"/>
        </w:rPr>
        <w:lastRenderedPageBreak/>
        <w:t>Posledice:</w:t>
      </w:r>
    </w:p>
    <w:p w14:paraId="4FB57BA7" w14:textId="5F81A03C" w:rsidR="007E0B43" w:rsidRPr="008A7C94" w:rsidRDefault="00686570" w:rsidP="00255A41">
      <w:pPr>
        <w:pStyle w:val="BodyText"/>
        <w:rPr>
          <w:lang w:val="sr-Latn-CS"/>
        </w:rPr>
      </w:pPr>
      <w:r w:rsidRPr="008A7C94">
        <w:rPr>
          <w:lang w:val="sr-Latn-CS"/>
        </w:rPr>
        <w:t xml:space="preserve">Tekuća stranica je stranica sa informacijama o </w:t>
      </w:r>
      <w:r w:rsidR="008A7C94" w:rsidRPr="008A7C94">
        <w:rPr>
          <w:lang w:val="sr-Latn-CS"/>
        </w:rPr>
        <w:t>profilima</w:t>
      </w:r>
      <w:r w:rsidRPr="008A7C94">
        <w:rPr>
          <w:lang w:val="sr-Latn-CS"/>
        </w:rPr>
        <w:t>.</w:t>
      </w:r>
    </w:p>
    <w:p w14:paraId="2CE72E3F" w14:textId="0460D1E2" w:rsidR="00786068" w:rsidRPr="003C1662" w:rsidRDefault="008A7C94" w:rsidP="003D60F1">
      <w:pPr>
        <w:pStyle w:val="Heading2"/>
        <w:rPr>
          <w:lang w:val="sr-Latn-CS"/>
        </w:rPr>
      </w:pPr>
      <w:bookmarkStart w:id="33" w:name="_Toc11440485"/>
      <w:r w:rsidRPr="003C1662">
        <w:rPr>
          <w:lang w:val="sr-Latn-CS"/>
        </w:rPr>
        <w:t>Dodavanje profila fotografa</w:t>
      </w:r>
      <w:bookmarkEnd w:id="33"/>
    </w:p>
    <w:p w14:paraId="3D214E3B" w14:textId="18B088CF" w:rsidR="008A7C94" w:rsidRPr="003C1662" w:rsidRDefault="007E0B43" w:rsidP="008A7C94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Kratak opis:</w:t>
      </w:r>
    </w:p>
    <w:p w14:paraId="477D3881" w14:textId="24E3A10D" w:rsidR="008A7C94" w:rsidRPr="003C1662" w:rsidRDefault="008A7C94" w:rsidP="008A7C94">
      <w:pPr>
        <w:pStyle w:val="BodyText"/>
        <w:keepNext/>
        <w:rPr>
          <w:bCs/>
          <w:lang w:val="sr-Latn-CS"/>
        </w:rPr>
      </w:pPr>
      <w:r w:rsidRPr="003C1662">
        <w:rPr>
          <w:bCs/>
          <w:lang w:val="sr-Latn-CS"/>
        </w:rPr>
        <w:t>Kreiranje korisničkog naloga za novog fotografa.</w:t>
      </w:r>
    </w:p>
    <w:p w14:paraId="221FEF9E" w14:textId="77777777" w:rsidR="007E0B43" w:rsidRPr="003C1662" w:rsidRDefault="007E0B43" w:rsidP="002C12A7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Akteri:</w:t>
      </w:r>
    </w:p>
    <w:p w14:paraId="3777B204" w14:textId="68005007" w:rsidR="007E0B43" w:rsidRPr="003C1662" w:rsidRDefault="008A7C94" w:rsidP="007E0B43">
      <w:pPr>
        <w:pStyle w:val="BodyText"/>
        <w:rPr>
          <w:lang w:val="sr-Latn-CS"/>
        </w:rPr>
      </w:pPr>
      <w:r w:rsidRPr="003C1662">
        <w:rPr>
          <w:lang w:val="sr-Latn-CS"/>
        </w:rPr>
        <w:t>Uprava.</w:t>
      </w:r>
    </w:p>
    <w:p w14:paraId="35FDA4D3" w14:textId="77777777" w:rsidR="007E0B43" w:rsidRPr="003C1662" w:rsidRDefault="007E0B43" w:rsidP="002C12A7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Preduslovi:</w:t>
      </w:r>
    </w:p>
    <w:p w14:paraId="706B980C" w14:textId="7BA91881" w:rsidR="007E0B43" w:rsidRPr="003C1662" w:rsidRDefault="008A7C94" w:rsidP="00CF2AB8">
      <w:pPr>
        <w:pStyle w:val="BodyText"/>
        <w:rPr>
          <w:lang w:val="sr-Latn-CS"/>
        </w:rPr>
      </w:pPr>
      <w:r w:rsidRPr="003C1662">
        <w:rPr>
          <w:lang w:val="sr-Latn-CS"/>
        </w:rPr>
        <w:t xml:space="preserve">Uprava </w:t>
      </w:r>
      <w:r w:rsidR="00CF2AB8" w:rsidRPr="003C1662">
        <w:rPr>
          <w:lang w:val="sr-Latn-CS"/>
        </w:rPr>
        <w:t>je trenutno prijavljen</w:t>
      </w:r>
      <w:r w:rsidRPr="003C1662">
        <w:rPr>
          <w:lang w:val="sr-Latn-CS"/>
        </w:rPr>
        <w:t>a</w:t>
      </w:r>
      <w:r w:rsidR="00CF2AB8" w:rsidRPr="003C1662">
        <w:rPr>
          <w:lang w:val="sr-Latn-CS"/>
        </w:rPr>
        <w:t>.</w:t>
      </w:r>
    </w:p>
    <w:p w14:paraId="76A76AD5" w14:textId="77777777" w:rsidR="007E0B43" w:rsidRPr="003C1662" w:rsidRDefault="007E0B43" w:rsidP="002C12A7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Osnovni tok:</w:t>
      </w:r>
    </w:p>
    <w:p w14:paraId="07D00AF3" w14:textId="77777777" w:rsidR="008A7C94" w:rsidRPr="003C1662" w:rsidRDefault="008A7C94" w:rsidP="007E7172">
      <w:pPr>
        <w:pStyle w:val="BodyText"/>
        <w:numPr>
          <w:ilvl w:val="0"/>
          <w:numId w:val="34"/>
        </w:numPr>
        <w:rPr>
          <w:lang w:val="sr-Latn-CS"/>
        </w:rPr>
      </w:pPr>
      <w:r w:rsidRPr="003C1662">
        <w:rPr>
          <w:lang w:val="sr-Latn-CS"/>
        </w:rPr>
        <w:t>Uprava bira opciju iz menija za evidenciju profila.</w:t>
      </w:r>
    </w:p>
    <w:p w14:paraId="5340B20A" w14:textId="48C56D6A" w:rsidR="008A7C94" w:rsidRPr="003C1662" w:rsidRDefault="008A7C94" w:rsidP="007E7172">
      <w:pPr>
        <w:pStyle w:val="BodyText"/>
        <w:numPr>
          <w:ilvl w:val="0"/>
          <w:numId w:val="34"/>
        </w:numPr>
        <w:rPr>
          <w:lang w:val="sr-Latn-CS"/>
        </w:rPr>
      </w:pPr>
      <w:r w:rsidRPr="003C1662">
        <w:rPr>
          <w:lang w:val="sr-Latn-CS"/>
        </w:rPr>
        <w:t>Prikazuje se stranica sa listom profila.</w:t>
      </w:r>
    </w:p>
    <w:p w14:paraId="635BF3E0" w14:textId="0BEBE928" w:rsidR="00CF2AB8" w:rsidRPr="003C1662" w:rsidRDefault="00E36647" w:rsidP="007E7172">
      <w:pPr>
        <w:pStyle w:val="BodyText"/>
        <w:numPr>
          <w:ilvl w:val="0"/>
          <w:numId w:val="34"/>
        </w:numPr>
        <w:rPr>
          <w:lang w:val="sr-Latn-CS"/>
        </w:rPr>
      </w:pPr>
      <w:r w:rsidRPr="003C1662">
        <w:rPr>
          <w:lang w:val="sr-Latn-CS"/>
        </w:rPr>
        <w:t xml:space="preserve">Klikom na dugme </w:t>
      </w:r>
      <w:r w:rsidR="00CD725A">
        <w:rPr>
          <w:i/>
          <w:lang w:val="sr-Latn-CS"/>
        </w:rPr>
        <w:t xml:space="preserve">Dodaj člana </w:t>
      </w:r>
      <w:r w:rsidRPr="003C1662">
        <w:rPr>
          <w:lang w:val="sr-Latn-CS"/>
        </w:rPr>
        <w:t>otvara se forma za kreiranje novog korisničkog naloga.</w:t>
      </w:r>
    </w:p>
    <w:p w14:paraId="6B0ED444" w14:textId="5169AE0D" w:rsidR="007E0B43" w:rsidRPr="003C1662" w:rsidRDefault="00E36647" w:rsidP="007E7172">
      <w:pPr>
        <w:pStyle w:val="BodyText"/>
        <w:numPr>
          <w:ilvl w:val="0"/>
          <w:numId w:val="34"/>
        </w:numPr>
        <w:rPr>
          <w:lang w:val="sr-Latn-CS"/>
        </w:rPr>
      </w:pPr>
      <w:r w:rsidRPr="003C1662">
        <w:rPr>
          <w:lang w:val="sr-Latn-CS"/>
        </w:rPr>
        <w:t>Uprava unosi podatke o novom fotografu.</w:t>
      </w:r>
    </w:p>
    <w:p w14:paraId="2BA62541" w14:textId="4A91C0B9" w:rsidR="00F7171C" w:rsidRDefault="00E36647" w:rsidP="007E7172">
      <w:pPr>
        <w:pStyle w:val="BodyText"/>
        <w:numPr>
          <w:ilvl w:val="0"/>
          <w:numId w:val="34"/>
        </w:numPr>
        <w:rPr>
          <w:lang w:val="sr-Latn-CS"/>
        </w:rPr>
      </w:pPr>
      <w:r w:rsidRPr="003C1662">
        <w:rPr>
          <w:lang w:val="sr-Latn-CS"/>
        </w:rPr>
        <w:t xml:space="preserve">Nakon unosa svih parametara klikom na dugme </w:t>
      </w:r>
      <w:r w:rsidR="00CD725A">
        <w:rPr>
          <w:i/>
          <w:lang w:val="sr-Latn-CS"/>
        </w:rPr>
        <w:t>Potvrdi</w:t>
      </w:r>
      <w:r w:rsidRPr="003C1662">
        <w:rPr>
          <w:lang w:val="sr-Latn-CS"/>
        </w:rPr>
        <w:t xml:space="preserve"> </w:t>
      </w:r>
      <w:r w:rsidR="00F7171C">
        <w:rPr>
          <w:lang w:val="sr-Latn-CS"/>
        </w:rPr>
        <w:t xml:space="preserve">vrši se validacija podataka </w:t>
      </w:r>
      <w:r w:rsidR="00F7171C">
        <w:t>[</w:t>
      </w:r>
      <w:proofErr w:type="spellStart"/>
      <w:r w:rsidR="00F7171C">
        <w:t>izuzetak</w:t>
      </w:r>
      <w:proofErr w:type="spellEnd"/>
      <w:r w:rsidR="00F7171C">
        <w:t xml:space="preserve">: </w:t>
      </w:r>
      <w:r w:rsidR="00F7171C" w:rsidRPr="00B236C7">
        <w:rPr>
          <w:iCs/>
          <w:lang w:val="sr-Latn-RS"/>
        </w:rPr>
        <w:t>Uneta e-mail adresa nije validna</w:t>
      </w:r>
      <w:r w:rsidR="00F7171C">
        <w:t>][</w:t>
      </w:r>
      <w:proofErr w:type="spellStart"/>
      <w:r w:rsidR="00F7171C">
        <w:t>izuzetak</w:t>
      </w:r>
      <w:proofErr w:type="spellEnd"/>
      <w:r w:rsidR="00F7171C">
        <w:t xml:space="preserve">: </w:t>
      </w:r>
      <w:r w:rsidR="00F7171C" w:rsidRPr="00B236C7">
        <w:rPr>
          <w:iCs/>
          <w:lang w:val="sr-Latn-RS"/>
        </w:rPr>
        <w:t>Nisu popunjena sva tražena polja</w:t>
      </w:r>
      <w:r w:rsidR="00F7171C">
        <w:t>].</w:t>
      </w:r>
      <w:r w:rsidR="00F7171C">
        <w:rPr>
          <w:lang w:val="sr-Latn-CS"/>
        </w:rPr>
        <w:t xml:space="preserve"> </w:t>
      </w:r>
    </w:p>
    <w:p w14:paraId="431B8C2F" w14:textId="095272F1" w:rsidR="00E36647" w:rsidRPr="00CD725A" w:rsidRDefault="00F7171C" w:rsidP="00CD725A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P</w:t>
      </w:r>
      <w:r w:rsidR="00E36647" w:rsidRPr="003C1662">
        <w:rPr>
          <w:lang w:val="sr-Latn-CS"/>
        </w:rPr>
        <w:t>rosleđuju se uneti podaci serveru koji kreira korisnički nalog i smešta ga u bazu podataka.</w:t>
      </w:r>
    </w:p>
    <w:p w14:paraId="31D04752" w14:textId="49596520" w:rsidR="00945148" w:rsidRPr="003C1662" w:rsidRDefault="00945148" w:rsidP="007E7172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Ažuriraju se podaci o profilima u bazi.</w:t>
      </w:r>
      <w:r w:rsidRPr="003C1662">
        <w:rPr>
          <w:lang w:val="sr-Latn-CS"/>
        </w:rPr>
        <w:t xml:space="preserve"> </w:t>
      </w:r>
    </w:p>
    <w:p w14:paraId="12DDB1B5" w14:textId="044EF237" w:rsidR="00E36647" w:rsidRPr="003C1662" w:rsidRDefault="00E36647" w:rsidP="007E7172">
      <w:pPr>
        <w:pStyle w:val="BodyText"/>
        <w:numPr>
          <w:ilvl w:val="0"/>
          <w:numId w:val="34"/>
        </w:numPr>
        <w:rPr>
          <w:lang w:val="sr-Latn-CS"/>
        </w:rPr>
      </w:pPr>
      <w:r w:rsidRPr="003C1662">
        <w:rPr>
          <w:lang w:val="sr-Latn-CS"/>
        </w:rPr>
        <w:t xml:space="preserve">Prikazuje se stranica sa profilima korisnika. </w:t>
      </w:r>
    </w:p>
    <w:p w14:paraId="5DF71CEE" w14:textId="77777777" w:rsidR="00E36647" w:rsidRPr="003C1662" w:rsidRDefault="00E36647" w:rsidP="00E36647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Izuzeci:</w:t>
      </w:r>
    </w:p>
    <w:p w14:paraId="6C1DCECB" w14:textId="18C4C6F2" w:rsidR="00E36647" w:rsidRPr="003C1662" w:rsidRDefault="00E36647" w:rsidP="00E36647">
      <w:pPr>
        <w:pStyle w:val="BodyText"/>
        <w:rPr>
          <w:lang w:val="sr-Latn-CS"/>
        </w:rPr>
      </w:pPr>
      <w:r w:rsidRPr="003C1662">
        <w:t>[</w:t>
      </w:r>
      <w:r w:rsidRPr="003C1662">
        <w:rPr>
          <w:i/>
          <w:iCs/>
          <w:lang w:val="sr-Latn-RS"/>
        </w:rPr>
        <w:t>Uneta e-mail adresa nije validna</w:t>
      </w:r>
      <w:r w:rsidRPr="003C1662">
        <w:t>]</w:t>
      </w:r>
      <w:r w:rsidRPr="003C1662">
        <w:rPr>
          <w:lang w:val="sr-Latn-RS"/>
        </w:rPr>
        <w:t xml:space="preserve"> Vraća </w:t>
      </w:r>
      <w:r w:rsidR="003C1662" w:rsidRPr="003C1662">
        <w:rPr>
          <w:lang w:val="sr-Latn-RS"/>
        </w:rPr>
        <w:t>upravu</w:t>
      </w:r>
      <w:r w:rsidRPr="003C1662">
        <w:rPr>
          <w:lang w:val="sr-Latn-RS"/>
        </w:rPr>
        <w:t xml:space="preserve"> na formu za registraciju</w:t>
      </w:r>
      <w:r w:rsidR="003C1662" w:rsidRPr="003C1662">
        <w:rPr>
          <w:lang w:val="sr-Latn-RS"/>
        </w:rPr>
        <w:t xml:space="preserve"> fotografa</w:t>
      </w:r>
      <w:r w:rsidRPr="003C1662">
        <w:rPr>
          <w:lang w:val="sr-Latn-RS"/>
        </w:rPr>
        <w:t xml:space="preserve"> uz odgovarajuću poruku o grešci</w:t>
      </w:r>
      <w:r w:rsidRPr="003C1662">
        <w:rPr>
          <w:lang w:val="sr-Latn-CS"/>
        </w:rPr>
        <w:t>.</w:t>
      </w:r>
    </w:p>
    <w:p w14:paraId="4E933702" w14:textId="29AB2383" w:rsidR="00E36647" w:rsidRPr="003C1662" w:rsidRDefault="00E36647" w:rsidP="00E36647">
      <w:pPr>
        <w:pStyle w:val="BodyText"/>
        <w:rPr>
          <w:lang w:val="sr-Latn-CS"/>
        </w:rPr>
      </w:pPr>
      <w:r w:rsidRPr="003C1662">
        <w:t>[</w:t>
      </w:r>
      <w:r w:rsidRPr="003C1662">
        <w:rPr>
          <w:i/>
          <w:iCs/>
          <w:lang w:val="sr-Latn-RS"/>
        </w:rPr>
        <w:t>Nisu popunjena sva tražena polja</w:t>
      </w:r>
      <w:r w:rsidRPr="003C1662">
        <w:t>]</w:t>
      </w:r>
      <w:r w:rsidRPr="003C1662">
        <w:rPr>
          <w:lang w:val="sr-Latn-RS"/>
        </w:rPr>
        <w:t xml:space="preserve"> </w:t>
      </w:r>
      <w:r w:rsidR="003C1662" w:rsidRPr="003C1662">
        <w:rPr>
          <w:lang w:val="sr-Latn-RS"/>
        </w:rPr>
        <w:t>Vraća upravu na formu za registraciju fotografa uz odgovarajuću poruku o grešci</w:t>
      </w:r>
      <w:r w:rsidR="003C1662" w:rsidRPr="003C1662">
        <w:rPr>
          <w:lang w:val="sr-Latn-CS"/>
        </w:rPr>
        <w:t>.</w:t>
      </w:r>
    </w:p>
    <w:p w14:paraId="39BEBB6C" w14:textId="77777777" w:rsidR="007E0B43" w:rsidRPr="003C1662" w:rsidRDefault="007E0B43" w:rsidP="002C12A7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Posledice:</w:t>
      </w:r>
    </w:p>
    <w:p w14:paraId="44D64882" w14:textId="2601D8D3" w:rsidR="0089682A" w:rsidRDefault="003C1662" w:rsidP="0089682A">
      <w:pPr>
        <w:pStyle w:val="BodyText"/>
        <w:rPr>
          <w:lang w:val="sr-Latn-CS"/>
        </w:rPr>
      </w:pPr>
      <w:r w:rsidRPr="003C1662">
        <w:rPr>
          <w:lang w:val="sr-Latn-CS"/>
        </w:rPr>
        <w:t>Uprava je dodala nalog fotografa.</w:t>
      </w:r>
    </w:p>
    <w:p w14:paraId="54D6DCEC" w14:textId="42DE724D" w:rsidR="003C1662" w:rsidRPr="003C1662" w:rsidRDefault="003C1662" w:rsidP="003C1662">
      <w:pPr>
        <w:pStyle w:val="Heading2"/>
        <w:rPr>
          <w:lang w:val="sr-Latn-CS"/>
        </w:rPr>
      </w:pPr>
      <w:bookmarkStart w:id="34" w:name="_Toc11440486"/>
      <w:r>
        <w:rPr>
          <w:lang w:val="sr-Latn-CS"/>
        </w:rPr>
        <w:t>Brisanje</w:t>
      </w:r>
      <w:r w:rsidRPr="003C1662">
        <w:rPr>
          <w:lang w:val="sr-Latn-CS"/>
        </w:rPr>
        <w:t xml:space="preserve"> profila</w:t>
      </w:r>
      <w:bookmarkEnd w:id="34"/>
    </w:p>
    <w:p w14:paraId="51E62718" w14:textId="77777777" w:rsidR="003C1662" w:rsidRPr="003C1662" w:rsidRDefault="003C1662" w:rsidP="003C1662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Kratak opis:</w:t>
      </w:r>
    </w:p>
    <w:p w14:paraId="0576AA00" w14:textId="44210FB7" w:rsidR="003C1662" w:rsidRPr="003C1662" w:rsidRDefault="003C1662" w:rsidP="003C1662">
      <w:pPr>
        <w:pStyle w:val="BodyText"/>
        <w:keepNext/>
        <w:rPr>
          <w:bCs/>
          <w:lang w:val="sr-Latn-CS"/>
        </w:rPr>
      </w:pPr>
      <w:r>
        <w:rPr>
          <w:bCs/>
          <w:lang w:val="sr-Latn-CS"/>
        </w:rPr>
        <w:t>Brisanje</w:t>
      </w:r>
      <w:r w:rsidRPr="003C1662">
        <w:rPr>
          <w:bCs/>
          <w:lang w:val="sr-Latn-CS"/>
        </w:rPr>
        <w:t xml:space="preserve"> korisničkog naloga</w:t>
      </w:r>
      <w:r>
        <w:rPr>
          <w:bCs/>
          <w:lang w:val="sr-Latn-CS"/>
        </w:rPr>
        <w:t>.</w:t>
      </w:r>
    </w:p>
    <w:p w14:paraId="34647327" w14:textId="77777777" w:rsidR="003C1662" w:rsidRPr="003C1662" w:rsidRDefault="003C1662" w:rsidP="003C1662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Akteri:</w:t>
      </w:r>
    </w:p>
    <w:p w14:paraId="0CA27F01" w14:textId="77777777" w:rsidR="003C1662" w:rsidRPr="003C1662" w:rsidRDefault="003C1662" w:rsidP="003C1662">
      <w:pPr>
        <w:pStyle w:val="BodyText"/>
        <w:rPr>
          <w:lang w:val="sr-Latn-CS"/>
        </w:rPr>
      </w:pPr>
      <w:r w:rsidRPr="003C1662">
        <w:rPr>
          <w:lang w:val="sr-Latn-CS"/>
        </w:rPr>
        <w:t>Uprava.</w:t>
      </w:r>
    </w:p>
    <w:p w14:paraId="50EF090D" w14:textId="77777777" w:rsidR="003C1662" w:rsidRPr="003C1662" w:rsidRDefault="003C1662" w:rsidP="003C1662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Preduslovi:</w:t>
      </w:r>
    </w:p>
    <w:p w14:paraId="7D3B20B2" w14:textId="77777777" w:rsidR="003C1662" w:rsidRPr="003C1662" w:rsidRDefault="003C1662" w:rsidP="003C1662">
      <w:pPr>
        <w:pStyle w:val="BodyText"/>
        <w:rPr>
          <w:lang w:val="sr-Latn-CS"/>
        </w:rPr>
      </w:pPr>
      <w:r w:rsidRPr="003C1662">
        <w:rPr>
          <w:lang w:val="sr-Latn-CS"/>
        </w:rPr>
        <w:t>Uprava je trenutno prijavljena.</w:t>
      </w:r>
    </w:p>
    <w:p w14:paraId="606238DC" w14:textId="77777777" w:rsidR="003C1662" w:rsidRPr="003C1662" w:rsidRDefault="003C1662" w:rsidP="003C1662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Osnovni tok:</w:t>
      </w:r>
    </w:p>
    <w:p w14:paraId="332C34DA" w14:textId="77777777" w:rsidR="003C1662" w:rsidRPr="003C1662" w:rsidRDefault="003C1662" w:rsidP="007E7172">
      <w:pPr>
        <w:pStyle w:val="BodyText"/>
        <w:numPr>
          <w:ilvl w:val="0"/>
          <w:numId w:val="38"/>
        </w:numPr>
        <w:rPr>
          <w:lang w:val="sr-Latn-CS"/>
        </w:rPr>
      </w:pPr>
      <w:r w:rsidRPr="003C1662">
        <w:rPr>
          <w:lang w:val="sr-Latn-CS"/>
        </w:rPr>
        <w:t>Uprava bira opciju iz menija za evidenciju profila.</w:t>
      </w:r>
    </w:p>
    <w:p w14:paraId="41F45C5F" w14:textId="6B9C6D81" w:rsidR="003C1662" w:rsidRDefault="003C1662" w:rsidP="007E7172">
      <w:pPr>
        <w:pStyle w:val="BodyText"/>
        <w:numPr>
          <w:ilvl w:val="0"/>
          <w:numId w:val="38"/>
        </w:numPr>
        <w:rPr>
          <w:lang w:val="sr-Latn-CS"/>
        </w:rPr>
      </w:pPr>
      <w:r w:rsidRPr="003C1662">
        <w:rPr>
          <w:lang w:val="sr-Latn-CS"/>
        </w:rPr>
        <w:t>Prikazuje se stranica sa listom profila.</w:t>
      </w:r>
    </w:p>
    <w:p w14:paraId="6B21D03E" w14:textId="67AB9026" w:rsidR="00945148" w:rsidRPr="003C1662" w:rsidRDefault="00874EF6" w:rsidP="007E7172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lastRenderedPageBreak/>
        <w:t>Uprava s</w:t>
      </w:r>
      <w:r w:rsidR="00945148">
        <w:rPr>
          <w:lang w:val="sr-Latn-CS"/>
        </w:rPr>
        <w:t>elekt</w:t>
      </w:r>
      <w:r>
        <w:rPr>
          <w:lang w:val="sr-Latn-CS"/>
        </w:rPr>
        <w:t>uje</w:t>
      </w:r>
      <w:r w:rsidR="00945148">
        <w:rPr>
          <w:lang w:val="sr-Latn-CS"/>
        </w:rPr>
        <w:t xml:space="preserve"> profil za brisanje.</w:t>
      </w:r>
    </w:p>
    <w:p w14:paraId="568885CC" w14:textId="2840A589" w:rsidR="003C1662" w:rsidRPr="003C1662" w:rsidRDefault="003C1662" w:rsidP="007E7172">
      <w:pPr>
        <w:pStyle w:val="BodyText"/>
        <w:numPr>
          <w:ilvl w:val="0"/>
          <w:numId w:val="38"/>
        </w:numPr>
        <w:rPr>
          <w:lang w:val="sr-Latn-CS"/>
        </w:rPr>
      </w:pPr>
      <w:r w:rsidRPr="003C1662">
        <w:rPr>
          <w:lang w:val="sr-Latn-CS"/>
        </w:rPr>
        <w:t xml:space="preserve">Klikom na dugme </w:t>
      </w:r>
      <w:r w:rsidR="00CD725A">
        <w:rPr>
          <w:i/>
          <w:lang w:val="sr-Latn-CS"/>
        </w:rPr>
        <w:t>O</w:t>
      </w:r>
      <w:r w:rsidR="00945148">
        <w:rPr>
          <w:i/>
          <w:lang w:val="sr-Latn-CS"/>
        </w:rPr>
        <w:t>briši</w:t>
      </w:r>
      <w:r w:rsidR="00CD725A">
        <w:rPr>
          <w:i/>
          <w:lang w:val="sr-Latn-CS"/>
        </w:rPr>
        <w:t xml:space="preserve"> </w:t>
      </w:r>
      <w:r w:rsidR="00CD725A">
        <w:rPr>
          <w:lang w:val="sr-Latn-CS"/>
        </w:rPr>
        <w:t>biše se profil fotografa.</w:t>
      </w:r>
    </w:p>
    <w:p w14:paraId="018D8ED8" w14:textId="0A89B2C1" w:rsidR="00945148" w:rsidRPr="003C1662" w:rsidRDefault="00945148" w:rsidP="007E7172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Ažuriraju se podaci o profilima u bazi.</w:t>
      </w:r>
    </w:p>
    <w:p w14:paraId="4B5FA326" w14:textId="1E739244" w:rsidR="003C1662" w:rsidRPr="003C1662" w:rsidRDefault="00945148" w:rsidP="007E7172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Osvežava</w:t>
      </w:r>
      <w:r w:rsidR="003C1662" w:rsidRPr="003C1662">
        <w:rPr>
          <w:lang w:val="sr-Latn-CS"/>
        </w:rPr>
        <w:t xml:space="preserve"> se stranica sa profilima korisnika. </w:t>
      </w:r>
    </w:p>
    <w:p w14:paraId="2F02C019" w14:textId="77777777" w:rsidR="003C1662" w:rsidRPr="003C1662" w:rsidRDefault="003C1662" w:rsidP="003C1662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Izuzeci:</w:t>
      </w:r>
    </w:p>
    <w:p w14:paraId="15742125" w14:textId="467DDF87" w:rsidR="003C1662" w:rsidRPr="003C1662" w:rsidRDefault="002A3F8C" w:rsidP="003C1662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14:paraId="232849EE" w14:textId="77777777" w:rsidR="003C1662" w:rsidRPr="003C1662" w:rsidRDefault="003C1662" w:rsidP="003C1662">
      <w:pPr>
        <w:pStyle w:val="BodyText"/>
        <w:keepNext/>
        <w:rPr>
          <w:b/>
          <w:bCs/>
          <w:lang w:val="sr-Latn-CS"/>
        </w:rPr>
      </w:pPr>
      <w:r w:rsidRPr="003C1662">
        <w:rPr>
          <w:b/>
          <w:bCs/>
          <w:lang w:val="sr-Latn-CS"/>
        </w:rPr>
        <w:t>Posledice:</w:t>
      </w:r>
    </w:p>
    <w:p w14:paraId="7DBD9DCB" w14:textId="4FE36AC6" w:rsidR="007E0B43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>Uprava je obrisala korisnički nalog.</w:t>
      </w:r>
    </w:p>
    <w:p w14:paraId="4986215B" w14:textId="77777777" w:rsidR="006E5E1D" w:rsidRPr="001D0245" w:rsidRDefault="2FC7C36B" w:rsidP="2FC7C36B">
      <w:pPr>
        <w:pStyle w:val="Heading1"/>
        <w:rPr>
          <w:color w:val="000000" w:themeColor="text1"/>
          <w:lang w:val="sr-Latn-CS"/>
        </w:rPr>
      </w:pPr>
      <w:bookmarkStart w:id="35" w:name="_Toc11440487"/>
      <w:r w:rsidRPr="2FC7C36B">
        <w:rPr>
          <w:lang w:val="sr-Latn-CS"/>
        </w:rPr>
        <w:t>Dodatni zahtevi</w:t>
      </w:r>
      <w:bookmarkEnd w:id="35"/>
    </w:p>
    <w:p w14:paraId="10BD4693" w14:textId="77777777" w:rsidR="00834900" w:rsidRPr="00626DD8" w:rsidRDefault="2FC7C36B" w:rsidP="2FC7C36B">
      <w:pPr>
        <w:pStyle w:val="Heading2"/>
        <w:rPr>
          <w:color w:val="000000" w:themeColor="text1"/>
          <w:lang w:val="sr-Latn-CS"/>
        </w:rPr>
      </w:pPr>
      <w:bookmarkStart w:id="36" w:name="_Toc11440488"/>
      <w:r w:rsidRPr="2FC7C36B">
        <w:rPr>
          <w:lang w:val="sr-Latn-CS"/>
        </w:rPr>
        <w:t>Funkcionalnost</w:t>
      </w:r>
      <w:bookmarkEnd w:id="36"/>
    </w:p>
    <w:p w14:paraId="61E500A6" w14:textId="77777777" w:rsidR="006E5E1D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>U ovom odeljku su specificirani funkcionalni zahtevi koji su zajednički za više slučajeva korišćenja.</w:t>
      </w:r>
    </w:p>
    <w:p w14:paraId="018CD229" w14:textId="77777777" w:rsidR="00167FDF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>PHOTOnline portal ne zahteva nikakve dodatne funkcionalnosti.</w:t>
      </w:r>
    </w:p>
    <w:p w14:paraId="072E30AE" w14:textId="77777777" w:rsidR="00834900" w:rsidRPr="00626DD8" w:rsidRDefault="2FC7C36B" w:rsidP="2FC7C36B">
      <w:pPr>
        <w:pStyle w:val="Heading2"/>
        <w:rPr>
          <w:color w:val="000000" w:themeColor="text1"/>
          <w:lang w:val="sr-Latn-CS"/>
        </w:rPr>
      </w:pPr>
      <w:bookmarkStart w:id="37" w:name="_Toc11440489"/>
      <w:r w:rsidRPr="2FC7C36B">
        <w:rPr>
          <w:lang w:val="sr-Latn-CS"/>
        </w:rPr>
        <w:t>Upotrebivost</w:t>
      </w:r>
      <w:bookmarkEnd w:id="37"/>
    </w:p>
    <w:p w14:paraId="24B766D5" w14:textId="77777777" w:rsidR="00834900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>U ovom odeljku su specificirani zahtevi koji su vezani za, ili utiču na upotrebivosti sistema koji se razvija.</w:t>
      </w:r>
    </w:p>
    <w:p w14:paraId="7F16637B" w14:textId="77777777" w:rsidR="001517F6" w:rsidRPr="00626DD8" w:rsidRDefault="2FC7C36B" w:rsidP="2FC7C36B">
      <w:pPr>
        <w:pStyle w:val="BodyText"/>
        <w:keepNext/>
        <w:rPr>
          <w:b/>
          <w:bCs/>
          <w:lang w:val="sr-Latn-CS"/>
        </w:rPr>
      </w:pPr>
      <w:r w:rsidRPr="2FC7C36B">
        <w:rPr>
          <w:b/>
          <w:bCs/>
          <w:lang w:val="sr-Latn-CS"/>
        </w:rPr>
        <w:t>Korisnički interfejs prilagođen korisniku:</w:t>
      </w:r>
    </w:p>
    <w:p w14:paraId="1035815C" w14:textId="0CEAB8D7" w:rsidR="001517F6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 xml:space="preserve">Korisnički interfejs PHOTOnline portala će biti dizajniran tako da bude omogućeno jednostavno i intuitivno korišćenje bez potrebe za organizovanjem dodatne obuke. </w:t>
      </w:r>
    </w:p>
    <w:p w14:paraId="7D9B0F9B" w14:textId="77777777" w:rsidR="00834900" w:rsidRPr="00626DD8" w:rsidRDefault="2FC7C36B" w:rsidP="2FC7C36B">
      <w:pPr>
        <w:pStyle w:val="Heading2"/>
        <w:rPr>
          <w:color w:val="000000" w:themeColor="text1"/>
          <w:lang w:val="sr-Latn-CS"/>
        </w:rPr>
      </w:pPr>
      <w:bookmarkStart w:id="38" w:name="_Toc11440490"/>
      <w:r w:rsidRPr="2FC7C36B">
        <w:rPr>
          <w:lang w:val="sr-Latn-CS"/>
        </w:rPr>
        <w:t>Pouzdanost</w:t>
      </w:r>
      <w:bookmarkEnd w:id="38"/>
    </w:p>
    <w:p w14:paraId="4FE76D72" w14:textId="77777777" w:rsidR="00834900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>U ovom odeljku su specificirani zahtevi u pogledu pouzdanosti sistema koji se razvija.</w:t>
      </w:r>
    </w:p>
    <w:p w14:paraId="7FD587E7" w14:textId="77777777" w:rsidR="001517F6" w:rsidRPr="00626DD8" w:rsidRDefault="2FC7C36B" w:rsidP="2FC7C36B">
      <w:pPr>
        <w:pStyle w:val="BodyText"/>
        <w:keepNext/>
        <w:rPr>
          <w:b/>
          <w:bCs/>
          <w:lang w:val="sr-Latn-CS"/>
        </w:rPr>
      </w:pPr>
      <w:r w:rsidRPr="2FC7C36B">
        <w:rPr>
          <w:b/>
          <w:bCs/>
          <w:lang w:val="sr-Latn-CS"/>
        </w:rPr>
        <w:t>Dostupnost:</w:t>
      </w:r>
    </w:p>
    <w:p w14:paraId="166A5181" w14:textId="110EBA05" w:rsidR="001517F6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>PHOTOnline portal će biti dostupan 24 časa dnevno, 7 dana u nedelji. Vreme kada portal nije dostupan ne sme da pređe 10%.</w:t>
      </w:r>
    </w:p>
    <w:p w14:paraId="533D4662" w14:textId="77777777" w:rsidR="001517F6" w:rsidRPr="00626DD8" w:rsidRDefault="2FC7C36B" w:rsidP="2FC7C36B">
      <w:pPr>
        <w:pStyle w:val="BodyText"/>
        <w:keepNext/>
        <w:rPr>
          <w:b/>
          <w:bCs/>
          <w:lang w:val="sr-Latn-CS"/>
        </w:rPr>
      </w:pPr>
      <w:r w:rsidRPr="2FC7C36B">
        <w:rPr>
          <w:b/>
          <w:bCs/>
          <w:lang w:val="sr-Latn-CS"/>
        </w:rPr>
        <w:t>Srednje vreme između otkaza:</w:t>
      </w:r>
    </w:p>
    <w:p w14:paraId="67120DA8" w14:textId="0E274E75" w:rsidR="001517F6" w:rsidRPr="00626DD8" w:rsidRDefault="2FC7C36B" w:rsidP="2FC7C36B">
      <w:pPr>
        <w:pStyle w:val="BodyText"/>
        <w:rPr>
          <w:color w:val="00B050"/>
          <w:lang w:val="sr-Latn-CS"/>
        </w:rPr>
      </w:pPr>
      <w:r w:rsidRPr="2FC7C36B">
        <w:rPr>
          <w:lang w:val="sr-Latn-CS"/>
        </w:rPr>
        <w:t>Srednje vreme između dva sukcesivna otkaza ne sme da padne ispod 120 sati.</w:t>
      </w:r>
    </w:p>
    <w:p w14:paraId="06F4DAEB" w14:textId="77777777" w:rsidR="00834900" w:rsidRPr="00626DD8" w:rsidRDefault="2FC7C36B" w:rsidP="2FC7C36B">
      <w:pPr>
        <w:pStyle w:val="Heading2"/>
        <w:rPr>
          <w:color w:val="000000" w:themeColor="text1"/>
          <w:lang w:val="sr-Latn-CS"/>
        </w:rPr>
      </w:pPr>
      <w:bookmarkStart w:id="39" w:name="_Toc11440491"/>
      <w:r w:rsidRPr="2FC7C36B">
        <w:rPr>
          <w:lang w:val="sr-Latn-CS"/>
        </w:rPr>
        <w:t>Performanse</w:t>
      </w:r>
      <w:bookmarkEnd w:id="39"/>
    </w:p>
    <w:p w14:paraId="4837834C" w14:textId="77777777" w:rsidR="00834900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>U ovom odeljku su specificirani zahtevi koji definišu željene performanse sistema koji se razvija.</w:t>
      </w:r>
    </w:p>
    <w:p w14:paraId="70E92C7F" w14:textId="77777777" w:rsidR="001517F6" w:rsidRPr="00626DD8" w:rsidRDefault="2FC7C36B" w:rsidP="2FC7C36B">
      <w:pPr>
        <w:pStyle w:val="BodyText"/>
        <w:keepNext/>
        <w:rPr>
          <w:b/>
          <w:bCs/>
          <w:lang w:val="sr-Latn-CS"/>
        </w:rPr>
      </w:pPr>
      <w:r w:rsidRPr="2FC7C36B">
        <w:rPr>
          <w:b/>
          <w:bCs/>
          <w:lang w:val="sr-Latn-CS"/>
        </w:rPr>
        <w:t>Broj korisnika koji simultano pristupaju:</w:t>
      </w:r>
    </w:p>
    <w:p w14:paraId="4EE9030D" w14:textId="77777777" w:rsidR="001517F6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 xml:space="preserve">Sistem će da podrži do 1000 simultanih pristupa korisnika portalu. </w:t>
      </w:r>
    </w:p>
    <w:p w14:paraId="541957DD" w14:textId="77777777" w:rsidR="001517F6" w:rsidRPr="00626DD8" w:rsidRDefault="2FC7C36B" w:rsidP="2FC7C36B">
      <w:pPr>
        <w:pStyle w:val="BodyText"/>
        <w:keepNext/>
        <w:rPr>
          <w:b/>
          <w:bCs/>
          <w:lang w:val="sr-Latn-CS"/>
        </w:rPr>
      </w:pPr>
      <w:r w:rsidRPr="2FC7C36B">
        <w:rPr>
          <w:b/>
          <w:bCs/>
          <w:lang w:val="sr-Latn-CS"/>
        </w:rPr>
        <w:t>Vreme odziva za pristup bazi podataka:</w:t>
      </w:r>
    </w:p>
    <w:p w14:paraId="7596993A" w14:textId="77777777" w:rsidR="001517F6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>Vreme potrebno za pristupanje bazi podataka u cilju izvršenje nekog upita ne sme da veće od 5 sekundi.</w:t>
      </w:r>
    </w:p>
    <w:p w14:paraId="10DCFB28" w14:textId="77777777" w:rsidR="00834900" w:rsidRPr="00626DD8" w:rsidRDefault="2FC7C36B" w:rsidP="2FC7C36B">
      <w:pPr>
        <w:pStyle w:val="Heading2"/>
        <w:rPr>
          <w:color w:val="000000" w:themeColor="text1"/>
          <w:lang w:val="sr-Latn-CS"/>
        </w:rPr>
      </w:pPr>
      <w:bookmarkStart w:id="40" w:name="_Toc11440492"/>
      <w:r w:rsidRPr="2FC7C36B">
        <w:rPr>
          <w:lang w:val="sr-Latn-CS"/>
        </w:rPr>
        <w:t>Podrška i održavanje</w:t>
      </w:r>
      <w:bookmarkEnd w:id="40"/>
    </w:p>
    <w:p w14:paraId="19C01F88" w14:textId="77777777" w:rsidR="00834900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>U ovom odeljku su specificirani zahtevi koji treba da poboljšaju stepen podrške i mogućnost održavanja sistema koji se razvija.</w:t>
      </w:r>
    </w:p>
    <w:p w14:paraId="48BD5074" w14:textId="37662DD1" w:rsidR="00114E2C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>PHOTOnline portal ne zahteva posebnu podršku i održavanje.</w:t>
      </w:r>
    </w:p>
    <w:p w14:paraId="3DDD9387" w14:textId="77777777" w:rsidR="00834900" w:rsidRPr="00626DD8" w:rsidRDefault="2FC7C36B" w:rsidP="2FC7C36B">
      <w:pPr>
        <w:pStyle w:val="Heading2"/>
        <w:rPr>
          <w:b w:val="0"/>
          <w:bCs w:val="0"/>
          <w:color w:val="000000" w:themeColor="text1"/>
          <w:lang w:val="sr-Latn-CS"/>
        </w:rPr>
      </w:pPr>
      <w:bookmarkStart w:id="41" w:name="_Toc11440493"/>
      <w:r w:rsidRPr="2FC7C36B">
        <w:rPr>
          <w:b w:val="0"/>
          <w:bCs w:val="0"/>
          <w:lang w:val="sr-Latn-CS"/>
        </w:rPr>
        <w:t>Ograničenja</w:t>
      </w:r>
      <w:bookmarkEnd w:id="41"/>
    </w:p>
    <w:p w14:paraId="2BCC7FAD" w14:textId="77777777" w:rsidR="00834900" w:rsidRPr="00626DD8" w:rsidRDefault="2FC7C36B" w:rsidP="2FC7C36B">
      <w:pPr>
        <w:pStyle w:val="BodyText"/>
        <w:rPr>
          <w:lang w:val="sr-Latn-CS"/>
        </w:rPr>
      </w:pPr>
      <w:r w:rsidRPr="2FC7C36B">
        <w:rPr>
          <w:lang w:val="sr-Latn-CS"/>
        </w:rPr>
        <w:t>U ovom odeljku su specificirana ograničenja kojih se treba pridržavati pri projektovanju sistema koji se razvija.</w:t>
      </w:r>
    </w:p>
    <w:p w14:paraId="203CEF88" w14:textId="77777777" w:rsidR="00456A20" w:rsidRPr="00626DD8" w:rsidRDefault="2FC7C36B" w:rsidP="2FC7C36B">
      <w:pPr>
        <w:pStyle w:val="BodyText"/>
        <w:keepNext/>
        <w:rPr>
          <w:lang w:val="sr-Latn-CS"/>
        </w:rPr>
      </w:pPr>
      <w:r w:rsidRPr="2FC7C36B">
        <w:rPr>
          <w:lang w:val="sr-Latn-CS"/>
        </w:rPr>
        <w:lastRenderedPageBreak/>
        <w:t>Hardverska platforma:</w:t>
      </w:r>
    </w:p>
    <w:p w14:paraId="33B534BA" w14:textId="77777777" w:rsidR="00A8646C" w:rsidRPr="00626DD8" w:rsidRDefault="2FC7C36B" w:rsidP="2FC7C36B">
      <w:pPr>
        <w:pStyle w:val="BodyText"/>
        <w:rPr>
          <w:color w:val="00B050"/>
          <w:lang w:val="sr-Latn-CS"/>
        </w:rPr>
      </w:pPr>
      <w:r w:rsidRPr="2FC7C36B">
        <w:rPr>
          <w:lang w:val="sr-Latn-CS"/>
        </w:rPr>
        <w:t xml:space="preserve">Klijentski deo sistema treba da ima mogućnost izvršavanja na bilo kom PC računaru sa minimum </w:t>
      </w:r>
      <w:r w:rsidRPr="2FC7C36B">
        <w:t>Pentium</w:t>
      </w:r>
      <w:r w:rsidRPr="2FC7C36B">
        <w:rPr>
          <w:lang w:val="sr-Latn-CS"/>
        </w:rPr>
        <w:t xml:space="preserve"> II procesorom i 128 MB RAM memorije.</w:t>
      </w:r>
      <w:r w:rsidRPr="2FC7C36B">
        <w:rPr>
          <w:color w:val="00B050"/>
          <w:lang w:val="sr-Latn-CS"/>
        </w:rPr>
        <w:t xml:space="preserve"> </w:t>
      </w:r>
    </w:p>
    <w:p w14:paraId="7EB142F9" w14:textId="176093C6" w:rsidR="00BC5C0D" w:rsidRPr="00BC5C0D" w:rsidRDefault="00BC5C0D" w:rsidP="2FC7C36B">
      <w:pPr>
        <w:pStyle w:val="BodyText"/>
        <w:rPr>
          <w:lang w:val="sr-Latn-RS"/>
        </w:rPr>
      </w:pPr>
      <w:r>
        <w:rPr>
          <w:lang w:val="sr-Latn-CS"/>
        </w:rPr>
        <w:t xml:space="preserve">Serverski deo sistema </w:t>
      </w:r>
      <w:r>
        <w:rPr>
          <w:lang w:val="sr-Latn-RS"/>
        </w:rPr>
        <w:t xml:space="preserve">će raditi na PC računaru sa proceosorom Intel(R) Core(TM) i7-8750H </w:t>
      </w:r>
      <w:r w:rsidR="004B0A59">
        <w:rPr>
          <w:lang w:val="sr-Latn-RS"/>
        </w:rPr>
        <w:t>i 8GB RAM memorije.</w:t>
      </w:r>
    </w:p>
    <w:p w14:paraId="20E198CD" w14:textId="77777777" w:rsidR="00456A20" w:rsidRPr="00A31117" w:rsidRDefault="2FC7C36B" w:rsidP="2FC7C36B">
      <w:pPr>
        <w:pStyle w:val="BodyText"/>
        <w:keepNext/>
        <w:rPr>
          <w:b/>
          <w:bCs/>
          <w:lang w:val="sr-Latn-CS"/>
        </w:rPr>
      </w:pPr>
      <w:r w:rsidRPr="00A31117">
        <w:rPr>
          <w:b/>
          <w:bCs/>
          <w:lang w:val="sr-Latn-CS"/>
        </w:rPr>
        <w:t>Tipovi Web čitača:</w:t>
      </w:r>
    </w:p>
    <w:p w14:paraId="7E2AB227" w14:textId="27EEF022" w:rsidR="00834900" w:rsidRPr="00A31117" w:rsidRDefault="2FC7C36B" w:rsidP="2FC7C36B">
      <w:pPr>
        <w:pStyle w:val="BodyText"/>
        <w:rPr>
          <w:lang w:val="sr-Latn-CS"/>
        </w:rPr>
      </w:pPr>
      <w:r w:rsidRPr="00A31117">
        <w:rPr>
          <w:lang w:val="sr-Latn-CS"/>
        </w:rPr>
        <w:t>Klijentski deo PHOTOnline portala će biti optimizovan za sledeće W</w:t>
      </w:r>
      <w:r w:rsidR="00024D7A" w:rsidRPr="00A31117">
        <w:rPr>
          <w:lang w:val="sr-Latn-CS"/>
        </w:rPr>
        <w:t>eb čitače: Internet Explorer</w:t>
      </w:r>
      <w:r w:rsidR="00801964" w:rsidRPr="00A31117">
        <w:rPr>
          <w:lang w:val="sr-Latn-CS"/>
        </w:rPr>
        <w:t>, Opera,  Firefox (Mozilla) kao i Google Chrome.</w:t>
      </w:r>
    </w:p>
    <w:sectPr w:rsidR="00834900" w:rsidRPr="00A31117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0C2EF8" w14:textId="77777777" w:rsidR="00765EC7" w:rsidRDefault="00765EC7">
      <w:r>
        <w:separator/>
      </w:r>
    </w:p>
  </w:endnote>
  <w:endnote w:type="continuationSeparator" w:id="0">
    <w:p w14:paraId="288CFDE4" w14:textId="77777777" w:rsidR="00765EC7" w:rsidRDefault="00765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28121" w14:textId="77777777" w:rsidR="00660BFD" w:rsidRDefault="00660B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547A01" w14:textId="77777777" w:rsidR="00660BFD" w:rsidRDefault="00660BF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660BFD" w:rsidRPr="003372D3" w14:paraId="734CF610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660BFD" w:rsidRPr="003372D3" w:rsidRDefault="00660BFD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30912B4B" w14:textId="77777777" w:rsidR="00660BFD" w:rsidRPr="003372D3" w:rsidRDefault="00660BFD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Group-ArT, 2019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2F3233F2" w14:textId="1DF0C59F" w:rsidR="00660BFD" w:rsidRPr="003372D3" w:rsidRDefault="00660BFD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717073">
            <w:rPr>
              <w:rStyle w:val="PageNumber"/>
              <w:noProof/>
              <w:lang w:val="sr-Latn-CS"/>
            </w:rPr>
            <w:t>3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717073">
            <w:rPr>
              <w:rStyle w:val="PageNumber"/>
              <w:noProof/>
              <w:lang w:val="sr-Latn-CS"/>
            </w:rPr>
            <w:t>20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70DF9E56" w14:textId="77777777" w:rsidR="00660BFD" w:rsidRPr="003372D3" w:rsidRDefault="00660BFD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DE523C" w14:textId="77777777" w:rsidR="00660BFD" w:rsidRDefault="00660B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38BD71" w14:textId="77777777" w:rsidR="00765EC7" w:rsidRDefault="00765EC7">
      <w:r>
        <w:separator/>
      </w:r>
    </w:p>
  </w:footnote>
  <w:footnote w:type="continuationSeparator" w:id="0">
    <w:p w14:paraId="216FCD62" w14:textId="77777777" w:rsidR="00765EC7" w:rsidRDefault="00765E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3CB0F" w14:textId="77777777" w:rsidR="00660BFD" w:rsidRDefault="00660BFD">
    <w:pPr>
      <w:rPr>
        <w:sz w:val="24"/>
      </w:rPr>
    </w:pPr>
  </w:p>
  <w:p w14:paraId="07459315" w14:textId="77777777" w:rsidR="00660BFD" w:rsidRDefault="00660BFD">
    <w:pPr>
      <w:pBdr>
        <w:top w:val="single" w:sz="6" w:space="1" w:color="auto"/>
      </w:pBdr>
      <w:rPr>
        <w:sz w:val="24"/>
      </w:rPr>
    </w:pPr>
  </w:p>
  <w:p w14:paraId="619082B4" w14:textId="77777777" w:rsidR="00660BFD" w:rsidRDefault="00660BF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Group-</w:t>
    </w:r>
    <w:proofErr w:type="spellStart"/>
    <w:r>
      <w:rPr>
        <w:rFonts w:ascii="Arial" w:hAnsi="Arial"/>
        <w:b/>
        <w:sz w:val="36"/>
      </w:rPr>
      <w:t>ArT</w:t>
    </w:r>
    <w:proofErr w:type="spellEnd"/>
  </w:p>
  <w:p w14:paraId="6537F28F" w14:textId="77777777" w:rsidR="00660BFD" w:rsidRDefault="00660BFD">
    <w:pPr>
      <w:pBdr>
        <w:bottom w:val="single" w:sz="6" w:space="1" w:color="auto"/>
      </w:pBdr>
      <w:jc w:val="right"/>
      <w:rPr>
        <w:sz w:val="24"/>
      </w:rPr>
    </w:pPr>
  </w:p>
  <w:p w14:paraId="6DFB9E20" w14:textId="77777777" w:rsidR="00660BFD" w:rsidRDefault="00660B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60BFD" w:rsidRPr="003372D3" w14:paraId="10B2AA84" w14:textId="77777777">
      <w:tc>
        <w:tcPr>
          <w:tcW w:w="6379" w:type="dxa"/>
        </w:tcPr>
        <w:p w14:paraId="6BAAE7CB" w14:textId="77777777" w:rsidR="00660BFD" w:rsidRPr="003372D3" w:rsidRDefault="00660BFD">
          <w:pPr>
            <w:rPr>
              <w:lang w:val="sr-Latn-CS"/>
            </w:rPr>
          </w:pPr>
          <w:r>
            <w:rPr>
              <w:lang w:val="sr-Latn-CS"/>
            </w:rPr>
            <w:t>PHOTOnline</w:t>
          </w:r>
        </w:p>
      </w:tc>
      <w:tc>
        <w:tcPr>
          <w:tcW w:w="3179" w:type="dxa"/>
        </w:tcPr>
        <w:p w14:paraId="06F89D34" w14:textId="77777777" w:rsidR="00660BFD" w:rsidRPr="003372D3" w:rsidRDefault="00660BFD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660BFD" w:rsidRPr="003372D3" w14:paraId="34BD27B8" w14:textId="77777777">
      <w:tc>
        <w:tcPr>
          <w:tcW w:w="6379" w:type="dxa"/>
        </w:tcPr>
        <w:p w14:paraId="66B23904" w14:textId="77777777" w:rsidR="00660BFD" w:rsidRPr="003372D3" w:rsidRDefault="00660BFD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243817C7" w14:textId="77777777" w:rsidR="00660BFD" w:rsidRPr="003372D3" w:rsidRDefault="00660BFD">
          <w:pPr>
            <w:rPr>
              <w:lang w:val="sr-Latn-CS"/>
            </w:rPr>
          </w:pPr>
          <w:r>
            <w:rPr>
              <w:lang w:val="sr-Latn-CS"/>
            </w:rPr>
            <w:t xml:space="preserve">  Datum:  29.03.2019</w:t>
          </w:r>
          <w:r w:rsidRPr="003372D3">
            <w:rPr>
              <w:lang w:val="sr-Latn-CS"/>
            </w:rPr>
            <w:t>. god.</w:t>
          </w:r>
        </w:p>
      </w:tc>
    </w:tr>
    <w:tr w:rsidR="00660BFD" w:rsidRPr="003372D3" w14:paraId="1C436646" w14:textId="77777777">
      <w:tc>
        <w:tcPr>
          <w:tcW w:w="9558" w:type="dxa"/>
          <w:gridSpan w:val="2"/>
        </w:tcPr>
        <w:p w14:paraId="63CE29CE" w14:textId="77777777" w:rsidR="00660BFD" w:rsidRPr="0049435D" w:rsidRDefault="00660BFD">
          <w:pPr>
            <w:rPr>
              <w:lang w:val="sr-Latn-RS"/>
            </w:rPr>
          </w:pPr>
          <w:r>
            <w:rPr>
              <w:lang w:val="sr-Latn-CS"/>
            </w:rPr>
            <w:t>SI</w:t>
          </w:r>
          <w:r>
            <w:rPr>
              <w:lang w:val="sr-Latn-RS"/>
            </w:rPr>
            <w:t>-PHOTOnline-04</w:t>
          </w:r>
        </w:p>
      </w:tc>
    </w:tr>
  </w:tbl>
  <w:p w14:paraId="110FFD37" w14:textId="77777777" w:rsidR="00660BFD" w:rsidRPr="003372D3" w:rsidRDefault="00660BFD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E56223" w14:textId="77777777" w:rsidR="00660BFD" w:rsidRDefault="00660B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B421A9A"/>
    <w:multiLevelType w:val="hybridMultilevel"/>
    <w:tmpl w:val="9D2AC6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0DAF3127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180E068F"/>
    <w:multiLevelType w:val="hybridMultilevel"/>
    <w:tmpl w:val="7B6C486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1F401EBB"/>
    <w:multiLevelType w:val="hybridMultilevel"/>
    <w:tmpl w:val="40648B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3105FBB"/>
    <w:multiLevelType w:val="hybridMultilevel"/>
    <w:tmpl w:val="C5D297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5056393"/>
    <w:multiLevelType w:val="hybridMultilevel"/>
    <w:tmpl w:val="A3D00628"/>
    <w:lvl w:ilvl="0" w:tplc="A5FE7C46">
      <w:start w:val="1"/>
      <w:numFmt w:val="decimal"/>
      <w:lvlText w:val="%1."/>
      <w:lvlJc w:val="left"/>
      <w:pPr>
        <w:ind w:left="720" w:hanging="360"/>
      </w:pPr>
    </w:lvl>
    <w:lvl w:ilvl="1" w:tplc="21D41030">
      <w:start w:val="1"/>
      <w:numFmt w:val="decimal"/>
      <w:lvlText w:val="%2."/>
      <w:lvlJc w:val="left"/>
      <w:pPr>
        <w:ind w:left="1440" w:hanging="360"/>
      </w:pPr>
    </w:lvl>
    <w:lvl w:ilvl="2" w:tplc="6F06AE6C">
      <w:start w:val="1"/>
      <w:numFmt w:val="lowerRoman"/>
      <w:lvlText w:val="%3."/>
      <w:lvlJc w:val="right"/>
      <w:pPr>
        <w:ind w:left="2160" w:hanging="180"/>
      </w:pPr>
    </w:lvl>
    <w:lvl w:ilvl="3" w:tplc="EBC8F22C">
      <w:start w:val="1"/>
      <w:numFmt w:val="decimal"/>
      <w:lvlText w:val="%4."/>
      <w:lvlJc w:val="left"/>
      <w:pPr>
        <w:ind w:left="2880" w:hanging="360"/>
      </w:pPr>
    </w:lvl>
    <w:lvl w:ilvl="4" w:tplc="23E20278">
      <w:start w:val="1"/>
      <w:numFmt w:val="lowerLetter"/>
      <w:lvlText w:val="%5."/>
      <w:lvlJc w:val="left"/>
      <w:pPr>
        <w:ind w:left="3600" w:hanging="360"/>
      </w:pPr>
    </w:lvl>
    <w:lvl w:ilvl="5" w:tplc="0584D60A">
      <w:start w:val="1"/>
      <w:numFmt w:val="lowerRoman"/>
      <w:lvlText w:val="%6."/>
      <w:lvlJc w:val="right"/>
      <w:pPr>
        <w:ind w:left="4320" w:hanging="180"/>
      </w:pPr>
    </w:lvl>
    <w:lvl w:ilvl="6" w:tplc="E05E2CAE">
      <w:start w:val="1"/>
      <w:numFmt w:val="decimal"/>
      <w:lvlText w:val="%7."/>
      <w:lvlJc w:val="left"/>
      <w:pPr>
        <w:ind w:left="5040" w:hanging="360"/>
      </w:pPr>
    </w:lvl>
    <w:lvl w:ilvl="7" w:tplc="9A3A2AF2">
      <w:start w:val="1"/>
      <w:numFmt w:val="lowerLetter"/>
      <w:lvlText w:val="%8."/>
      <w:lvlJc w:val="left"/>
      <w:pPr>
        <w:ind w:left="5760" w:hanging="360"/>
      </w:pPr>
    </w:lvl>
    <w:lvl w:ilvl="8" w:tplc="DD046576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33DF41CC"/>
    <w:multiLevelType w:val="hybridMultilevel"/>
    <w:tmpl w:val="F76E0264"/>
    <w:lvl w:ilvl="0" w:tplc="0B46D87C">
      <w:start w:val="1"/>
      <w:numFmt w:val="decimal"/>
      <w:lvlText w:val="%1."/>
      <w:lvlJc w:val="left"/>
      <w:pPr>
        <w:ind w:left="720" w:hanging="360"/>
      </w:pPr>
    </w:lvl>
    <w:lvl w:ilvl="1" w:tplc="A54E1F82">
      <w:start w:val="1"/>
      <w:numFmt w:val="decimal"/>
      <w:lvlText w:val="%2."/>
      <w:lvlJc w:val="left"/>
      <w:pPr>
        <w:ind w:left="1440" w:hanging="360"/>
      </w:pPr>
    </w:lvl>
    <w:lvl w:ilvl="2" w:tplc="052EF962">
      <w:start w:val="1"/>
      <w:numFmt w:val="lowerRoman"/>
      <w:lvlText w:val="%3."/>
      <w:lvlJc w:val="right"/>
      <w:pPr>
        <w:ind w:left="2160" w:hanging="180"/>
      </w:pPr>
    </w:lvl>
    <w:lvl w:ilvl="3" w:tplc="B79202E6">
      <w:start w:val="1"/>
      <w:numFmt w:val="decimal"/>
      <w:lvlText w:val="%4."/>
      <w:lvlJc w:val="left"/>
      <w:pPr>
        <w:ind w:left="2880" w:hanging="360"/>
      </w:pPr>
    </w:lvl>
    <w:lvl w:ilvl="4" w:tplc="AB8EECDA">
      <w:start w:val="1"/>
      <w:numFmt w:val="lowerLetter"/>
      <w:lvlText w:val="%5."/>
      <w:lvlJc w:val="left"/>
      <w:pPr>
        <w:ind w:left="3600" w:hanging="360"/>
      </w:pPr>
    </w:lvl>
    <w:lvl w:ilvl="5" w:tplc="EE8C11BE">
      <w:start w:val="1"/>
      <w:numFmt w:val="lowerRoman"/>
      <w:lvlText w:val="%6."/>
      <w:lvlJc w:val="right"/>
      <w:pPr>
        <w:ind w:left="4320" w:hanging="180"/>
      </w:pPr>
    </w:lvl>
    <w:lvl w:ilvl="6" w:tplc="F7B8D770">
      <w:start w:val="1"/>
      <w:numFmt w:val="decimal"/>
      <w:lvlText w:val="%7."/>
      <w:lvlJc w:val="left"/>
      <w:pPr>
        <w:ind w:left="5040" w:hanging="360"/>
      </w:pPr>
    </w:lvl>
    <w:lvl w:ilvl="7" w:tplc="67F82C74">
      <w:start w:val="1"/>
      <w:numFmt w:val="lowerLetter"/>
      <w:lvlText w:val="%8."/>
      <w:lvlJc w:val="left"/>
      <w:pPr>
        <w:ind w:left="5760" w:hanging="360"/>
      </w:pPr>
    </w:lvl>
    <w:lvl w:ilvl="8" w:tplc="B22AA044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C03406"/>
    <w:multiLevelType w:val="hybridMultilevel"/>
    <w:tmpl w:val="24A052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BAC0095"/>
    <w:multiLevelType w:val="hybridMultilevel"/>
    <w:tmpl w:val="121AEEE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456041F4"/>
    <w:multiLevelType w:val="hybridMultilevel"/>
    <w:tmpl w:val="B8AC37B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46D821FE"/>
    <w:multiLevelType w:val="hybridMultilevel"/>
    <w:tmpl w:val="7636893A"/>
    <w:lvl w:ilvl="0" w:tplc="F30A593A">
      <w:start w:val="1"/>
      <w:numFmt w:val="decimal"/>
      <w:lvlText w:val="%1."/>
      <w:lvlJc w:val="left"/>
      <w:pPr>
        <w:ind w:left="720" w:hanging="360"/>
      </w:pPr>
    </w:lvl>
    <w:lvl w:ilvl="1" w:tplc="77E8624C">
      <w:start w:val="1"/>
      <w:numFmt w:val="decimal"/>
      <w:lvlText w:val="%2."/>
      <w:lvlJc w:val="left"/>
      <w:pPr>
        <w:ind w:left="1440" w:hanging="360"/>
      </w:pPr>
    </w:lvl>
    <w:lvl w:ilvl="2" w:tplc="8B56E68E">
      <w:start w:val="1"/>
      <w:numFmt w:val="lowerRoman"/>
      <w:lvlText w:val="%3."/>
      <w:lvlJc w:val="right"/>
      <w:pPr>
        <w:ind w:left="2160" w:hanging="180"/>
      </w:pPr>
    </w:lvl>
    <w:lvl w:ilvl="3" w:tplc="727A4746">
      <w:start w:val="1"/>
      <w:numFmt w:val="decimal"/>
      <w:lvlText w:val="%4."/>
      <w:lvlJc w:val="left"/>
      <w:pPr>
        <w:ind w:left="2880" w:hanging="360"/>
      </w:pPr>
    </w:lvl>
    <w:lvl w:ilvl="4" w:tplc="A96ABDF8">
      <w:start w:val="1"/>
      <w:numFmt w:val="lowerLetter"/>
      <w:lvlText w:val="%5."/>
      <w:lvlJc w:val="left"/>
      <w:pPr>
        <w:ind w:left="3600" w:hanging="360"/>
      </w:pPr>
    </w:lvl>
    <w:lvl w:ilvl="5" w:tplc="6D0E2AB4">
      <w:start w:val="1"/>
      <w:numFmt w:val="lowerRoman"/>
      <w:lvlText w:val="%6."/>
      <w:lvlJc w:val="right"/>
      <w:pPr>
        <w:ind w:left="4320" w:hanging="180"/>
      </w:pPr>
    </w:lvl>
    <w:lvl w:ilvl="6" w:tplc="89FE534C">
      <w:start w:val="1"/>
      <w:numFmt w:val="decimal"/>
      <w:lvlText w:val="%7."/>
      <w:lvlJc w:val="left"/>
      <w:pPr>
        <w:ind w:left="5040" w:hanging="360"/>
      </w:pPr>
    </w:lvl>
    <w:lvl w:ilvl="7" w:tplc="05A6FE5A">
      <w:start w:val="1"/>
      <w:numFmt w:val="lowerLetter"/>
      <w:lvlText w:val="%8."/>
      <w:lvlJc w:val="left"/>
      <w:pPr>
        <w:ind w:left="5760" w:hanging="360"/>
      </w:pPr>
    </w:lvl>
    <w:lvl w:ilvl="8" w:tplc="5BAE896C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4B536351"/>
    <w:multiLevelType w:val="hybridMultilevel"/>
    <w:tmpl w:val="6854F0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B617FCE"/>
    <w:multiLevelType w:val="hybridMultilevel"/>
    <w:tmpl w:val="C2B067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C2A1BC3"/>
    <w:multiLevelType w:val="hybridMultilevel"/>
    <w:tmpl w:val="969C807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7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5040"/>
        </w:tabs>
        <w:ind w:left="5040" w:hanging="360"/>
      </w:pPr>
    </w:lvl>
  </w:abstractNum>
  <w:abstractNum w:abstractNumId="30">
    <w:nsid w:val="545C2532"/>
    <w:multiLevelType w:val="hybridMultilevel"/>
    <w:tmpl w:val="721E77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5F4223B2"/>
    <w:multiLevelType w:val="hybridMultilevel"/>
    <w:tmpl w:val="5822872E"/>
    <w:lvl w:ilvl="0" w:tplc="7A48AF92">
      <w:start w:val="1"/>
      <w:numFmt w:val="decimal"/>
      <w:lvlText w:val="%1."/>
      <w:lvlJc w:val="left"/>
      <w:pPr>
        <w:ind w:left="720" w:hanging="360"/>
      </w:pPr>
    </w:lvl>
    <w:lvl w:ilvl="1" w:tplc="213A1F50">
      <w:start w:val="1"/>
      <w:numFmt w:val="decimal"/>
      <w:lvlText w:val="%2."/>
      <w:lvlJc w:val="left"/>
      <w:pPr>
        <w:ind w:left="1440" w:hanging="360"/>
      </w:pPr>
    </w:lvl>
    <w:lvl w:ilvl="2" w:tplc="846A76AE">
      <w:start w:val="1"/>
      <w:numFmt w:val="lowerRoman"/>
      <w:lvlText w:val="%3."/>
      <w:lvlJc w:val="right"/>
      <w:pPr>
        <w:ind w:left="2160" w:hanging="180"/>
      </w:pPr>
    </w:lvl>
    <w:lvl w:ilvl="3" w:tplc="74E4B71E">
      <w:start w:val="1"/>
      <w:numFmt w:val="decimal"/>
      <w:lvlText w:val="%4."/>
      <w:lvlJc w:val="left"/>
      <w:pPr>
        <w:ind w:left="2880" w:hanging="360"/>
      </w:pPr>
    </w:lvl>
    <w:lvl w:ilvl="4" w:tplc="8468233E">
      <w:start w:val="1"/>
      <w:numFmt w:val="lowerLetter"/>
      <w:lvlText w:val="%5."/>
      <w:lvlJc w:val="left"/>
      <w:pPr>
        <w:ind w:left="3600" w:hanging="360"/>
      </w:pPr>
    </w:lvl>
    <w:lvl w:ilvl="5" w:tplc="48D47AC0">
      <w:start w:val="1"/>
      <w:numFmt w:val="lowerRoman"/>
      <w:lvlText w:val="%6."/>
      <w:lvlJc w:val="right"/>
      <w:pPr>
        <w:ind w:left="4320" w:hanging="180"/>
      </w:pPr>
    </w:lvl>
    <w:lvl w:ilvl="6" w:tplc="ADBA2F3C">
      <w:start w:val="1"/>
      <w:numFmt w:val="decimal"/>
      <w:lvlText w:val="%7."/>
      <w:lvlJc w:val="left"/>
      <w:pPr>
        <w:ind w:left="5040" w:hanging="360"/>
      </w:pPr>
    </w:lvl>
    <w:lvl w:ilvl="7" w:tplc="801E9AAC">
      <w:start w:val="1"/>
      <w:numFmt w:val="lowerLetter"/>
      <w:lvlText w:val="%8."/>
      <w:lvlJc w:val="left"/>
      <w:pPr>
        <w:ind w:left="5760" w:hanging="360"/>
      </w:pPr>
    </w:lvl>
    <w:lvl w:ilvl="8" w:tplc="328EC2FA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604ECE"/>
    <w:multiLevelType w:val="hybridMultilevel"/>
    <w:tmpl w:val="C2B067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6BD3C8D"/>
    <w:multiLevelType w:val="hybridMultilevel"/>
    <w:tmpl w:val="7E18F2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9">
    <w:nsid w:val="70AA0503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41">
    <w:nsid w:val="7EB24376"/>
    <w:multiLevelType w:val="hybridMultilevel"/>
    <w:tmpl w:val="9CE0EDE0"/>
    <w:lvl w:ilvl="0" w:tplc="46F6E26A">
      <w:start w:val="1"/>
      <w:numFmt w:val="decimal"/>
      <w:lvlText w:val="%1."/>
      <w:lvlJc w:val="left"/>
      <w:pPr>
        <w:ind w:left="720" w:hanging="360"/>
      </w:pPr>
    </w:lvl>
    <w:lvl w:ilvl="1" w:tplc="8522CFD2">
      <w:start w:val="1"/>
      <w:numFmt w:val="lowerLetter"/>
      <w:lvlText w:val="%2."/>
      <w:lvlJc w:val="left"/>
      <w:pPr>
        <w:ind w:left="1440" w:hanging="360"/>
      </w:pPr>
    </w:lvl>
    <w:lvl w:ilvl="2" w:tplc="3E50D6BC">
      <w:start w:val="1"/>
      <w:numFmt w:val="lowerRoman"/>
      <w:lvlText w:val="%3."/>
      <w:lvlJc w:val="right"/>
      <w:pPr>
        <w:ind w:left="2160" w:hanging="180"/>
      </w:pPr>
    </w:lvl>
    <w:lvl w:ilvl="3" w:tplc="73947F34">
      <w:start w:val="1"/>
      <w:numFmt w:val="decimal"/>
      <w:lvlText w:val="%4."/>
      <w:lvlJc w:val="left"/>
      <w:pPr>
        <w:ind w:left="2880" w:hanging="360"/>
      </w:pPr>
    </w:lvl>
    <w:lvl w:ilvl="4" w:tplc="6A745FEC">
      <w:start w:val="1"/>
      <w:numFmt w:val="lowerLetter"/>
      <w:lvlText w:val="%5."/>
      <w:lvlJc w:val="left"/>
      <w:pPr>
        <w:ind w:left="3600" w:hanging="360"/>
      </w:pPr>
    </w:lvl>
    <w:lvl w:ilvl="5" w:tplc="5D4EDF68">
      <w:start w:val="1"/>
      <w:numFmt w:val="lowerRoman"/>
      <w:lvlText w:val="%6."/>
      <w:lvlJc w:val="right"/>
      <w:pPr>
        <w:ind w:left="4320" w:hanging="180"/>
      </w:pPr>
    </w:lvl>
    <w:lvl w:ilvl="6" w:tplc="3CA87E50">
      <w:start w:val="1"/>
      <w:numFmt w:val="decimal"/>
      <w:lvlText w:val="%7."/>
      <w:lvlJc w:val="left"/>
      <w:pPr>
        <w:ind w:left="5040" w:hanging="360"/>
      </w:pPr>
    </w:lvl>
    <w:lvl w:ilvl="7" w:tplc="45A66EBA">
      <w:start w:val="1"/>
      <w:numFmt w:val="lowerLetter"/>
      <w:lvlText w:val="%8."/>
      <w:lvlJc w:val="left"/>
      <w:pPr>
        <w:ind w:left="5760" w:hanging="360"/>
      </w:pPr>
    </w:lvl>
    <w:lvl w:ilvl="8" w:tplc="63121BE6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B22104"/>
    <w:multiLevelType w:val="hybridMultilevel"/>
    <w:tmpl w:val="B8AC37B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1"/>
  </w:num>
  <w:num w:numId="2">
    <w:abstractNumId w:val="34"/>
  </w:num>
  <w:num w:numId="3">
    <w:abstractNumId w:val="22"/>
  </w:num>
  <w:num w:numId="4">
    <w:abstractNumId w:val="17"/>
  </w:num>
  <w:num w:numId="5">
    <w:abstractNumId w:val="41"/>
  </w:num>
  <w:num w:numId="6">
    <w:abstractNumId w:val="40"/>
  </w:num>
  <w:num w:numId="7">
    <w:abstractNumId w:val="38"/>
  </w:num>
  <w:num w:numId="8">
    <w:abstractNumId w:val="4"/>
  </w:num>
  <w:num w:numId="9">
    <w:abstractNumId w:val="16"/>
  </w:num>
  <w:num w:numId="10">
    <w:abstractNumId w:val="27"/>
  </w:num>
  <w:num w:numId="11">
    <w:abstractNumId w:val="6"/>
  </w:num>
  <w:num w:numId="12">
    <w:abstractNumId w:val="15"/>
  </w:num>
  <w:num w:numId="13">
    <w:abstractNumId w:val="23"/>
  </w:num>
  <w:num w:numId="14">
    <w:abstractNumId w:val="31"/>
  </w:num>
  <w:num w:numId="15">
    <w:abstractNumId w:val="13"/>
  </w:num>
  <w:num w:numId="16">
    <w:abstractNumId w:val="0"/>
  </w:num>
  <w:num w:numId="17">
    <w:abstractNumId w:val="8"/>
  </w:num>
  <w:num w:numId="18">
    <w:abstractNumId w:val="33"/>
  </w:num>
  <w:num w:numId="19">
    <w:abstractNumId w:val="1"/>
  </w:num>
  <w:num w:numId="20">
    <w:abstractNumId w:val="37"/>
  </w:num>
  <w:num w:numId="21">
    <w:abstractNumId w:val="32"/>
  </w:num>
  <w:num w:numId="22">
    <w:abstractNumId w:val="20"/>
  </w:num>
  <w:num w:numId="23">
    <w:abstractNumId w:val="3"/>
  </w:num>
  <w:num w:numId="24">
    <w:abstractNumId w:val="12"/>
  </w:num>
  <w:num w:numId="25">
    <w:abstractNumId w:val="14"/>
  </w:num>
  <w:num w:numId="26">
    <w:abstractNumId w:val="28"/>
  </w:num>
  <w:num w:numId="27">
    <w:abstractNumId w:val="29"/>
    <w:lvlOverride w:ilvl="0">
      <w:startOverride w:val="1"/>
    </w:lvlOverride>
  </w:num>
  <w:num w:numId="28">
    <w:abstractNumId w:val="5"/>
  </w:num>
  <w:num w:numId="29">
    <w:abstractNumId w:val="42"/>
  </w:num>
  <w:num w:numId="30">
    <w:abstractNumId w:val="25"/>
  </w:num>
  <w:num w:numId="31">
    <w:abstractNumId w:val="35"/>
  </w:num>
  <w:num w:numId="32">
    <w:abstractNumId w:val="36"/>
  </w:num>
  <w:num w:numId="33">
    <w:abstractNumId w:val="19"/>
  </w:num>
  <w:num w:numId="34">
    <w:abstractNumId w:val="9"/>
  </w:num>
  <w:num w:numId="35">
    <w:abstractNumId w:val="30"/>
  </w:num>
  <w:num w:numId="36">
    <w:abstractNumId w:val="10"/>
  </w:num>
  <w:num w:numId="37">
    <w:abstractNumId w:val="18"/>
  </w:num>
  <w:num w:numId="38">
    <w:abstractNumId w:val="2"/>
  </w:num>
  <w:num w:numId="39">
    <w:abstractNumId w:val="21"/>
  </w:num>
  <w:num w:numId="40">
    <w:abstractNumId w:val="7"/>
  </w:num>
  <w:num w:numId="41">
    <w:abstractNumId w:val="26"/>
  </w:num>
  <w:num w:numId="42">
    <w:abstractNumId w:val="24"/>
  </w:num>
  <w:num w:numId="43">
    <w:abstractNumId w:val="3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D3"/>
    <w:rsid w:val="00011868"/>
    <w:rsid w:val="00015EF0"/>
    <w:rsid w:val="0001604D"/>
    <w:rsid w:val="0001666D"/>
    <w:rsid w:val="00024D7A"/>
    <w:rsid w:val="000345D9"/>
    <w:rsid w:val="000366F2"/>
    <w:rsid w:val="00037080"/>
    <w:rsid w:val="00046594"/>
    <w:rsid w:val="00054807"/>
    <w:rsid w:val="000615B4"/>
    <w:rsid w:val="0006338E"/>
    <w:rsid w:val="000731DF"/>
    <w:rsid w:val="00080F92"/>
    <w:rsid w:val="000817C9"/>
    <w:rsid w:val="00082A7C"/>
    <w:rsid w:val="0009279C"/>
    <w:rsid w:val="00097F43"/>
    <w:rsid w:val="000B2C36"/>
    <w:rsid w:val="000C700C"/>
    <w:rsid w:val="000E44F7"/>
    <w:rsid w:val="001064DF"/>
    <w:rsid w:val="00112218"/>
    <w:rsid w:val="00114E2C"/>
    <w:rsid w:val="0013157C"/>
    <w:rsid w:val="00132780"/>
    <w:rsid w:val="00143087"/>
    <w:rsid w:val="0014400C"/>
    <w:rsid w:val="001445A7"/>
    <w:rsid w:val="00144D27"/>
    <w:rsid w:val="0014668A"/>
    <w:rsid w:val="00150CC1"/>
    <w:rsid w:val="001517F6"/>
    <w:rsid w:val="001559E2"/>
    <w:rsid w:val="00167FDF"/>
    <w:rsid w:val="001807C8"/>
    <w:rsid w:val="00180FC9"/>
    <w:rsid w:val="00190105"/>
    <w:rsid w:val="001A0C0A"/>
    <w:rsid w:val="001B11F1"/>
    <w:rsid w:val="001C5F47"/>
    <w:rsid w:val="001D0245"/>
    <w:rsid w:val="001D0890"/>
    <w:rsid w:val="001D4549"/>
    <w:rsid w:val="001E3290"/>
    <w:rsid w:val="001E5849"/>
    <w:rsid w:val="001E7F2F"/>
    <w:rsid w:val="001F663F"/>
    <w:rsid w:val="001F7D36"/>
    <w:rsid w:val="0020422A"/>
    <w:rsid w:val="00206198"/>
    <w:rsid w:val="00206E1F"/>
    <w:rsid w:val="0021793C"/>
    <w:rsid w:val="00225B05"/>
    <w:rsid w:val="002334EB"/>
    <w:rsid w:val="00234684"/>
    <w:rsid w:val="00237844"/>
    <w:rsid w:val="00240E03"/>
    <w:rsid w:val="0025395B"/>
    <w:rsid w:val="00254CBE"/>
    <w:rsid w:val="00255A41"/>
    <w:rsid w:val="002611FC"/>
    <w:rsid w:val="00264EC4"/>
    <w:rsid w:val="00270678"/>
    <w:rsid w:val="00281FBA"/>
    <w:rsid w:val="00291945"/>
    <w:rsid w:val="002922C4"/>
    <w:rsid w:val="002A3F8C"/>
    <w:rsid w:val="002A5E27"/>
    <w:rsid w:val="002A7107"/>
    <w:rsid w:val="002B0E32"/>
    <w:rsid w:val="002B5424"/>
    <w:rsid w:val="002C071C"/>
    <w:rsid w:val="002C12A7"/>
    <w:rsid w:val="002C5D88"/>
    <w:rsid w:val="002D5541"/>
    <w:rsid w:val="002D6BFA"/>
    <w:rsid w:val="002E1608"/>
    <w:rsid w:val="002E48AE"/>
    <w:rsid w:val="00320953"/>
    <w:rsid w:val="003341BB"/>
    <w:rsid w:val="003356F6"/>
    <w:rsid w:val="003372D3"/>
    <w:rsid w:val="00343852"/>
    <w:rsid w:val="00347321"/>
    <w:rsid w:val="00351B5D"/>
    <w:rsid w:val="00372238"/>
    <w:rsid w:val="00373231"/>
    <w:rsid w:val="003820FD"/>
    <w:rsid w:val="00385A60"/>
    <w:rsid w:val="003860D3"/>
    <w:rsid w:val="003869D2"/>
    <w:rsid w:val="0039103B"/>
    <w:rsid w:val="00392827"/>
    <w:rsid w:val="00393DE2"/>
    <w:rsid w:val="0039538D"/>
    <w:rsid w:val="00397DD2"/>
    <w:rsid w:val="003A60C6"/>
    <w:rsid w:val="003B1702"/>
    <w:rsid w:val="003C1662"/>
    <w:rsid w:val="003D60F1"/>
    <w:rsid w:val="003D6236"/>
    <w:rsid w:val="00407EF3"/>
    <w:rsid w:val="00410F5F"/>
    <w:rsid w:val="0042484D"/>
    <w:rsid w:val="00445A8C"/>
    <w:rsid w:val="004526F1"/>
    <w:rsid w:val="00456A20"/>
    <w:rsid w:val="00460783"/>
    <w:rsid w:val="00473B3E"/>
    <w:rsid w:val="00477CBA"/>
    <w:rsid w:val="004831AE"/>
    <w:rsid w:val="00491CC1"/>
    <w:rsid w:val="0049435D"/>
    <w:rsid w:val="00494981"/>
    <w:rsid w:val="004B0A59"/>
    <w:rsid w:val="004E0725"/>
    <w:rsid w:val="004E4574"/>
    <w:rsid w:val="004E6C9A"/>
    <w:rsid w:val="004F37CA"/>
    <w:rsid w:val="00500DA2"/>
    <w:rsid w:val="0051746B"/>
    <w:rsid w:val="00550B04"/>
    <w:rsid w:val="005613E4"/>
    <w:rsid w:val="00562041"/>
    <w:rsid w:val="00562DBF"/>
    <w:rsid w:val="00571FC4"/>
    <w:rsid w:val="00572640"/>
    <w:rsid w:val="00574549"/>
    <w:rsid w:val="005A2A83"/>
    <w:rsid w:val="005A3F8C"/>
    <w:rsid w:val="005B3DF7"/>
    <w:rsid w:val="005B4961"/>
    <w:rsid w:val="005C333A"/>
    <w:rsid w:val="005D021A"/>
    <w:rsid w:val="005D4262"/>
    <w:rsid w:val="005E1391"/>
    <w:rsid w:val="005F7D21"/>
    <w:rsid w:val="00626DD8"/>
    <w:rsid w:val="00631C6F"/>
    <w:rsid w:val="0063291D"/>
    <w:rsid w:val="0063574A"/>
    <w:rsid w:val="00660B84"/>
    <w:rsid w:val="00660BFD"/>
    <w:rsid w:val="00662CF6"/>
    <w:rsid w:val="0067065E"/>
    <w:rsid w:val="00677488"/>
    <w:rsid w:val="00686570"/>
    <w:rsid w:val="00690D1A"/>
    <w:rsid w:val="00691B09"/>
    <w:rsid w:val="0069445A"/>
    <w:rsid w:val="006C0616"/>
    <w:rsid w:val="006C2F57"/>
    <w:rsid w:val="006D2FE2"/>
    <w:rsid w:val="006E5E1D"/>
    <w:rsid w:val="006E69E2"/>
    <w:rsid w:val="006F37E4"/>
    <w:rsid w:val="00705464"/>
    <w:rsid w:val="007058C6"/>
    <w:rsid w:val="007061AB"/>
    <w:rsid w:val="007107D8"/>
    <w:rsid w:val="00712834"/>
    <w:rsid w:val="0071697B"/>
    <w:rsid w:val="00716C93"/>
    <w:rsid w:val="00717073"/>
    <w:rsid w:val="00717DFF"/>
    <w:rsid w:val="00721979"/>
    <w:rsid w:val="00732741"/>
    <w:rsid w:val="0074590A"/>
    <w:rsid w:val="00747AF7"/>
    <w:rsid w:val="00751D4E"/>
    <w:rsid w:val="00754881"/>
    <w:rsid w:val="00763367"/>
    <w:rsid w:val="00765EC7"/>
    <w:rsid w:val="00785A86"/>
    <w:rsid w:val="00786068"/>
    <w:rsid w:val="00792D6C"/>
    <w:rsid w:val="0079569D"/>
    <w:rsid w:val="00796121"/>
    <w:rsid w:val="007A40D6"/>
    <w:rsid w:val="007A53FE"/>
    <w:rsid w:val="007B4685"/>
    <w:rsid w:val="007C48EC"/>
    <w:rsid w:val="007C4972"/>
    <w:rsid w:val="007C6B66"/>
    <w:rsid w:val="007E0B43"/>
    <w:rsid w:val="007E7172"/>
    <w:rsid w:val="007F40A0"/>
    <w:rsid w:val="00801964"/>
    <w:rsid w:val="00804367"/>
    <w:rsid w:val="00834900"/>
    <w:rsid w:val="00874EF6"/>
    <w:rsid w:val="008810E7"/>
    <w:rsid w:val="00885A38"/>
    <w:rsid w:val="0089682A"/>
    <w:rsid w:val="008A7C94"/>
    <w:rsid w:val="008C5366"/>
    <w:rsid w:val="008D40CE"/>
    <w:rsid w:val="009029D5"/>
    <w:rsid w:val="0090327F"/>
    <w:rsid w:val="009064BD"/>
    <w:rsid w:val="009075F6"/>
    <w:rsid w:val="00925A3B"/>
    <w:rsid w:val="00930725"/>
    <w:rsid w:val="00932297"/>
    <w:rsid w:val="00945148"/>
    <w:rsid w:val="009458D3"/>
    <w:rsid w:val="00946092"/>
    <w:rsid w:val="0095579F"/>
    <w:rsid w:val="0095711C"/>
    <w:rsid w:val="00962138"/>
    <w:rsid w:val="00964761"/>
    <w:rsid w:val="009662F3"/>
    <w:rsid w:val="0096695C"/>
    <w:rsid w:val="00967902"/>
    <w:rsid w:val="00972148"/>
    <w:rsid w:val="009764E3"/>
    <w:rsid w:val="009A291F"/>
    <w:rsid w:val="009B2233"/>
    <w:rsid w:val="009B3AA3"/>
    <w:rsid w:val="009C3260"/>
    <w:rsid w:val="009D5ECD"/>
    <w:rsid w:val="009F2784"/>
    <w:rsid w:val="009F61E4"/>
    <w:rsid w:val="00A024E8"/>
    <w:rsid w:val="00A12200"/>
    <w:rsid w:val="00A214E0"/>
    <w:rsid w:val="00A22B36"/>
    <w:rsid w:val="00A31117"/>
    <w:rsid w:val="00A55444"/>
    <w:rsid w:val="00A62A6D"/>
    <w:rsid w:val="00A738F3"/>
    <w:rsid w:val="00A763B7"/>
    <w:rsid w:val="00A77DE5"/>
    <w:rsid w:val="00A77E06"/>
    <w:rsid w:val="00A82910"/>
    <w:rsid w:val="00A8646C"/>
    <w:rsid w:val="00A87065"/>
    <w:rsid w:val="00A977F8"/>
    <w:rsid w:val="00AB730D"/>
    <w:rsid w:val="00AC1C1F"/>
    <w:rsid w:val="00AD0F0E"/>
    <w:rsid w:val="00AD17B6"/>
    <w:rsid w:val="00AE030F"/>
    <w:rsid w:val="00AE38C8"/>
    <w:rsid w:val="00AF19B4"/>
    <w:rsid w:val="00AF6332"/>
    <w:rsid w:val="00AF63B0"/>
    <w:rsid w:val="00AF6B06"/>
    <w:rsid w:val="00AF7F69"/>
    <w:rsid w:val="00B01901"/>
    <w:rsid w:val="00B236C7"/>
    <w:rsid w:val="00B35F97"/>
    <w:rsid w:val="00B3706D"/>
    <w:rsid w:val="00B40836"/>
    <w:rsid w:val="00B46D71"/>
    <w:rsid w:val="00B52CB8"/>
    <w:rsid w:val="00B70376"/>
    <w:rsid w:val="00B7114E"/>
    <w:rsid w:val="00B8184E"/>
    <w:rsid w:val="00B849B5"/>
    <w:rsid w:val="00B93B67"/>
    <w:rsid w:val="00B947EE"/>
    <w:rsid w:val="00BA03E9"/>
    <w:rsid w:val="00BA2833"/>
    <w:rsid w:val="00BA4E32"/>
    <w:rsid w:val="00BC0D10"/>
    <w:rsid w:val="00BC2229"/>
    <w:rsid w:val="00BC2E4C"/>
    <w:rsid w:val="00BC4506"/>
    <w:rsid w:val="00BC5C0D"/>
    <w:rsid w:val="00BE33D9"/>
    <w:rsid w:val="00BE4625"/>
    <w:rsid w:val="00BF0379"/>
    <w:rsid w:val="00C032FC"/>
    <w:rsid w:val="00C03B9F"/>
    <w:rsid w:val="00C206AF"/>
    <w:rsid w:val="00C25362"/>
    <w:rsid w:val="00C3006F"/>
    <w:rsid w:val="00C32B98"/>
    <w:rsid w:val="00C44BC7"/>
    <w:rsid w:val="00C503E4"/>
    <w:rsid w:val="00C549E0"/>
    <w:rsid w:val="00C64574"/>
    <w:rsid w:val="00C83DEF"/>
    <w:rsid w:val="00C9046D"/>
    <w:rsid w:val="00C92A15"/>
    <w:rsid w:val="00CA58C5"/>
    <w:rsid w:val="00CA5E5F"/>
    <w:rsid w:val="00CA62F9"/>
    <w:rsid w:val="00CB17FD"/>
    <w:rsid w:val="00CC3449"/>
    <w:rsid w:val="00CD725A"/>
    <w:rsid w:val="00CE3B76"/>
    <w:rsid w:val="00CF2AB8"/>
    <w:rsid w:val="00CF50A5"/>
    <w:rsid w:val="00CF5849"/>
    <w:rsid w:val="00D00311"/>
    <w:rsid w:val="00D0302E"/>
    <w:rsid w:val="00D14007"/>
    <w:rsid w:val="00D20F4E"/>
    <w:rsid w:val="00D21A8C"/>
    <w:rsid w:val="00D270AF"/>
    <w:rsid w:val="00D27246"/>
    <w:rsid w:val="00D33E6C"/>
    <w:rsid w:val="00D37102"/>
    <w:rsid w:val="00D402FD"/>
    <w:rsid w:val="00D421AB"/>
    <w:rsid w:val="00D44844"/>
    <w:rsid w:val="00D47C30"/>
    <w:rsid w:val="00D62AEA"/>
    <w:rsid w:val="00D67D2B"/>
    <w:rsid w:val="00D7252F"/>
    <w:rsid w:val="00D74361"/>
    <w:rsid w:val="00D77D96"/>
    <w:rsid w:val="00DD0501"/>
    <w:rsid w:val="00DD4C2E"/>
    <w:rsid w:val="00DE264C"/>
    <w:rsid w:val="00DE3C0B"/>
    <w:rsid w:val="00DE518F"/>
    <w:rsid w:val="00E01AFB"/>
    <w:rsid w:val="00E0215E"/>
    <w:rsid w:val="00E061BD"/>
    <w:rsid w:val="00E15A22"/>
    <w:rsid w:val="00E177E4"/>
    <w:rsid w:val="00E24883"/>
    <w:rsid w:val="00E25738"/>
    <w:rsid w:val="00E36647"/>
    <w:rsid w:val="00E40A4D"/>
    <w:rsid w:val="00E41E1D"/>
    <w:rsid w:val="00E5055D"/>
    <w:rsid w:val="00E50FD6"/>
    <w:rsid w:val="00E55045"/>
    <w:rsid w:val="00E604E6"/>
    <w:rsid w:val="00E62D2D"/>
    <w:rsid w:val="00E7223A"/>
    <w:rsid w:val="00E80238"/>
    <w:rsid w:val="00E85DEC"/>
    <w:rsid w:val="00E934AD"/>
    <w:rsid w:val="00EA3F54"/>
    <w:rsid w:val="00EA49F7"/>
    <w:rsid w:val="00EB02A3"/>
    <w:rsid w:val="00EB10DF"/>
    <w:rsid w:val="00ED1FFE"/>
    <w:rsid w:val="00EE56F0"/>
    <w:rsid w:val="00EF74BB"/>
    <w:rsid w:val="00F02B6F"/>
    <w:rsid w:val="00F05294"/>
    <w:rsid w:val="00F06298"/>
    <w:rsid w:val="00F11812"/>
    <w:rsid w:val="00F1483D"/>
    <w:rsid w:val="00F220C7"/>
    <w:rsid w:val="00F31591"/>
    <w:rsid w:val="00F60B17"/>
    <w:rsid w:val="00F6331E"/>
    <w:rsid w:val="00F6773B"/>
    <w:rsid w:val="00F70B71"/>
    <w:rsid w:val="00F70F8C"/>
    <w:rsid w:val="00F7171C"/>
    <w:rsid w:val="00F8455A"/>
    <w:rsid w:val="00F87B0F"/>
    <w:rsid w:val="00F93061"/>
    <w:rsid w:val="00FA57D9"/>
    <w:rsid w:val="00FB1E5F"/>
    <w:rsid w:val="00FD7BE1"/>
    <w:rsid w:val="1B494C6F"/>
    <w:rsid w:val="2FC7C36B"/>
    <w:rsid w:val="75E2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94C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6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6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link w:val="BodyText"/>
    <w:rsid w:val="00964761"/>
    <w:rPr>
      <w:lang w:eastAsia="sr-Latn-CS"/>
    </w:rPr>
  </w:style>
  <w:style w:type="paragraph" w:styleId="BalloonText">
    <w:name w:val="Balloon Text"/>
    <w:basedOn w:val="Normal"/>
    <w:link w:val="BalloonTextChar"/>
    <w:rsid w:val="00C03B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3B9F"/>
    <w:rPr>
      <w:rFonts w:ascii="Segoe UI" w:hAnsi="Segoe UI" w:cs="Segoe UI"/>
      <w:sz w:val="18"/>
      <w:szCs w:val="18"/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6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6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link w:val="BodyText"/>
    <w:rsid w:val="00964761"/>
    <w:rPr>
      <w:lang w:eastAsia="sr-Latn-CS"/>
    </w:rPr>
  </w:style>
  <w:style w:type="paragraph" w:styleId="BalloonText">
    <w:name w:val="Balloon Text"/>
    <w:basedOn w:val="Normal"/>
    <w:link w:val="BalloonTextChar"/>
    <w:rsid w:val="00C03B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3B9F"/>
    <w:rPr>
      <w:rFonts w:ascii="Segoe UI" w:hAnsi="Segoe UI" w:cs="Segoe UI"/>
      <w:sz w:val="18"/>
      <w:szCs w:val="18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1848D-34E6-40DB-9511-DAE863C9D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111</TotalTime>
  <Pages>20</Pages>
  <Words>3586</Words>
  <Characters>20442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23981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Nikola</cp:lastModifiedBy>
  <cp:revision>12</cp:revision>
  <cp:lastPrinted>1900-12-31T22:00:00Z</cp:lastPrinted>
  <dcterms:created xsi:type="dcterms:W3CDTF">2019-03-31T20:34:00Z</dcterms:created>
  <dcterms:modified xsi:type="dcterms:W3CDTF">2019-06-14T19:34:00Z</dcterms:modified>
</cp:coreProperties>
</file>